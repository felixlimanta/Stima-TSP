
<file path=[Content_Types].xml><?xml version="1.0" encoding="utf-8"?>
<Types xmlns="http://schemas.openxmlformats.org/package/2006/content-types">
  <Default Extension="png" ContentType="image/png"/>
  <Default Extension="svg" ContentType="image/svg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E03C0" w:rsidRPr="008003A1" w:rsidRDefault="00087E3C" w:rsidP="00CB2997">
      <w:pPr>
        <w:rPr>
          <w:lang w:val="id-ID"/>
        </w:rPr>
      </w:pPr>
      <w:r w:rsidRPr="008003A1">
        <w:rPr>
          <w:lang w:val="id-ID" w:eastAsia="en-US"/>
        </w:rPr>
        <mc:AlternateContent>
          <mc:Choice Requires="wps">
            <w:drawing>
              <wp:anchor distT="45720" distB="45720" distL="114300" distR="114300" simplePos="0" relativeHeight="251656704" behindDoc="0" locked="0" layoutInCell="1" allowOverlap="1">
                <wp:simplePos x="0" y="0"/>
                <wp:positionH relativeFrom="margin">
                  <wp:align>center</wp:align>
                </wp:positionH>
                <wp:positionV relativeFrom="margin">
                  <wp:align>top</wp:align>
                </wp:positionV>
                <wp:extent cx="5943600" cy="441960"/>
                <wp:effectExtent l="0" t="0" r="0" b="0"/>
                <wp:wrapNone/>
                <wp:docPr id="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43600" cy="4419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9240C" w:rsidRDefault="00E9240C" w:rsidP="001E03C0">
                            <w:pPr>
                              <w:jc w:val="center"/>
                              <w:rPr>
                                <w:rFonts w:ascii="LM Roman 17" w:hAnsi="LM Roman 17"/>
                                <w:sz w:val="34"/>
                                <w:szCs w:val="34"/>
                              </w:rPr>
                            </w:pPr>
                            <w:r>
                              <w:rPr>
                                <w:rFonts w:ascii="LM Roman 17" w:hAnsi="LM Roman 17"/>
                                <w:sz w:val="34"/>
                                <w:szCs w:val="34"/>
                              </w:rPr>
                              <w:t>Penyelesaian Persoalan TSP dengan Algoritma</w:t>
                            </w:r>
                          </w:p>
                          <w:p w:rsidR="00E9240C" w:rsidRPr="000261BF" w:rsidRDefault="00E9240C" w:rsidP="001E03C0">
                            <w:pPr>
                              <w:jc w:val="center"/>
                              <w:rPr>
                                <w:rFonts w:ascii="LM Roman 17" w:hAnsi="LM Roman 17"/>
                                <w:i/>
                                <w:sz w:val="34"/>
                                <w:szCs w:val="34"/>
                              </w:rPr>
                            </w:pPr>
                            <w:r>
                              <w:rPr>
                                <w:rFonts w:ascii="LM Roman 17" w:hAnsi="LM Roman 17"/>
                                <w:i/>
                                <w:sz w:val="34"/>
                                <w:szCs w:val="34"/>
                              </w:rPr>
                              <w:t>Branch and Bound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0;margin-top:0;width:468pt;height:34.8pt;z-index:251656704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top;mso-position-vertical-relative:margin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" stroked="f">
                <v:textbox style="mso-fit-shape-to-text:t">
                  <w:txbxContent>
                    <w:p w:rsidR="00E9240C" w:rsidRDefault="00E9240C" w:rsidP="001E03C0">
                      <w:pPr>
                        <w:jc w:val="center"/>
                        <w:rPr>
                          <w:rFonts w:ascii="LM Roman 17" w:hAnsi="LM Roman 17"/>
                          <w:sz w:val="34"/>
                          <w:szCs w:val="34"/>
                        </w:rPr>
                      </w:pPr>
                      <w:r>
                        <w:rPr>
                          <w:rFonts w:ascii="LM Roman 17" w:hAnsi="LM Roman 17"/>
                          <w:sz w:val="34"/>
                          <w:szCs w:val="34"/>
                        </w:rPr>
                        <w:t>Penyelesaian Persoalan TSP dengan Algoritma</w:t>
                      </w:r>
                    </w:p>
                    <w:p w:rsidR="00E9240C" w:rsidRPr="000261BF" w:rsidRDefault="00E9240C" w:rsidP="001E03C0">
                      <w:pPr>
                        <w:jc w:val="center"/>
                        <w:rPr>
                          <w:rFonts w:ascii="LM Roman 17" w:hAnsi="LM Roman 17"/>
                          <w:i/>
                          <w:sz w:val="34"/>
                          <w:szCs w:val="34"/>
                        </w:rPr>
                      </w:pPr>
                      <w:r>
                        <w:rPr>
                          <w:rFonts w:ascii="LM Roman 17" w:hAnsi="LM Roman 17"/>
                          <w:i/>
                          <w:sz w:val="34"/>
                          <w:szCs w:val="34"/>
                        </w:rPr>
                        <w:t>Branch and Bound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</w:p>
    <w:p w:rsidR="00691FCC" w:rsidRPr="008003A1" w:rsidRDefault="001E03C0" w:rsidP="00691FCC">
      <w:pPr>
        <w:autoSpaceDE/>
        <w:autoSpaceDN/>
        <w:adjustRightInd/>
        <w:spacing w:after="200"/>
        <w:rPr>
          <w:lang w:val="id-ID"/>
        </w:rPr>
        <w:sectPr w:rsidR="00691FCC" w:rsidRPr="008003A1" w:rsidSect="006E7514"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  <w:r w:rsidRPr="008003A1">
        <w:rPr>
          <w:lang w:val="id-ID" w:eastAsia="en-US"/>
        </w:rPr>
        <w:drawing>
          <wp:anchor distT="0" distB="0" distL="114300" distR="114300" simplePos="0" relativeHeight="251655680" behindDoc="0" locked="0" layoutInCell="1" allowOverlap="1" wp14:anchorId="00867EB4" wp14:editId="42B77C02">
            <wp:simplePos x="0" y="0"/>
            <wp:positionH relativeFrom="margin">
              <wp:posOffset>2114550</wp:posOffset>
            </wp:positionH>
            <wp:positionV relativeFrom="margin">
              <wp:posOffset>3996690</wp:posOffset>
            </wp:positionV>
            <wp:extent cx="1714500" cy="2519045"/>
            <wp:effectExtent l="0" t="0" r="0" b="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BM Logo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4500" cy="2519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87E3C" w:rsidRPr="008003A1">
        <w:rPr>
          <w:lang w:val="id-ID" w:eastAsia="en-US"/>
        </w:rPr>
        <mc:AlternateContent>
          <mc:Choice Requires="wps">
            <w:drawing>
              <wp:anchor distT="45720" distB="45720" distL="114300" distR="114300" simplePos="0" relativeHeight="251658752" behindDoc="0" locked="0" layoutInCell="1" allowOverlap="1">
                <wp:simplePos x="0" y="0"/>
                <wp:positionH relativeFrom="margin">
                  <wp:posOffset>0</wp:posOffset>
                </wp:positionH>
                <wp:positionV relativeFrom="margin">
                  <wp:posOffset>2857500</wp:posOffset>
                </wp:positionV>
                <wp:extent cx="5943600" cy="588010"/>
                <wp:effectExtent l="0" t="0" r="0" b="4445"/>
                <wp:wrapNone/>
                <wp:docPr id="4" name="Text Box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43600" cy="5880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9240C" w:rsidRDefault="00E9240C" w:rsidP="001E03C0">
                            <w:pPr>
                              <w:jc w:val="center"/>
                            </w:pPr>
                            <w:r>
                              <w:t>oleh</w:t>
                            </w:r>
                          </w:p>
                          <w:p w:rsidR="00E9240C" w:rsidRPr="001E03C0" w:rsidRDefault="00E9240C" w:rsidP="001E03C0">
                            <w:pPr>
                              <w:jc w:val="center"/>
                              <w:rPr>
                                <w:b/>
                              </w:rPr>
                            </w:pPr>
                            <w:r w:rsidRPr="001E03C0">
                              <w:rPr>
                                <w:b/>
                              </w:rPr>
                              <w:t>Felix Limanta / 13515065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Text Box 4" o:spid="_x0000_s1027" type="#_x0000_t202" style="position:absolute;margin-left:0;margin-top:225pt;width:468pt;height:46.3pt;z-index:251658752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margin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" stroked="f">
                <v:textbox style="mso-fit-shape-to-text:t">
                  <w:txbxContent>
                    <w:p w:rsidR="00E9240C" w:rsidRDefault="00E9240C" w:rsidP="001E03C0">
                      <w:pPr>
                        <w:jc w:val="center"/>
                      </w:pPr>
                      <w:r>
                        <w:t>oleh</w:t>
                      </w:r>
                    </w:p>
                    <w:p w:rsidR="00E9240C" w:rsidRPr="001E03C0" w:rsidRDefault="00E9240C" w:rsidP="001E03C0">
                      <w:pPr>
                        <w:jc w:val="center"/>
                        <w:rPr>
                          <w:b/>
                        </w:rPr>
                      </w:pPr>
                      <w:r w:rsidRPr="001E03C0">
                        <w:rPr>
                          <w:b/>
                        </w:rPr>
                        <w:t>Felix Limanta / 13515065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087E3C" w:rsidRPr="008003A1">
        <w:rPr>
          <w:lang w:val="id-ID" w:eastAsia="en-US"/>
        </w:rPr>
        <mc:AlternateContent>
          <mc:Choice Requires="wps">
            <w:drawing>
              <wp:anchor distT="45720" distB="45720" distL="114300" distR="114300" simplePos="0" relativeHeight="251657728" behindDoc="0" locked="0" layoutInCell="1" allowOverlap="1">
                <wp:simplePos x="0" y="0"/>
                <wp:positionH relativeFrom="margin">
                  <wp:posOffset>0</wp:posOffset>
                </wp:positionH>
                <wp:positionV relativeFrom="margin">
                  <wp:posOffset>1371600</wp:posOffset>
                </wp:positionV>
                <wp:extent cx="5943600" cy="914400"/>
                <wp:effectExtent l="0" t="0" r="0" b="1905"/>
                <wp:wrapSquare wrapText="bothSides"/>
                <wp:docPr id="3" name="Text Box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43600" cy="9144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9240C" w:rsidRPr="001E03C0" w:rsidRDefault="00E9240C" w:rsidP="001E03C0">
                            <w:pPr>
                              <w:jc w:val="center"/>
                              <w:rPr>
                                <w:b/>
                              </w:rPr>
                            </w:pPr>
                            <w:r w:rsidRPr="001E03C0">
                              <w:rPr>
                                <w:b/>
                              </w:rPr>
                              <w:t>Laporan</w:t>
                            </w:r>
                          </w:p>
                          <w:p w:rsidR="00E9240C" w:rsidRDefault="00E9240C" w:rsidP="001E03C0">
                            <w:pPr>
                              <w:jc w:val="center"/>
                            </w:pPr>
                            <w:r>
                              <w:t>Disusun untuk memenuhi persyaratan nilai mata kuliah</w:t>
                            </w:r>
                          </w:p>
                          <w:p w:rsidR="00E9240C" w:rsidRDefault="00E9240C" w:rsidP="001E03C0">
                            <w:pPr>
                              <w:jc w:val="center"/>
                            </w:pPr>
                            <w:r>
                              <w:t>IF2211 – Strategi Algoritma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" o:spid="_x0000_s1028" type="#_x0000_t202" style="position:absolute;margin-left:0;margin-top:108pt;width:468pt;height:1in;z-index:25165772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" stroked="f">
                <v:textbox>
                  <w:txbxContent>
                    <w:p w:rsidR="00E9240C" w:rsidRPr="001E03C0" w:rsidRDefault="00E9240C" w:rsidP="001E03C0">
                      <w:pPr>
                        <w:jc w:val="center"/>
                        <w:rPr>
                          <w:b/>
                        </w:rPr>
                      </w:pPr>
                      <w:r w:rsidRPr="001E03C0">
                        <w:rPr>
                          <w:b/>
                        </w:rPr>
                        <w:t>Laporan</w:t>
                      </w:r>
                    </w:p>
                    <w:p w:rsidR="00E9240C" w:rsidRDefault="00E9240C" w:rsidP="001E03C0">
                      <w:pPr>
                        <w:jc w:val="center"/>
                      </w:pPr>
                      <w:r>
                        <w:t>Disusun untuk memenuhi persyaratan nilai mata kuliah</w:t>
                      </w:r>
                    </w:p>
                    <w:p w:rsidR="00E9240C" w:rsidRDefault="00E9240C" w:rsidP="001E03C0">
                      <w:pPr>
                        <w:jc w:val="center"/>
                      </w:pPr>
                      <w:r>
                        <w:t>IF2211 – Strategi Algoritma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 w:rsidR="00087E3C" w:rsidRPr="008003A1">
        <w:rPr>
          <w:lang w:val="id-ID" w:eastAsia="en-US"/>
        </w:rPr>
        <mc:AlternateContent>
          <mc:Choice Requires="wps">
            <w:drawing>
              <wp:anchor distT="45720" distB="45720" distL="114300" distR="114300" simplePos="0" relativeHeight="251659776" behindDoc="0" locked="1" layoutInCell="1" allowOverlap="1">
                <wp:simplePos x="0" y="0"/>
                <wp:positionH relativeFrom="margin">
                  <wp:align>center</wp:align>
                </wp:positionH>
                <wp:positionV relativeFrom="margin">
                  <wp:align>bottom</wp:align>
                </wp:positionV>
                <wp:extent cx="5943600" cy="1090930"/>
                <wp:effectExtent l="0" t="0" r="0" b="0"/>
                <wp:wrapNone/>
                <wp:docPr id="2" name="Text Box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43600" cy="109093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9240C" w:rsidRPr="001E03C0" w:rsidRDefault="00E9240C" w:rsidP="001E03C0">
                            <w:pPr>
                              <w:jc w:val="center"/>
                              <w:rPr>
                                <w:b/>
                              </w:rPr>
                            </w:pPr>
                            <w:r w:rsidRPr="001E03C0">
                              <w:rPr>
                                <w:b/>
                              </w:rPr>
                              <w:t>Program Studi Teknik Informatika</w:t>
                            </w:r>
                          </w:p>
                          <w:p w:rsidR="00E9240C" w:rsidRPr="001E03C0" w:rsidRDefault="00E9240C" w:rsidP="001E03C0">
                            <w:pPr>
                              <w:jc w:val="center"/>
                              <w:rPr>
                                <w:b/>
                              </w:rPr>
                            </w:pPr>
                            <w:r w:rsidRPr="001E03C0">
                              <w:rPr>
                                <w:b/>
                              </w:rPr>
                              <w:t>Institut Teknologi Bandung</w:t>
                            </w:r>
                          </w:p>
                          <w:p w:rsidR="00E9240C" w:rsidRPr="001E03C0" w:rsidRDefault="00E9240C" w:rsidP="001E03C0">
                            <w:pPr>
                              <w:jc w:val="center"/>
                              <w:rPr>
                                <w:b/>
                              </w:rPr>
                            </w:pPr>
                            <w:r w:rsidRPr="001E03C0">
                              <w:rPr>
                                <w:b/>
                              </w:rPr>
                              <w:t>Bandung</w:t>
                            </w:r>
                          </w:p>
                          <w:p w:rsidR="00E9240C" w:rsidRPr="001E03C0" w:rsidRDefault="00E9240C" w:rsidP="001E03C0">
                            <w:pPr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fldChar w:fldCharType="begin"/>
                            </w:r>
                            <w:r>
                              <w:rPr>
                                <w:b/>
                              </w:rPr>
                              <w:instrText xml:space="preserve"> DATE \@ "\yyyy" </w:instrText>
                            </w:r>
                            <w:r>
                              <w:rPr>
                                <w:b/>
                              </w:rPr>
                              <w:fldChar w:fldCharType="separate"/>
                            </w:r>
                            <w:r>
                              <w:rPr>
                                <w:b/>
                                <w:noProof/>
                              </w:rPr>
                              <w:t>2017</w:t>
                            </w:r>
                            <w:r>
                              <w:rPr>
                                <w:b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Text Box 5" o:spid="_x0000_s1029" type="#_x0000_t202" style="position:absolute;margin-left:0;margin-top:0;width:468pt;height:85.9pt;z-index:251659776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bottom;mso-position-vertical-relative:margin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" stroked="f">
                <v:textbox style="mso-fit-shape-to-text:t">
                  <w:txbxContent>
                    <w:p w:rsidR="00E9240C" w:rsidRPr="001E03C0" w:rsidRDefault="00E9240C" w:rsidP="001E03C0">
                      <w:pPr>
                        <w:jc w:val="center"/>
                        <w:rPr>
                          <w:b/>
                        </w:rPr>
                      </w:pPr>
                      <w:r w:rsidRPr="001E03C0">
                        <w:rPr>
                          <w:b/>
                        </w:rPr>
                        <w:t>Program Studi Teknik Informatika</w:t>
                      </w:r>
                    </w:p>
                    <w:p w:rsidR="00E9240C" w:rsidRPr="001E03C0" w:rsidRDefault="00E9240C" w:rsidP="001E03C0">
                      <w:pPr>
                        <w:jc w:val="center"/>
                        <w:rPr>
                          <w:b/>
                        </w:rPr>
                      </w:pPr>
                      <w:r w:rsidRPr="001E03C0">
                        <w:rPr>
                          <w:b/>
                        </w:rPr>
                        <w:t>Institut Teknologi Bandung</w:t>
                      </w:r>
                    </w:p>
                    <w:p w:rsidR="00E9240C" w:rsidRPr="001E03C0" w:rsidRDefault="00E9240C" w:rsidP="001E03C0">
                      <w:pPr>
                        <w:jc w:val="center"/>
                        <w:rPr>
                          <w:b/>
                        </w:rPr>
                      </w:pPr>
                      <w:r w:rsidRPr="001E03C0">
                        <w:rPr>
                          <w:b/>
                        </w:rPr>
                        <w:t>Bandung</w:t>
                      </w:r>
                    </w:p>
                    <w:p w:rsidR="00E9240C" w:rsidRPr="001E03C0" w:rsidRDefault="00E9240C" w:rsidP="001E03C0">
                      <w:pPr>
                        <w:jc w:val="center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fldChar w:fldCharType="begin"/>
                      </w:r>
                      <w:r>
                        <w:rPr>
                          <w:b/>
                        </w:rPr>
                        <w:instrText xml:space="preserve"> DATE \@ "\yyyy" </w:instrText>
                      </w:r>
                      <w:r>
                        <w:rPr>
                          <w:b/>
                        </w:rPr>
                        <w:fldChar w:fldCharType="separate"/>
                      </w:r>
                      <w:r>
                        <w:rPr>
                          <w:b/>
                          <w:noProof/>
                        </w:rPr>
                        <w:t>2017</w:t>
                      </w:r>
                      <w:r>
                        <w:rPr>
                          <w:b/>
                        </w:rPr>
                        <w:fldChar w:fldCharType="end"/>
                      </w:r>
                    </w:p>
                  </w:txbxContent>
                </v:textbox>
                <w10:wrap anchorx="margin" anchory="margin"/>
                <w10:anchorlock/>
              </v:shape>
            </w:pict>
          </mc:Fallback>
        </mc:AlternateContent>
      </w:r>
      <w:r w:rsidRPr="008003A1">
        <w:rPr>
          <w:lang w:val="id-ID"/>
        </w:rPr>
        <w:br w:type="page"/>
      </w:r>
    </w:p>
    <w:p w:rsidR="006F6DA9" w:rsidRPr="008003A1" w:rsidRDefault="00913D7B" w:rsidP="00CB2997">
      <w:pPr>
        <w:pStyle w:val="Heading1"/>
        <w:rPr>
          <w:lang w:val="id-ID"/>
        </w:rPr>
      </w:pPr>
      <w:r w:rsidRPr="008003A1">
        <w:rPr>
          <w:lang w:val="id-ID"/>
        </w:rPr>
        <w:lastRenderedPageBreak/>
        <w:t>Deskripsi Masalah</w:t>
      </w:r>
    </w:p>
    <w:p w:rsidR="006E7514" w:rsidRPr="008003A1" w:rsidRDefault="005A1EE4" w:rsidP="00CB2997">
      <w:pPr>
        <w:rPr>
          <w:lang w:val="id-ID"/>
        </w:rPr>
      </w:pPr>
      <w:r w:rsidRPr="008003A1">
        <w:rPr>
          <w:lang w:val="id-ID"/>
        </w:rPr>
        <w:t>This paper.</w:t>
      </w:r>
      <w:r w:rsidR="006E7514" w:rsidRPr="008003A1">
        <w:rPr>
          <w:rFonts w:cs="cmr8"/>
          <w:sz w:val="16"/>
          <w:szCs w:val="16"/>
          <w:lang w:val="id-ID"/>
        </w:rPr>
        <w:t xml:space="preserve"> </w:t>
      </w:r>
      <w:r w:rsidR="006E7514" w:rsidRPr="008003A1">
        <w:rPr>
          <w:lang w:val="id-ID"/>
        </w:rPr>
        <w:t>Theoretically,</w:t>
      </w:r>
      <w:r w:rsidR="005C0279" w:rsidRPr="008003A1">
        <w:rPr>
          <w:lang w:val="id-ID"/>
        </w:rPr>
        <w:t xml:space="preserve"> </w:t>
      </w:r>
      <w:r w:rsidR="006E7514" w:rsidRPr="008003A1">
        <w:rPr>
          <w:lang w:val="id-ID"/>
        </w:rPr>
        <w:t>...</w:t>
      </w:r>
    </w:p>
    <w:p w:rsidR="006E7514" w:rsidRPr="008003A1" w:rsidRDefault="006E7514" w:rsidP="00CB2997">
      <w:pPr>
        <w:rPr>
          <w:lang w:val="id-ID"/>
        </w:rPr>
      </w:pPr>
      <w:r w:rsidRPr="008003A1">
        <w:rPr>
          <w:lang w:val="id-ID"/>
        </w:rPr>
        <w:t>The issue of ...</w:t>
      </w:r>
    </w:p>
    <w:p w:rsidR="006E7514" w:rsidRPr="008003A1" w:rsidRDefault="006E7514" w:rsidP="00CB2997">
      <w:pPr>
        <w:rPr>
          <w:lang w:val="id-ID"/>
        </w:rPr>
      </w:pPr>
      <w:r w:rsidRPr="008003A1">
        <w:rPr>
          <w:lang w:val="id-ID"/>
        </w:rPr>
        <w:t>This paper is organized as follows. The next section presents ... Then, Section 3 discusses</w:t>
      </w:r>
    </w:p>
    <w:p w:rsidR="00913D7B" w:rsidRPr="008003A1" w:rsidRDefault="006E7514" w:rsidP="00CB2997">
      <w:pPr>
        <w:rPr>
          <w:lang w:val="id-ID"/>
        </w:rPr>
      </w:pPr>
      <w:r w:rsidRPr="008003A1">
        <w:rPr>
          <w:lang w:val="id-ID"/>
        </w:rPr>
        <w:t>the ... Section 4 analyzes the ... Concluding remarks are offered in Section 5.</w:t>
      </w:r>
    </w:p>
    <w:p w:rsidR="006E7514" w:rsidRPr="008003A1" w:rsidRDefault="006E7514" w:rsidP="00CB2997">
      <w:pPr>
        <w:rPr>
          <w:lang w:val="id-ID"/>
        </w:rPr>
      </w:pPr>
    </w:p>
    <w:p w:rsidR="006E7514" w:rsidRPr="008003A1" w:rsidRDefault="00913D7B" w:rsidP="00913D7B">
      <w:pPr>
        <w:pStyle w:val="Heading1"/>
        <w:jc w:val="both"/>
        <w:rPr>
          <w:i/>
          <w:noProof/>
        </w:rPr>
      </w:pPr>
      <w:r w:rsidRPr="008003A1">
        <w:rPr>
          <w:i/>
          <w:noProof/>
        </w:rPr>
        <w:t>Source Code</w:t>
      </w:r>
    </w:p>
    <w:p w:rsidR="006E7514" w:rsidRPr="008003A1" w:rsidRDefault="005A1EE4" w:rsidP="00CB2997">
      <w:pPr>
        <w:pStyle w:val="Heading2"/>
        <w:rPr>
          <w:noProof/>
        </w:rPr>
      </w:pPr>
      <w:r w:rsidRPr="008003A1">
        <w:rPr>
          <w:noProof/>
        </w:rPr>
        <w:t>SquareMatrix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5A1EE4" w:rsidRPr="008003A1" w:rsidTr="00913D7B">
        <w:tc>
          <w:tcPr>
            <w:tcW w:w="9350" w:type="dxa"/>
          </w:tcPr>
          <w:p w:rsidR="00913D7B" w:rsidRPr="008003A1" w:rsidRDefault="00913D7B" w:rsidP="00913D7B">
            <w:pPr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// File    : square_matrix.h</w:t>
            </w:r>
          </w:p>
          <w:p w:rsidR="00913D7B" w:rsidRPr="008003A1" w:rsidRDefault="00913D7B" w:rsidP="00913D7B">
            <w:pPr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// Author  : Felix Limanta</w:t>
            </w:r>
          </w:p>
          <w:p w:rsidR="00913D7B" w:rsidRPr="008003A1" w:rsidRDefault="00913D7B" w:rsidP="00913D7B">
            <w:pPr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// Date    : March 30, 2017</w:t>
            </w:r>
          </w:p>
          <w:p w:rsidR="00913D7B" w:rsidRPr="008003A1" w:rsidRDefault="00913D7B" w:rsidP="00913D7B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</w:p>
          <w:p w:rsidR="00913D7B" w:rsidRPr="008003A1" w:rsidRDefault="00913D7B" w:rsidP="00913D7B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#include &lt;cstdlib&gt;</w:t>
            </w:r>
          </w:p>
          <w:p w:rsidR="00913D7B" w:rsidRPr="008003A1" w:rsidRDefault="00913D7B" w:rsidP="00913D7B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#include &lt;iostream&gt;</w:t>
            </w:r>
          </w:p>
          <w:p w:rsidR="00913D7B" w:rsidRPr="008003A1" w:rsidRDefault="00913D7B" w:rsidP="00913D7B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#include &lt;limits&gt;</w:t>
            </w:r>
          </w:p>
          <w:p w:rsidR="00913D7B" w:rsidRPr="008003A1" w:rsidRDefault="00913D7B" w:rsidP="00913D7B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using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namespace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std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;</w:t>
            </w:r>
          </w:p>
          <w:p w:rsidR="00913D7B" w:rsidRPr="008003A1" w:rsidRDefault="00913D7B" w:rsidP="00913D7B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</w:p>
          <w:p w:rsidR="00913D7B" w:rsidRPr="008003A1" w:rsidRDefault="00913D7B" w:rsidP="00913D7B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#ifndef SQUARE_MATRIX_H</w:t>
            </w:r>
          </w:p>
          <w:p w:rsidR="00913D7B" w:rsidRPr="008003A1" w:rsidRDefault="00913D7B" w:rsidP="00913D7B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#define SQUARE_MATRIX_H</w:t>
            </w:r>
          </w:p>
          <w:p w:rsidR="00913D7B" w:rsidRPr="008003A1" w:rsidRDefault="00913D7B" w:rsidP="00913D7B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</w:p>
          <w:p w:rsidR="00913D7B" w:rsidRPr="008003A1" w:rsidRDefault="00913D7B" w:rsidP="00913D7B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const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double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INF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=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numeric_limits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&lt;double&gt;::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infinity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();</w:t>
            </w:r>
          </w:p>
          <w:p w:rsidR="00913D7B" w:rsidRPr="008003A1" w:rsidRDefault="00913D7B" w:rsidP="00913D7B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</w:p>
          <w:p w:rsidR="00913D7B" w:rsidRPr="008003A1" w:rsidRDefault="00913D7B" w:rsidP="00913D7B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class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SquareMatrix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{</w:t>
            </w:r>
          </w:p>
          <w:p w:rsidR="00913D7B" w:rsidRPr="008003A1" w:rsidRDefault="00913D7B" w:rsidP="00913D7B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private:</w:t>
            </w:r>
          </w:p>
          <w:p w:rsidR="00913D7B" w:rsidRPr="008003A1" w:rsidRDefault="00913D7B" w:rsidP="00913D7B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  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static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const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int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DEF_SIZE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;</w:t>
            </w:r>
          </w:p>
          <w:p w:rsidR="00913D7B" w:rsidRPr="008003A1" w:rsidRDefault="00913D7B" w:rsidP="00913D7B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  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double**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data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;</w:t>
            </w:r>
          </w:p>
          <w:p w:rsidR="00913D7B" w:rsidRPr="008003A1" w:rsidRDefault="00913D7B" w:rsidP="00913D7B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  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int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size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;</w:t>
            </w:r>
          </w:p>
          <w:p w:rsidR="00913D7B" w:rsidRPr="008003A1" w:rsidRDefault="00913D7B" w:rsidP="00913D7B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</w:p>
          <w:p w:rsidR="00913D7B" w:rsidRPr="008003A1" w:rsidRDefault="00913D7B" w:rsidP="00913D7B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public:</w:t>
            </w:r>
          </w:p>
          <w:p w:rsidR="00913D7B" w:rsidRPr="008003A1" w:rsidRDefault="00913D7B" w:rsidP="00913D7B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  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class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SquareMatrixRow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{</w:t>
            </w:r>
          </w:p>
          <w:p w:rsidR="00913D7B" w:rsidRPr="008003A1" w:rsidRDefault="00913D7B" w:rsidP="00913D7B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    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private:</w:t>
            </w:r>
          </w:p>
          <w:p w:rsidR="00913D7B" w:rsidRPr="008003A1" w:rsidRDefault="00913D7B" w:rsidP="00913D7B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      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double*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row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;</w:t>
            </w:r>
          </w:p>
          <w:p w:rsidR="00913D7B" w:rsidRPr="008003A1" w:rsidRDefault="00913D7B" w:rsidP="00913D7B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</w:p>
          <w:p w:rsidR="00913D7B" w:rsidRPr="008003A1" w:rsidRDefault="00913D7B" w:rsidP="00913D7B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    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public:</w:t>
            </w:r>
          </w:p>
          <w:p w:rsidR="00913D7B" w:rsidRPr="008003A1" w:rsidRDefault="00913D7B" w:rsidP="00913D7B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       SquareMatrixRow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(double*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row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):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row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(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row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)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{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}</w:t>
            </w:r>
          </w:p>
          <w:p w:rsidR="00913D7B" w:rsidRPr="008003A1" w:rsidRDefault="00913D7B" w:rsidP="00913D7B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</w:p>
          <w:p w:rsidR="00913D7B" w:rsidRPr="008003A1" w:rsidRDefault="00913D7B" w:rsidP="00913D7B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      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double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operator[](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size_t index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)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const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{</w:t>
            </w:r>
          </w:p>
          <w:p w:rsidR="00913D7B" w:rsidRPr="008003A1" w:rsidRDefault="00913D7B" w:rsidP="00913D7B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        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return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row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[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index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];</w:t>
            </w:r>
          </w:p>
          <w:p w:rsidR="00913D7B" w:rsidRPr="008003A1" w:rsidRDefault="00913D7B" w:rsidP="00913D7B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      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}</w:t>
            </w:r>
          </w:p>
          <w:p w:rsidR="00913D7B" w:rsidRPr="008003A1" w:rsidRDefault="00913D7B" w:rsidP="00913D7B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  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};</w:t>
            </w:r>
          </w:p>
          <w:p w:rsidR="00913D7B" w:rsidRPr="008003A1" w:rsidRDefault="00913D7B" w:rsidP="00913D7B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</w:p>
          <w:p w:rsidR="00913D7B" w:rsidRPr="008003A1" w:rsidRDefault="00913D7B" w:rsidP="00913D7B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   SquareMatrix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(int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size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=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DEF_SIZE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);</w:t>
            </w:r>
          </w:p>
          <w:p w:rsidR="00913D7B" w:rsidRPr="008003A1" w:rsidRDefault="00913D7B" w:rsidP="005A1EE4">
            <w:pPr>
              <w:tabs>
                <w:tab w:val="center" w:pos="4567"/>
              </w:tabs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   SquareMatrix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(const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SquareMatrix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&amp;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m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);</w:t>
            </w:r>
            <w:r w:rsidR="005A1EE4"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ab/>
            </w:r>
          </w:p>
          <w:p w:rsidR="00913D7B" w:rsidRPr="008003A1" w:rsidRDefault="00913D7B" w:rsidP="00913D7B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  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~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SquareMatrix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();</w:t>
            </w:r>
          </w:p>
          <w:p w:rsidR="00913D7B" w:rsidRPr="008003A1" w:rsidRDefault="00913D7B" w:rsidP="00913D7B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</w:p>
          <w:p w:rsidR="00913D7B" w:rsidRPr="008003A1" w:rsidRDefault="00913D7B" w:rsidP="00913D7B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   SquareMatrix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&amp;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operator=(const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SquareMatrix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&amp;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m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);</w:t>
            </w:r>
          </w:p>
          <w:p w:rsidR="00913D7B" w:rsidRPr="008003A1" w:rsidRDefault="00913D7B" w:rsidP="00913D7B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   SquareMatrixRow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operator[](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size_t index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)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const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{</w:t>
            </w:r>
          </w:p>
          <w:p w:rsidR="00913D7B" w:rsidRPr="008003A1" w:rsidRDefault="00913D7B" w:rsidP="00913D7B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    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return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SquareMatrixRow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(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data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[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index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]);</w:t>
            </w:r>
          </w:p>
          <w:p w:rsidR="00913D7B" w:rsidRPr="008003A1" w:rsidRDefault="00913D7B" w:rsidP="00913D7B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lastRenderedPageBreak/>
              <w:t xml:space="preserve">   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}</w:t>
            </w:r>
          </w:p>
          <w:p w:rsidR="00913D7B" w:rsidRPr="008003A1" w:rsidRDefault="00913D7B" w:rsidP="00913D7B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  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friend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ostream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&amp;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operator&lt;&lt;(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ostream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&amp;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os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,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const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SquareMatrix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&amp;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m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);</w:t>
            </w:r>
          </w:p>
          <w:p w:rsidR="00913D7B" w:rsidRPr="008003A1" w:rsidRDefault="00913D7B" w:rsidP="00913D7B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</w:p>
          <w:p w:rsidR="00913D7B" w:rsidRPr="008003A1" w:rsidRDefault="00913D7B" w:rsidP="00913D7B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  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void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setData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(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size_t i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,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size_t j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,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double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data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);</w:t>
            </w:r>
          </w:p>
          <w:p w:rsidR="00913D7B" w:rsidRPr="008003A1" w:rsidRDefault="00913D7B" w:rsidP="00913D7B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  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double**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getData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()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const;</w:t>
            </w:r>
          </w:p>
          <w:p w:rsidR="00913D7B" w:rsidRPr="008003A1" w:rsidRDefault="00913D7B" w:rsidP="00913D7B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  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double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getData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(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size_t i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,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size_t j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)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const;</w:t>
            </w:r>
          </w:p>
          <w:p w:rsidR="00913D7B" w:rsidRPr="008003A1" w:rsidRDefault="00913D7B" w:rsidP="00913D7B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  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int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getSize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()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const;</w:t>
            </w:r>
          </w:p>
          <w:p w:rsidR="00913D7B" w:rsidRPr="008003A1" w:rsidRDefault="00913D7B" w:rsidP="00913D7B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};</w:t>
            </w:r>
          </w:p>
          <w:p w:rsidR="00913D7B" w:rsidRPr="008003A1" w:rsidRDefault="00913D7B" w:rsidP="00913D7B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</w:p>
          <w:p w:rsidR="00913D7B" w:rsidRPr="008003A1" w:rsidRDefault="00913D7B" w:rsidP="00913D7B">
            <w:pPr>
              <w:rPr>
                <w:rFonts w:ascii="Consolas" w:hAnsi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#endif</w:t>
            </w:r>
          </w:p>
        </w:tc>
      </w:tr>
      <w:tr w:rsidR="005A1EE4" w:rsidRPr="008003A1" w:rsidTr="00913D7B">
        <w:tc>
          <w:tcPr>
            <w:tcW w:w="9350" w:type="dxa"/>
          </w:tcPr>
          <w:p w:rsidR="005A1EE4" w:rsidRPr="008003A1" w:rsidRDefault="005A1EE4" w:rsidP="005A1EE4">
            <w:pPr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lastRenderedPageBreak/>
              <w:t>// File    : square_matrix.cpp</w:t>
            </w:r>
          </w:p>
          <w:p w:rsidR="005A1EE4" w:rsidRPr="008003A1" w:rsidRDefault="005A1EE4" w:rsidP="005A1EE4">
            <w:pPr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// Author  : Felix Limanta</w:t>
            </w:r>
          </w:p>
          <w:p w:rsidR="005A1EE4" w:rsidRPr="008003A1" w:rsidRDefault="005A1EE4" w:rsidP="005A1EE4">
            <w:pPr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// Date    : March 30, 2017</w:t>
            </w:r>
          </w:p>
          <w:p w:rsidR="005A1EE4" w:rsidRPr="008003A1" w:rsidRDefault="005A1EE4" w:rsidP="005A1EE4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</w:p>
          <w:p w:rsidR="005A1EE4" w:rsidRPr="008003A1" w:rsidRDefault="005A1EE4" w:rsidP="005A1EE4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#include "square_matrix.h"</w:t>
            </w:r>
          </w:p>
          <w:p w:rsidR="005A1EE4" w:rsidRPr="008003A1" w:rsidRDefault="005A1EE4" w:rsidP="005A1EE4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#include &lt;iostream&gt;</w:t>
            </w:r>
          </w:p>
          <w:p w:rsidR="005A1EE4" w:rsidRPr="008003A1" w:rsidRDefault="005A1EE4" w:rsidP="005A1EE4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using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namespace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std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;</w:t>
            </w:r>
          </w:p>
          <w:p w:rsidR="005A1EE4" w:rsidRPr="008003A1" w:rsidRDefault="005A1EE4" w:rsidP="005A1EE4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</w:p>
          <w:p w:rsidR="005A1EE4" w:rsidRPr="008003A1" w:rsidRDefault="005A1EE4" w:rsidP="005A1EE4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const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int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SquareMatrix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::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DEF_SIZE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=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20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;</w:t>
            </w:r>
          </w:p>
          <w:p w:rsidR="005A1EE4" w:rsidRPr="008003A1" w:rsidRDefault="005A1EE4" w:rsidP="005A1EE4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</w:p>
          <w:p w:rsidR="005A1EE4" w:rsidRPr="008003A1" w:rsidRDefault="005A1EE4" w:rsidP="005A1EE4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SquareMatrix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::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SquareMatrix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(int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size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):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size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(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size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)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{</w:t>
            </w:r>
          </w:p>
          <w:p w:rsidR="005A1EE4" w:rsidRPr="008003A1" w:rsidRDefault="005A1EE4" w:rsidP="005A1EE4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 data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=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new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double*[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size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];</w:t>
            </w:r>
          </w:p>
          <w:p w:rsidR="005A1EE4" w:rsidRPr="008003A1" w:rsidRDefault="005A1EE4" w:rsidP="005A1EE4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for(int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i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=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0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;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i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&lt;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size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;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++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i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)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{</w:t>
            </w:r>
          </w:p>
          <w:p w:rsidR="005A1EE4" w:rsidRPr="008003A1" w:rsidRDefault="005A1EE4" w:rsidP="005A1EE4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   data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[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i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]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=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new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double[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size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];</w:t>
            </w:r>
          </w:p>
          <w:p w:rsidR="005A1EE4" w:rsidRPr="008003A1" w:rsidRDefault="005A1EE4" w:rsidP="005A1EE4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  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for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(int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j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=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0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;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j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&lt;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size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;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++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j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)</w:t>
            </w:r>
          </w:p>
          <w:p w:rsidR="005A1EE4" w:rsidRPr="008003A1" w:rsidRDefault="005A1EE4" w:rsidP="005A1EE4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     data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[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i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][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j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]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=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0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;</w:t>
            </w:r>
          </w:p>
          <w:p w:rsidR="005A1EE4" w:rsidRPr="008003A1" w:rsidRDefault="005A1EE4" w:rsidP="005A1EE4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}</w:t>
            </w:r>
          </w:p>
          <w:p w:rsidR="005A1EE4" w:rsidRPr="008003A1" w:rsidRDefault="005A1EE4" w:rsidP="005A1EE4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}</w:t>
            </w:r>
          </w:p>
          <w:p w:rsidR="005A1EE4" w:rsidRPr="008003A1" w:rsidRDefault="005A1EE4" w:rsidP="005A1EE4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</w:p>
          <w:p w:rsidR="005A1EE4" w:rsidRPr="008003A1" w:rsidRDefault="005A1EE4" w:rsidP="005A1EE4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SquareMatrix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::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SquareMatrix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(const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SquareMatrix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&amp;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m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):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size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(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m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.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size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)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{</w:t>
            </w:r>
          </w:p>
          <w:p w:rsidR="005A1EE4" w:rsidRPr="008003A1" w:rsidRDefault="005A1EE4" w:rsidP="005A1EE4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 data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=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new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double*[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size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];</w:t>
            </w:r>
          </w:p>
          <w:p w:rsidR="005A1EE4" w:rsidRPr="008003A1" w:rsidRDefault="005A1EE4" w:rsidP="005A1EE4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for(int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i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=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0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;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i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&lt;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size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;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++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i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)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{</w:t>
            </w:r>
          </w:p>
          <w:p w:rsidR="005A1EE4" w:rsidRPr="008003A1" w:rsidRDefault="005A1EE4" w:rsidP="005A1EE4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   data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[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i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]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=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new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double[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size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];</w:t>
            </w:r>
          </w:p>
          <w:p w:rsidR="005A1EE4" w:rsidRPr="008003A1" w:rsidRDefault="005A1EE4" w:rsidP="005A1EE4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  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for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(int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j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=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0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;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j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&lt;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size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;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++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j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)</w:t>
            </w:r>
          </w:p>
          <w:p w:rsidR="005A1EE4" w:rsidRPr="008003A1" w:rsidRDefault="005A1EE4" w:rsidP="005A1EE4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     data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[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i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][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j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]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=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m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.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data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[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i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][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j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];</w:t>
            </w:r>
          </w:p>
          <w:p w:rsidR="005A1EE4" w:rsidRPr="008003A1" w:rsidRDefault="005A1EE4" w:rsidP="005A1EE4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}</w:t>
            </w:r>
          </w:p>
          <w:p w:rsidR="005A1EE4" w:rsidRPr="008003A1" w:rsidRDefault="005A1EE4" w:rsidP="005A1EE4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}</w:t>
            </w:r>
          </w:p>
          <w:p w:rsidR="005A1EE4" w:rsidRPr="008003A1" w:rsidRDefault="005A1EE4" w:rsidP="005A1EE4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</w:p>
          <w:p w:rsidR="005A1EE4" w:rsidRPr="008003A1" w:rsidRDefault="005A1EE4" w:rsidP="005A1EE4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SquareMatrix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::~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SquareMatrix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()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{</w:t>
            </w:r>
          </w:p>
          <w:p w:rsidR="005A1EE4" w:rsidRPr="008003A1" w:rsidRDefault="005A1EE4" w:rsidP="005A1EE4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for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(int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i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=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0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;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i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&lt;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size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;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++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i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)</w:t>
            </w:r>
          </w:p>
          <w:p w:rsidR="005A1EE4" w:rsidRPr="008003A1" w:rsidRDefault="005A1EE4" w:rsidP="005A1EE4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  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delete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[]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data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[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i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];</w:t>
            </w:r>
          </w:p>
          <w:p w:rsidR="005A1EE4" w:rsidRPr="008003A1" w:rsidRDefault="005A1EE4" w:rsidP="005A1EE4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delete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[]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data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;</w:t>
            </w:r>
          </w:p>
          <w:p w:rsidR="005A1EE4" w:rsidRPr="008003A1" w:rsidRDefault="005A1EE4" w:rsidP="005A1EE4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}</w:t>
            </w:r>
          </w:p>
          <w:p w:rsidR="005A1EE4" w:rsidRPr="008003A1" w:rsidRDefault="005A1EE4" w:rsidP="005A1EE4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</w:p>
          <w:p w:rsidR="005A1EE4" w:rsidRPr="008003A1" w:rsidRDefault="005A1EE4" w:rsidP="005A1EE4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SquareMatrix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&amp;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SquareMatrix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::operator=(const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SquareMatrix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&amp;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m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)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{</w:t>
            </w:r>
          </w:p>
          <w:p w:rsidR="005A1EE4" w:rsidRPr="008003A1" w:rsidRDefault="005A1EE4" w:rsidP="005A1EE4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if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(this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!=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&amp;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m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)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{</w:t>
            </w:r>
          </w:p>
          <w:p w:rsidR="005A1EE4" w:rsidRPr="008003A1" w:rsidRDefault="005A1EE4" w:rsidP="005A1EE4">
            <w:pPr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  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// dtor</w:t>
            </w:r>
          </w:p>
          <w:p w:rsidR="005A1EE4" w:rsidRPr="008003A1" w:rsidRDefault="005A1EE4" w:rsidP="005A1EE4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  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for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(int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i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=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0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;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i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&lt;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size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;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++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i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)</w:t>
            </w:r>
          </w:p>
          <w:p w:rsidR="005A1EE4" w:rsidRPr="008003A1" w:rsidRDefault="005A1EE4" w:rsidP="005A1EE4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    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delete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[]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data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[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i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];</w:t>
            </w:r>
          </w:p>
          <w:p w:rsidR="005A1EE4" w:rsidRPr="008003A1" w:rsidRDefault="005A1EE4" w:rsidP="005A1EE4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  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delete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[]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data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;</w:t>
            </w:r>
          </w:p>
          <w:p w:rsidR="005A1EE4" w:rsidRPr="008003A1" w:rsidRDefault="005A1EE4" w:rsidP="005A1EE4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   </w:t>
            </w:r>
          </w:p>
          <w:p w:rsidR="005A1EE4" w:rsidRPr="008003A1" w:rsidRDefault="005A1EE4" w:rsidP="005A1EE4">
            <w:pPr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  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// cctor</w:t>
            </w:r>
          </w:p>
          <w:p w:rsidR="005A1EE4" w:rsidRPr="008003A1" w:rsidRDefault="005A1EE4" w:rsidP="005A1EE4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   size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=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m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.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size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;</w:t>
            </w:r>
          </w:p>
          <w:p w:rsidR="005A1EE4" w:rsidRPr="008003A1" w:rsidRDefault="005A1EE4" w:rsidP="005A1EE4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   data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=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new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double*[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size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];</w:t>
            </w:r>
          </w:p>
          <w:p w:rsidR="005A1EE4" w:rsidRPr="008003A1" w:rsidRDefault="005A1EE4" w:rsidP="005A1EE4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  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for(int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i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=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0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;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i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&lt;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size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;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++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i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)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{</w:t>
            </w:r>
          </w:p>
          <w:p w:rsidR="005A1EE4" w:rsidRPr="008003A1" w:rsidRDefault="005A1EE4" w:rsidP="005A1EE4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     data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[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i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]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=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new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double[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size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];</w:t>
            </w:r>
          </w:p>
          <w:p w:rsidR="005A1EE4" w:rsidRPr="008003A1" w:rsidRDefault="005A1EE4" w:rsidP="005A1EE4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    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for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(int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j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=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0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;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j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&lt;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size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;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++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j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)</w:t>
            </w:r>
          </w:p>
          <w:p w:rsidR="005A1EE4" w:rsidRPr="008003A1" w:rsidRDefault="005A1EE4" w:rsidP="005A1EE4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       data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[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i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][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j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]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=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m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.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data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[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i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][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j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];</w:t>
            </w:r>
          </w:p>
          <w:p w:rsidR="005A1EE4" w:rsidRPr="008003A1" w:rsidRDefault="005A1EE4" w:rsidP="005A1EE4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  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}</w:t>
            </w:r>
          </w:p>
          <w:p w:rsidR="005A1EE4" w:rsidRPr="008003A1" w:rsidRDefault="005A1EE4" w:rsidP="005A1EE4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}</w:t>
            </w:r>
          </w:p>
          <w:p w:rsidR="005A1EE4" w:rsidRPr="008003A1" w:rsidRDefault="005A1EE4" w:rsidP="005A1EE4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return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*this;</w:t>
            </w:r>
          </w:p>
          <w:p w:rsidR="005A1EE4" w:rsidRPr="008003A1" w:rsidRDefault="005A1EE4" w:rsidP="005A1EE4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lastRenderedPageBreak/>
              <w:t>}</w:t>
            </w:r>
          </w:p>
          <w:p w:rsidR="005A1EE4" w:rsidRPr="008003A1" w:rsidRDefault="005A1EE4" w:rsidP="005A1EE4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</w:p>
          <w:p w:rsidR="005A1EE4" w:rsidRPr="008003A1" w:rsidRDefault="005A1EE4" w:rsidP="005A1EE4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ostream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&amp;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operator&lt;&lt;(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ostream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&amp;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os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,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const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SquareMatrix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&amp;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m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)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{</w:t>
            </w:r>
          </w:p>
          <w:p w:rsidR="005A1EE4" w:rsidRPr="008003A1" w:rsidRDefault="005A1EE4" w:rsidP="005A1EE4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for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(int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i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=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0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;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i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&lt;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m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.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size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;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++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i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)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{</w:t>
            </w:r>
          </w:p>
          <w:p w:rsidR="005A1EE4" w:rsidRPr="008003A1" w:rsidRDefault="005A1EE4" w:rsidP="005A1EE4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  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for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(int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j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=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0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;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j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&lt;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m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.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size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;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++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j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)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{</w:t>
            </w:r>
          </w:p>
          <w:p w:rsidR="005A1EE4" w:rsidRPr="008003A1" w:rsidRDefault="005A1EE4" w:rsidP="005A1EE4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     os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&lt;&lt;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m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.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data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[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i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][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j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]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&lt;&lt;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'\t'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;</w:t>
            </w:r>
          </w:p>
          <w:p w:rsidR="005A1EE4" w:rsidRPr="008003A1" w:rsidRDefault="005A1EE4" w:rsidP="005A1EE4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  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}</w:t>
            </w:r>
          </w:p>
          <w:p w:rsidR="005A1EE4" w:rsidRPr="008003A1" w:rsidRDefault="005A1EE4" w:rsidP="005A1EE4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   os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&lt;&lt;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'\n'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;</w:t>
            </w:r>
          </w:p>
          <w:p w:rsidR="005A1EE4" w:rsidRPr="008003A1" w:rsidRDefault="005A1EE4" w:rsidP="005A1EE4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}</w:t>
            </w:r>
          </w:p>
          <w:p w:rsidR="005A1EE4" w:rsidRPr="008003A1" w:rsidRDefault="005A1EE4" w:rsidP="005A1EE4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return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os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;</w:t>
            </w:r>
          </w:p>
          <w:p w:rsidR="005A1EE4" w:rsidRPr="008003A1" w:rsidRDefault="005A1EE4" w:rsidP="005A1EE4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}</w:t>
            </w:r>
          </w:p>
          <w:p w:rsidR="005A1EE4" w:rsidRPr="008003A1" w:rsidRDefault="005A1EE4" w:rsidP="005A1EE4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</w:p>
          <w:p w:rsidR="005A1EE4" w:rsidRPr="008003A1" w:rsidRDefault="005A1EE4" w:rsidP="005A1EE4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void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SquareMatrix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::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setData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(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size_t i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,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size_t j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,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double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data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)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{</w:t>
            </w:r>
          </w:p>
          <w:p w:rsidR="005A1EE4" w:rsidRPr="008003A1" w:rsidRDefault="005A1EE4" w:rsidP="005A1EE4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this-&gt;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data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[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i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][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j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]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=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data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;</w:t>
            </w:r>
          </w:p>
          <w:p w:rsidR="005A1EE4" w:rsidRPr="008003A1" w:rsidRDefault="005A1EE4" w:rsidP="005A1EE4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}</w:t>
            </w:r>
          </w:p>
          <w:p w:rsidR="005A1EE4" w:rsidRPr="008003A1" w:rsidRDefault="005A1EE4" w:rsidP="005A1EE4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</w:p>
          <w:p w:rsidR="005A1EE4" w:rsidRPr="008003A1" w:rsidRDefault="005A1EE4" w:rsidP="005A1EE4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double**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SquareMatrix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::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getData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()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const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{</w:t>
            </w:r>
          </w:p>
          <w:p w:rsidR="005A1EE4" w:rsidRPr="008003A1" w:rsidRDefault="005A1EE4" w:rsidP="005A1EE4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return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data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;</w:t>
            </w:r>
          </w:p>
          <w:p w:rsidR="005A1EE4" w:rsidRPr="008003A1" w:rsidRDefault="005A1EE4" w:rsidP="005A1EE4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}</w:t>
            </w:r>
          </w:p>
          <w:p w:rsidR="005A1EE4" w:rsidRPr="008003A1" w:rsidRDefault="005A1EE4" w:rsidP="005A1EE4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</w:p>
          <w:p w:rsidR="005A1EE4" w:rsidRPr="008003A1" w:rsidRDefault="005A1EE4" w:rsidP="005A1EE4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double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SquareMatrix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::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getData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(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size_t i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,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size_t j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)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const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{</w:t>
            </w:r>
          </w:p>
          <w:p w:rsidR="005A1EE4" w:rsidRPr="008003A1" w:rsidRDefault="005A1EE4" w:rsidP="005A1EE4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return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data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[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i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][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j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];</w:t>
            </w:r>
          </w:p>
          <w:p w:rsidR="005A1EE4" w:rsidRPr="008003A1" w:rsidRDefault="005A1EE4" w:rsidP="005A1EE4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}</w:t>
            </w:r>
          </w:p>
          <w:p w:rsidR="005A1EE4" w:rsidRPr="008003A1" w:rsidRDefault="005A1EE4" w:rsidP="005A1EE4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</w:p>
          <w:p w:rsidR="005A1EE4" w:rsidRPr="008003A1" w:rsidRDefault="005A1EE4" w:rsidP="005A1EE4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int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SquareMatrix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::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getSize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()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const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{</w:t>
            </w:r>
          </w:p>
          <w:p w:rsidR="005A1EE4" w:rsidRPr="008003A1" w:rsidRDefault="005A1EE4" w:rsidP="005A1EE4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return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size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;</w:t>
            </w:r>
          </w:p>
          <w:p w:rsidR="005A1EE4" w:rsidRPr="008003A1" w:rsidRDefault="005A1EE4" w:rsidP="005A1EE4">
            <w:pPr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}</w:t>
            </w:r>
          </w:p>
        </w:tc>
      </w:tr>
    </w:tbl>
    <w:p w:rsidR="00913D7B" w:rsidRPr="008003A1" w:rsidRDefault="00913D7B" w:rsidP="00913D7B">
      <w:pPr>
        <w:rPr>
          <w:noProof/>
        </w:rPr>
      </w:pPr>
    </w:p>
    <w:p w:rsidR="005A1EE4" w:rsidRPr="008003A1" w:rsidRDefault="005A1EE4" w:rsidP="005A1EE4">
      <w:pPr>
        <w:pStyle w:val="Heading2"/>
        <w:rPr>
          <w:noProof/>
        </w:rPr>
      </w:pPr>
      <w:r w:rsidRPr="008003A1">
        <w:rPr>
          <w:noProof/>
        </w:rPr>
        <w:t>Node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5A1EE4" w:rsidRPr="008003A1" w:rsidTr="005A1EE4">
        <w:tc>
          <w:tcPr>
            <w:tcW w:w="9350" w:type="dxa"/>
          </w:tcPr>
          <w:p w:rsidR="005A1EE4" w:rsidRPr="008003A1" w:rsidRDefault="005A1EE4" w:rsidP="005A1EE4">
            <w:pPr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// File    : node.h</w:t>
            </w:r>
          </w:p>
          <w:p w:rsidR="005A1EE4" w:rsidRPr="008003A1" w:rsidRDefault="005A1EE4" w:rsidP="005A1EE4">
            <w:pPr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// Author  : Felix Limanta</w:t>
            </w:r>
          </w:p>
          <w:p w:rsidR="005A1EE4" w:rsidRPr="008003A1" w:rsidRDefault="005A1EE4" w:rsidP="005A1EE4">
            <w:pPr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// Date    : March 30, 2017</w:t>
            </w:r>
          </w:p>
          <w:p w:rsidR="005A1EE4" w:rsidRPr="008003A1" w:rsidRDefault="005A1EE4" w:rsidP="005A1EE4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</w:p>
          <w:p w:rsidR="005A1EE4" w:rsidRPr="008003A1" w:rsidRDefault="005A1EE4" w:rsidP="005A1EE4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#include "square_matrix.h"</w:t>
            </w:r>
          </w:p>
          <w:p w:rsidR="005A1EE4" w:rsidRPr="008003A1" w:rsidRDefault="005A1EE4" w:rsidP="005A1EE4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#include &lt;vector&gt;</w:t>
            </w:r>
          </w:p>
          <w:p w:rsidR="005A1EE4" w:rsidRPr="008003A1" w:rsidRDefault="005A1EE4" w:rsidP="005A1EE4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</w:p>
          <w:p w:rsidR="005A1EE4" w:rsidRPr="008003A1" w:rsidRDefault="005A1EE4" w:rsidP="005A1EE4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#ifndef NODE_H</w:t>
            </w:r>
          </w:p>
          <w:p w:rsidR="005A1EE4" w:rsidRPr="008003A1" w:rsidRDefault="005A1EE4" w:rsidP="005A1EE4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#define NODE_H</w:t>
            </w:r>
          </w:p>
          <w:p w:rsidR="005A1EE4" w:rsidRPr="008003A1" w:rsidRDefault="005A1EE4" w:rsidP="005A1EE4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</w:p>
          <w:p w:rsidR="005A1EE4" w:rsidRPr="008003A1" w:rsidRDefault="005A1EE4" w:rsidP="005A1EE4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class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Node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{</w:t>
            </w:r>
          </w:p>
          <w:p w:rsidR="005A1EE4" w:rsidRPr="008003A1" w:rsidRDefault="005A1EE4" w:rsidP="005A1EE4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protected:</w:t>
            </w:r>
          </w:p>
          <w:p w:rsidR="005A1EE4" w:rsidRPr="008003A1" w:rsidRDefault="005A1EE4" w:rsidP="005A1EE4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  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int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id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;</w:t>
            </w:r>
          </w:p>
          <w:p w:rsidR="005A1EE4" w:rsidRPr="008003A1" w:rsidRDefault="005A1EE4" w:rsidP="005A1EE4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   Node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*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parent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;</w:t>
            </w:r>
          </w:p>
          <w:p w:rsidR="005A1EE4" w:rsidRPr="008003A1" w:rsidRDefault="005A1EE4" w:rsidP="005A1EE4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   Node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**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child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;</w:t>
            </w:r>
          </w:p>
          <w:p w:rsidR="005A1EE4" w:rsidRPr="008003A1" w:rsidRDefault="005A1EE4" w:rsidP="005A1EE4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   vector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&lt;int&gt;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path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;</w:t>
            </w:r>
          </w:p>
          <w:p w:rsidR="005A1EE4" w:rsidRPr="008003A1" w:rsidRDefault="005A1EE4" w:rsidP="005A1EE4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  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bool*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visited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;</w:t>
            </w:r>
          </w:p>
          <w:p w:rsidR="005A1EE4" w:rsidRPr="008003A1" w:rsidRDefault="005A1EE4" w:rsidP="005A1EE4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   SquareMatrix matrix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;</w:t>
            </w:r>
          </w:p>
          <w:p w:rsidR="005A1EE4" w:rsidRPr="008003A1" w:rsidRDefault="005A1EE4" w:rsidP="005A1EE4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  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double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cost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;</w:t>
            </w:r>
          </w:p>
          <w:p w:rsidR="005A1EE4" w:rsidRPr="008003A1" w:rsidRDefault="005A1EE4" w:rsidP="005A1EE4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   </w:t>
            </w:r>
          </w:p>
          <w:p w:rsidR="005A1EE4" w:rsidRPr="008003A1" w:rsidRDefault="005A1EE4" w:rsidP="005A1EE4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public:</w:t>
            </w:r>
          </w:p>
          <w:p w:rsidR="005A1EE4" w:rsidRPr="008003A1" w:rsidRDefault="005A1EE4" w:rsidP="005A1EE4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   Node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(int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id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,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const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SquareMatrix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&amp;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m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);</w:t>
            </w:r>
          </w:p>
          <w:p w:rsidR="005A1EE4" w:rsidRPr="008003A1" w:rsidRDefault="005A1EE4" w:rsidP="005A1EE4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   Node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(int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id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,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const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SquareMatrix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&amp;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m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,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Node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*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parent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);</w:t>
            </w:r>
          </w:p>
          <w:p w:rsidR="005A1EE4" w:rsidRPr="008003A1" w:rsidRDefault="005A1EE4" w:rsidP="005A1EE4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  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virtual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~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Node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();</w:t>
            </w:r>
          </w:p>
          <w:p w:rsidR="005A1EE4" w:rsidRPr="008003A1" w:rsidRDefault="005A1EE4" w:rsidP="005A1EE4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   </w:t>
            </w:r>
          </w:p>
          <w:p w:rsidR="005A1EE4" w:rsidRPr="008003A1" w:rsidRDefault="005A1EE4" w:rsidP="005A1EE4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  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int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getID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()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const;</w:t>
            </w:r>
          </w:p>
          <w:p w:rsidR="005A1EE4" w:rsidRPr="008003A1" w:rsidRDefault="005A1EE4" w:rsidP="005A1EE4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   Node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*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getParent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()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const;</w:t>
            </w:r>
          </w:p>
          <w:p w:rsidR="005A1EE4" w:rsidRPr="008003A1" w:rsidRDefault="005A1EE4" w:rsidP="005A1EE4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   Node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**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getChild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()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const;</w:t>
            </w:r>
          </w:p>
          <w:p w:rsidR="005A1EE4" w:rsidRPr="008003A1" w:rsidRDefault="005A1EE4" w:rsidP="005A1EE4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lastRenderedPageBreak/>
              <w:t xml:space="preserve">    vector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&lt;int&gt;&amp;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getPath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();</w:t>
            </w:r>
          </w:p>
          <w:p w:rsidR="005A1EE4" w:rsidRPr="008003A1" w:rsidRDefault="005A1EE4" w:rsidP="005A1EE4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  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bool*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getVisited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()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const;</w:t>
            </w:r>
          </w:p>
          <w:p w:rsidR="005A1EE4" w:rsidRPr="008003A1" w:rsidRDefault="005A1EE4" w:rsidP="005A1EE4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   SquareMatrix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&amp;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getMatrix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();</w:t>
            </w:r>
          </w:p>
          <w:p w:rsidR="005A1EE4" w:rsidRPr="008003A1" w:rsidRDefault="005A1EE4" w:rsidP="005A1EE4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  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double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getCost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()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const;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   </w:t>
            </w:r>
          </w:p>
          <w:p w:rsidR="005A1EE4" w:rsidRPr="008003A1" w:rsidRDefault="005A1EE4" w:rsidP="005A1EE4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   </w:t>
            </w:r>
          </w:p>
          <w:p w:rsidR="005A1EE4" w:rsidRPr="008003A1" w:rsidRDefault="005A1EE4" w:rsidP="005A1EE4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  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virtual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void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calculateCost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()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=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0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;</w:t>
            </w:r>
          </w:p>
          <w:p w:rsidR="005A1EE4" w:rsidRPr="008003A1" w:rsidRDefault="005A1EE4" w:rsidP="005A1EE4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  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virtual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void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expandNode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()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=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0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;</w:t>
            </w:r>
          </w:p>
          <w:p w:rsidR="005A1EE4" w:rsidRPr="008003A1" w:rsidRDefault="005A1EE4" w:rsidP="005A1EE4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  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bool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isSolution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();</w:t>
            </w:r>
          </w:p>
          <w:p w:rsidR="005A1EE4" w:rsidRPr="008003A1" w:rsidRDefault="005A1EE4" w:rsidP="005A1EE4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};</w:t>
            </w:r>
          </w:p>
          <w:p w:rsidR="005A1EE4" w:rsidRPr="008003A1" w:rsidRDefault="005A1EE4" w:rsidP="005A1EE4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</w:p>
          <w:p w:rsidR="005A1EE4" w:rsidRPr="008003A1" w:rsidRDefault="005A1EE4" w:rsidP="005A1EE4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#endif</w:t>
            </w:r>
          </w:p>
          <w:p w:rsidR="00691FCC" w:rsidRPr="008003A1" w:rsidRDefault="00691FCC" w:rsidP="005A1EE4">
            <w:pPr>
              <w:rPr>
                <w:noProof/>
                <w:sz w:val="18"/>
                <w:szCs w:val="18"/>
              </w:rPr>
            </w:pPr>
          </w:p>
        </w:tc>
      </w:tr>
      <w:tr w:rsidR="005A1EE4" w:rsidRPr="008003A1" w:rsidTr="005A1EE4">
        <w:tc>
          <w:tcPr>
            <w:tcW w:w="9350" w:type="dxa"/>
          </w:tcPr>
          <w:p w:rsidR="005A1EE4" w:rsidRPr="008003A1" w:rsidRDefault="005A1EE4" w:rsidP="005A1EE4">
            <w:pPr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lastRenderedPageBreak/>
              <w:t>// File    : node.cpp</w:t>
            </w:r>
          </w:p>
          <w:p w:rsidR="005A1EE4" w:rsidRPr="008003A1" w:rsidRDefault="005A1EE4" w:rsidP="005A1EE4">
            <w:pPr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// Author  : Felix Limanta</w:t>
            </w:r>
          </w:p>
          <w:p w:rsidR="005A1EE4" w:rsidRPr="008003A1" w:rsidRDefault="005A1EE4" w:rsidP="005A1EE4">
            <w:pPr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// Date    : March 30, 2017</w:t>
            </w:r>
          </w:p>
          <w:p w:rsidR="005A1EE4" w:rsidRPr="008003A1" w:rsidRDefault="005A1EE4" w:rsidP="005A1EE4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</w:p>
          <w:p w:rsidR="005A1EE4" w:rsidRPr="008003A1" w:rsidRDefault="005A1EE4" w:rsidP="005A1EE4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#include "node.h"</w:t>
            </w:r>
          </w:p>
          <w:p w:rsidR="005A1EE4" w:rsidRPr="008003A1" w:rsidRDefault="005A1EE4" w:rsidP="005A1EE4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</w:p>
          <w:p w:rsidR="005A1EE4" w:rsidRPr="008003A1" w:rsidRDefault="005A1EE4" w:rsidP="005A1EE4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Node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::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Node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(int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id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,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const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SquareMatrix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&amp;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m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):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id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(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id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),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parent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(NULL),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cost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(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0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)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{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 </w:t>
            </w:r>
          </w:p>
          <w:p w:rsidR="005A1EE4" w:rsidRPr="008003A1" w:rsidRDefault="005A1EE4" w:rsidP="005A1EE4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 matrix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=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m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;</w:t>
            </w:r>
          </w:p>
          <w:p w:rsidR="005A1EE4" w:rsidRPr="008003A1" w:rsidRDefault="005A1EE4" w:rsidP="005A1EE4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 child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=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new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Node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*[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m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.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getSize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()];</w:t>
            </w:r>
          </w:p>
          <w:p w:rsidR="005A1EE4" w:rsidRPr="008003A1" w:rsidRDefault="005A1EE4" w:rsidP="005A1EE4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 </w:t>
            </w:r>
          </w:p>
          <w:p w:rsidR="005A1EE4" w:rsidRPr="008003A1" w:rsidRDefault="005A1EE4" w:rsidP="005A1EE4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 path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.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push_back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(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id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);</w:t>
            </w:r>
          </w:p>
          <w:p w:rsidR="005A1EE4" w:rsidRPr="008003A1" w:rsidRDefault="005A1EE4" w:rsidP="005A1EE4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 visited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=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new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bool[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m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.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getSize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()];</w:t>
            </w:r>
          </w:p>
          <w:p w:rsidR="005A1EE4" w:rsidRPr="008003A1" w:rsidRDefault="005A1EE4" w:rsidP="005A1EE4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for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(int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i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=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0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;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i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&lt;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m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.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getSize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();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++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i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)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{</w:t>
            </w:r>
          </w:p>
          <w:p w:rsidR="005A1EE4" w:rsidRPr="008003A1" w:rsidRDefault="005A1EE4" w:rsidP="005A1EE4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   visited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[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i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]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=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false;</w:t>
            </w:r>
          </w:p>
          <w:p w:rsidR="005A1EE4" w:rsidRPr="008003A1" w:rsidRDefault="005A1EE4" w:rsidP="005A1EE4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}</w:t>
            </w:r>
          </w:p>
          <w:p w:rsidR="005A1EE4" w:rsidRPr="008003A1" w:rsidRDefault="005A1EE4" w:rsidP="005A1EE4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 visited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[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id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]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=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true;</w:t>
            </w:r>
          </w:p>
          <w:p w:rsidR="005A1EE4" w:rsidRPr="008003A1" w:rsidRDefault="005A1EE4" w:rsidP="005A1EE4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}</w:t>
            </w:r>
          </w:p>
          <w:p w:rsidR="005A1EE4" w:rsidRPr="008003A1" w:rsidRDefault="005A1EE4" w:rsidP="005A1EE4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</w:p>
          <w:p w:rsidR="005A1EE4" w:rsidRPr="008003A1" w:rsidRDefault="005A1EE4" w:rsidP="005A1EE4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Node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::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Node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(int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id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,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const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SquareMatrix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&amp;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m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,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Node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*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parent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):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id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(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id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),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parent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(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parent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),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cost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(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0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)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{</w:t>
            </w:r>
          </w:p>
          <w:p w:rsidR="005A1EE4" w:rsidRPr="008003A1" w:rsidRDefault="005A1EE4" w:rsidP="005A1EE4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 matrix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=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m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;</w:t>
            </w:r>
          </w:p>
          <w:p w:rsidR="005A1EE4" w:rsidRPr="008003A1" w:rsidRDefault="005A1EE4" w:rsidP="005A1EE4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 child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=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new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Node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*[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m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.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getSize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()];</w:t>
            </w:r>
          </w:p>
          <w:p w:rsidR="005A1EE4" w:rsidRPr="008003A1" w:rsidRDefault="005A1EE4" w:rsidP="005A1EE4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 </w:t>
            </w:r>
          </w:p>
          <w:p w:rsidR="005A1EE4" w:rsidRPr="008003A1" w:rsidRDefault="005A1EE4" w:rsidP="005A1EE4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 path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=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parent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-&gt;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path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;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 </w:t>
            </w:r>
          </w:p>
          <w:p w:rsidR="005A1EE4" w:rsidRPr="008003A1" w:rsidRDefault="005A1EE4" w:rsidP="005A1EE4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 path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.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push_back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(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id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);</w:t>
            </w:r>
          </w:p>
          <w:p w:rsidR="005A1EE4" w:rsidRPr="008003A1" w:rsidRDefault="005A1EE4" w:rsidP="005A1EE4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 visited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=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new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bool[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m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.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getSize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()];</w:t>
            </w:r>
          </w:p>
          <w:p w:rsidR="005A1EE4" w:rsidRPr="008003A1" w:rsidRDefault="005A1EE4" w:rsidP="005A1EE4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for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(int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i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=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0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;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i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&lt;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m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.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getSize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();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++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i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)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{</w:t>
            </w:r>
          </w:p>
          <w:p w:rsidR="005A1EE4" w:rsidRPr="008003A1" w:rsidRDefault="005A1EE4" w:rsidP="005A1EE4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   visited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[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i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]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=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parent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-&gt;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visited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[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i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];</w:t>
            </w:r>
          </w:p>
          <w:p w:rsidR="005A1EE4" w:rsidRPr="008003A1" w:rsidRDefault="005A1EE4" w:rsidP="005A1EE4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}</w:t>
            </w:r>
          </w:p>
          <w:p w:rsidR="005A1EE4" w:rsidRPr="008003A1" w:rsidRDefault="005A1EE4" w:rsidP="005A1EE4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 visited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[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id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]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=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true;</w:t>
            </w:r>
          </w:p>
          <w:p w:rsidR="005A1EE4" w:rsidRPr="008003A1" w:rsidRDefault="005A1EE4" w:rsidP="005A1EE4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}</w:t>
            </w:r>
          </w:p>
          <w:p w:rsidR="005A1EE4" w:rsidRPr="008003A1" w:rsidRDefault="005A1EE4" w:rsidP="005A1EE4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</w:p>
          <w:p w:rsidR="005A1EE4" w:rsidRPr="008003A1" w:rsidRDefault="005A1EE4" w:rsidP="005A1EE4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Node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::~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Node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()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{</w:t>
            </w:r>
          </w:p>
          <w:p w:rsidR="005A1EE4" w:rsidRPr="008003A1" w:rsidRDefault="005A1EE4" w:rsidP="005A1EE4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for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(int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i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=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0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;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i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&lt;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path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.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size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()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-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1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;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++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i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)</w:t>
            </w:r>
          </w:p>
          <w:p w:rsidR="005A1EE4" w:rsidRPr="008003A1" w:rsidRDefault="005A1EE4" w:rsidP="005A1EE4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  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delete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child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[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i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];</w:t>
            </w:r>
          </w:p>
          <w:p w:rsidR="005A1EE4" w:rsidRPr="008003A1" w:rsidRDefault="005A1EE4" w:rsidP="005A1EE4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delete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[]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child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;</w:t>
            </w:r>
          </w:p>
          <w:p w:rsidR="005A1EE4" w:rsidRPr="008003A1" w:rsidRDefault="005A1EE4" w:rsidP="005A1EE4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}</w:t>
            </w:r>
          </w:p>
          <w:p w:rsidR="005A1EE4" w:rsidRPr="008003A1" w:rsidRDefault="005A1EE4" w:rsidP="005A1EE4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</w:p>
          <w:p w:rsidR="005A1EE4" w:rsidRPr="008003A1" w:rsidRDefault="005A1EE4" w:rsidP="005A1EE4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int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Node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::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getID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()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const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{</w:t>
            </w:r>
          </w:p>
          <w:p w:rsidR="005A1EE4" w:rsidRPr="008003A1" w:rsidRDefault="005A1EE4" w:rsidP="005A1EE4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return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id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;</w:t>
            </w:r>
          </w:p>
          <w:p w:rsidR="005A1EE4" w:rsidRPr="008003A1" w:rsidRDefault="005A1EE4" w:rsidP="005A1EE4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}</w:t>
            </w:r>
          </w:p>
          <w:p w:rsidR="005A1EE4" w:rsidRPr="008003A1" w:rsidRDefault="005A1EE4" w:rsidP="005A1EE4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</w:p>
          <w:p w:rsidR="005A1EE4" w:rsidRPr="008003A1" w:rsidRDefault="005A1EE4" w:rsidP="005A1EE4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Node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*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Node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::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getParent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()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const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{</w:t>
            </w:r>
          </w:p>
          <w:p w:rsidR="005A1EE4" w:rsidRPr="008003A1" w:rsidRDefault="005A1EE4" w:rsidP="005A1EE4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return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parent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;</w:t>
            </w:r>
          </w:p>
          <w:p w:rsidR="005A1EE4" w:rsidRPr="008003A1" w:rsidRDefault="005A1EE4" w:rsidP="005A1EE4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}</w:t>
            </w:r>
          </w:p>
          <w:p w:rsidR="005A1EE4" w:rsidRPr="008003A1" w:rsidRDefault="005A1EE4" w:rsidP="005A1EE4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</w:p>
          <w:p w:rsidR="005A1EE4" w:rsidRPr="008003A1" w:rsidRDefault="005A1EE4" w:rsidP="005A1EE4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Node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**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Node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::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getChild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()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const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{</w:t>
            </w:r>
          </w:p>
          <w:p w:rsidR="005A1EE4" w:rsidRPr="008003A1" w:rsidRDefault="005A1EE4" w:rsidP="005A1EE4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return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child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;</w:t>
            </w:r>
          </w:p>
          <w:p w:rsidR="005A1EE4" w:rsidRPr="008003A1" w:rsidRDefault="005A1EE4" w:rsidP="005A1EE4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}</w:t>
            </w:r>
          </w:p>
          <w:p w:rsidR="005A1EE4" w:rsidRPr="008003A1" w:rsidRDefault="005A1EE4" w:rsidP="005A1EE4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</w:p>
          <w:p w:rsidR="005A1EE4" w:rsidRPr="008003A1" w:rsidRDefault="005A1EE4" w:rsidP="005A1EE4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lastRenderedPageBreak/>
              <w:t>vector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&lt;int&gt;&amp;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Node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::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getPath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()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{</w:t>
            </w:r>
          </w:p>
          <w:p w:rsidR="005A1EE4" w:rsidRPr="008003A1" w:rsidRDefault="005A1EE4" w:rsidP="005A1EE4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return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path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;</w:t>
            </w:r>
          </w:p>
          <w:p w:rsidR="005A1EE4" w:rsidRPr="008003A1" w:rsidRDefault="005A1EE4" w:rsidP="005A1EE4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}</w:t>
            </w:r>
          </w:p>
          <w:p w:rsidR="005A1EE4" w:rsidRPr="008003A1" w:rsidRDefault="005A1EE4" w:rsidP="005A1EE4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</w:p>
          <w:p w:rsidR="005A1EE4" w:rsidRPr="008003A1" w:rsidRDefault="005A1EE4" w:rsidP="005A1EE4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bool*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Node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::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getVisited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()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const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{</w:t>
            </w:r>
          </w:p>
          <w:p w:rsidR="005A1EE4" w:rsidRPr="008003A1" w:rsidRDefault="005A1EE4" w:rsidP="005A1EE4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return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visited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;</w:t>
            </w:r>
          </w:p>
          <w:p w:rsidR="005A1EE4" w:rsidRPr="008003A1" w:rsidRDefault="005A1EE4" w:rsidP="005A1EE4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}</w:t>
            </w:r>
          </w:p>
          <w:p w:rsidR="005A1EE4" w:rsidRPr="008003A1" w:rsidRDefault="005A1EE4" w:rsidP="005A1EE4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</w:p>
          <w:p w:rsidR="005A1EE4" w:rsidRPr="008003A1" w:rsidRDefault="005A1EE4" w:rsidP="005A1EE4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SquareMatrix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&amp;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Node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::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getMatrix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()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{</w:t>
            </w:r>
          </w:p>
          <w:p w:rsidR="005A1EE4" w:rsidRPr="008003A1" w:rsidRDefault="005A1EE4" w:rsidP="005A1EE4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return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matrix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;</w:t>
            </w:r>
          </w:p>
          <w:p w:rsidR="005A1EE4" w:rsidRPr="008003A1" w:rsidRDefault="005A1EE4" w:rsidP="005A1EE4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}</w:t>
            </w:r>
          </w:p>
          <w:p w:rsidR="005A1EE4" w:rsidRPr="008003A1" w:rsidRDefault="005A1EE4" w:rsidP="005A1EE4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</w:p>
          <w:p w:rsidR="005A1EE4" w:rsidRPr="008003A1" w:rsidRDefault="005A1EE4" w:rsidP="005A1EE4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double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Node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::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getCost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()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const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{</w:t>
            </w:r>
          </w:p>
          <w:p w:rsidR="005A1EE4" w:rsidRPr="008003A1" w:rsidRDefault="005A1EE4" w:rsidP="005A1EE4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return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cost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;</w:t>
            </w:r>
          </w:p>
          <w:p w:rsidR="005A1EE4" w:rsidRPr="008003A1" w:rsidRDefault="005A1EE4" w:rsidP="005A1EE4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}</w:t>
            </w:r>
          </w:p>
          <w:p w:rsidR="005A1EE4" w:rsidRPr="008003A1" w:rsidRDefault="005A1EE4" w:rsidP="005A1EE4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</w:p>
          <w:p w:rsidR="005A1EE4" w:rsidRPr="008003A1" w:rsidRDefault="005A1EE4" w:rsidP="005A1EE4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bool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Node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::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isSolution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()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{</w:t>
            </w:r>
          </w:p>
          <w:p w:rsidR="005A1EE4" w:rsidRPr="008003A1" w:rsidRDefault="005A1EE4" w:rsidP="005A1EE4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return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(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path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.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size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()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==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matrix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.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getSize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());</w:t>
            </w:r>
          </w:p>
          <w:p w:rsidR="005A1EE4" w:rsidRPr="008003A1" w:rsidRDefault="005A1EE4" w:rsidP="005A1EE4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}</w:t>
            </w:r>
          </w:p>
        </w:tc>
      </w:tr>
    </w:tbl>
    <w:p w:rsidR="005A1EE4" w:rsidRPr="008003A1" w:rsidRDefault="005A1EE4" w:rsidP="005A1EE4">
      <w:pPr>
        <w:rPr>
          <w:noProof/>
        </w:rPr>
      </w:pPr>
    </w:p>
    <w:p w:rsidR="005A1EE4" w:rsidRPr="008003A1" w:rsidRDefault="005A1EE4" w:rsidP="005A1EE4">
      <w:pPr>
        <w:pStyle w:val="Heading2"/>
        <w:rPr>
          <w:noProof/>
        </w:rPr>
      </w:pPr>
      <w:r w:rsidRPr="008003A1">
        <w:rPr>
          <w:noProof/>
        </w:rPr>
        <w:t>ReducedCostMatrixNode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5A1EE4" w:rsidRPr="008003A1" w:rsidTr="005A1EE4">
        <w:tc>
          <w:tcPr>
            <w:tcW w:w="9350" w:type="dxa"/>
          </w:tcPr>
          <w:p w:rsidR="005A1EE4" w:rsidRPr="008003A1" w:rsidRDefault="005A1EE4" w:rsidP="005A1EE4">
            <w:pPr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// File    : reduced_cost_matrix.h</w:t>
            </w:r>
          </w:p>
          <w:p w:rsidR="005A1EE4" w:rsidRPr="008003A1" w:rsidRDefault="005A1EE4" w:rsidP="005A1EE4">
            <w:pPr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// Author  : Felix Limanta</w:t>
            </w:r>
          </w:p>
          <w:p w:rsidR="005A1EE4" w:rsidRPr="008003A1" w:rsidRDefault="005A1EE4" w:rsidP="005A1EE4">
            <w:pPr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// Date    : March 30, 2017</w:t>
            </w:r>
          </w:p>
          <w:p w:rsidR="005A1EE4" w:rsidRPr="008003A1" w:rsidRDefault="005A1EE4" w:rsidP="005A1EE4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</w:p>
          <w:p w:rsidR="005A1EE4" w:rsidRPr="008003A1" w:rsidRDefault="005A1EE4" w:rsidP="005A1EE4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#include "node.h"</w:t>
            </w:r>
          </w:p>
          <w:p w:rsidR="005A1EE4" w:rsidRPr="008003A1" w:rsidRDefault="005A1EE4" w:rsidP="005A1EE4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</w:p>
          <w:p w:rsidR="005A1EE4" w:rsidRPr="008003A1" w:rsidRDefault="005A1EE4" w:rsidP="005A1EE4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#ifndef REDUCED_COST_MATRIX_NODE_H</w:t>
            </w:r>
          </w:p>
          <w:p w:rsidR="005A1EE4" w:rsidRPr="008003A1" w:rsidRDefault="005A1EE4" w:rsidP="005A1EE4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#define REDUCED_COST_MATRIX_NODE_H</w:t>
            </w:r>
          </w:p>
          <w:p w:rsidR="005A1EE4" w:rsidRPr="008003A1" w:rsidRDefault="005A1EE4" w:rsidP="005A1EE4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</w:p>
          <w:p w:rsidR="005A1EE4" w:rsidRPr="008003A1" w:rsidRDefault="005A1EE4" w:rsidP="005A1EE4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class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ReducedCostMatrixNode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: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public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Node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{</w:t>
            </w:r>
          </w:p>
          <w:p w:rsidR="005A1EE4" w:rsidRPr="008003A1" w:rsidRDefault="005A1EE4" w:rsidP="005A1EE4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private:</w:t>
            </w:r>
          </w:p>
          <w:p w:rsidR="005A1EE4" w:rsidRPr="008003A1" w:rsidRDefault="005A1EE4" w:rsidP="005A1EE4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  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int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subtracted_value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;</w:t>
            </w:r>
          </w:p>
          <w:p w:rsidR="005A1EE4" w:rsidRPr="008003A1" w:rsidRDefault="005A1EE4" w:rsidP="005A1EE4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   </w:t>
            </w:r>
          </w:p>
          <w:p w:rsidR="005A1EE4" w:rsidRPr="008003A1" w:rsidRDefault="005A1EE4" w:rsidP="005A1EE4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public:</w:t>
            </w:r>
          </w:p>
          <w:p w:rsidR="005A1EE4" w:rsidRPr="008003A1" w:rsidRDefault="005A1EE4" w:rsidP="005A1EE4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   ReducedCostMatrixNode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(int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id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,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const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SquareMatrix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&amp;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m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);</w:t>
            </w:r>
          </w:p>
          <w:p w:rsidR="005A1EE4" w:rsidRPr="008003A1" w:rsidRDefault="005A1EE4" w:rsidP="005A1EE4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   ReducedCostMatrixNode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(int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id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,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const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SquareMatrix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&amp;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m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,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ReducedCostMatrixNode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*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parent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);</w:t>
            </w:r>
          </w:p>
          <w:p w:rsidR="005A1EE4" w:rsidRPr="008003A1" w:rsidRDefault="005A1EE4" w:rsidP="005A1EE4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   </w:t>
            </w:r>
          </w:p>
          <w:p w:rsidR="005A1EE4" w:rsidRPr="008003A1" w:rsidRDefault="005A1EE4" w:rsidP="005A1EE4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  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void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setRowsAndColumnsToInfinite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();</w:t>
            </w:r>
          </w:p>
          <w:p w:rsidR="005A1EE4" w:rsidRPr="008003A1" w:rsidRDefault="005A1EE4" w:rsidP="005A1EE4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  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void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reduceMatrix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();</w:t>
            </w:r>
          </w:p>
          <w:p w:rsidR="005A1EE4" w:rsidRPr="008003A1" w:rsidRDefault="005A1EE4" w:rsidP="005A1EE4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  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void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calculateCost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();</w:t>
            </w:r>
          </w:p>
          <w:p w:rsidR="005A1EE4" w:rsidRPr="008003A1" w:rsidRDefault="005A1EE4" w:rsidP="005A1EE4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  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void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expandNode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();</w:t>
            </w:r>
          </w:p>
          <w:p w:rsidR="005A1EE4" w:rsidRPr="008003A1" w:rsidRDefault="005A1EE4" w:rsidP="005A1EE4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};</w:t>
            </w:r>
          </w:p>
          <w:p w:rsidR="005A1EE4" w:rsidRPr="008003A1" w:rsidRDefault="005A1EE4" w:rsidP="005A1EE4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</w:p>
          <w:p w:rsidR="005A1EE4" w:rsidRPr="008003A1" w:rsidRDefault="005A1EE4" w:rsidP="005A1EE4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#endif</w:t>
            </w:r>
          </w:p>
          <w:p w:rsidR="00691FCC" w:rsidRPr="008003A1" w:rsidRDefault="00691FCC" w:rsidP="005A1EE4">
            <w:pPr>
              <w:rPr>
                <w:noProof/>
                <w:sz w:val="18"/>
                <w:szCs w:val="18"/>
              </w:rPr>
            </w:pPr>
          </w:p>
        </w:tc>
      </w:tr>
      <w:tr w:rsidR="005A1EE4" w:rsidRPr="008003A1" w:rsidTr="005A1EE4">
        <w:tc>
          <w:tcPr>
            <w:tcW w:w="9350" w:type="dxa"/>
          </w:tcPr>
          <w:p w:rsidR="005A1EE4" w:rsidRPr="008003A1" w:rsidRDefault="005A1EE4" w:rsidP="005A1EE4">
            <w:pPr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// File    : reduced_cost_matrix.cpp</w:t>
            </w:r>
          </w:p>
          <w:p w:rsidR="005A1EE4" w:rsidRPr="008003A1" w:rsidRDefault="005A1EE4" w:rsidP="005A1EE4">
            <w:pPr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// Author  : Felix Limanta</w:t>
            </w:r>
          </w:p>
          <w:p w:rsidR="005A1EE4" w:rsidRPr="008003A1" w:rsidRDefault="005A1EE4" w:rsidP="005A1EE4">
            <w:pPr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// Date    : March 30, 2017</w:t>
            </w:r>
          </w:p>
          <w:p w:rsidR="005A1EE4" w:rsidRPr="008003A1" w:rsidRDefault="005A1EE4" w:rsidP="005A1EE4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</w:p>
          <w:p w:rsidR="005A1EE4" w:rsidRPr="008003A1" w:rsidRDefault="005A1EE4" w:rsidP="005A1EE4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#include "reduced_cost_matrix_node.h"</w:t>
            </w:r>
          </w:p>
          <w:p w:rsidR="005A1EE4" w:rsidRPr="008003A1" w:rsidRDefault="005A1EE4" w:rsidP="005A1EE4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#include &lt;algorithm&gt;</w:t>
            </w:r>
          </w:p>
          <w:p w:rsidR="005A1EE4" w:rsidRPr="008003A1" w:rsidRDefault="005A1EE4" w:rsidP="005A1EE4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</w:p>
          <w:p w:rsidR="005A1EE4" w:rsidRPr="008003A1" w:rsidRDefault="005A1EE4" w:rsidP="005A1EE4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ReducedCostMatrixNode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::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ReducedCostMatrixNode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(int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id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,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const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SquareMatrix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&amp;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m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):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Node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(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id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,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m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),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subtracted_value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(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0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)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{</w:t>
            </w:r>
          </w:p>
          <w:p w:rsidR="005A1EE4" w:rsidRPr="008003A1" w:rsidRDefault="005A1EE4" w:rsidP="005A1EE4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 reduceMatrix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();</w:t>
            </w:r>
          </w:p>
          <w:p w:rsidR="005A1EE4" w:rsidRPr="008003A1" w:rsidRDefault="005A1EE4" w:rsidP="005A1EE4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 calculateCost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();</w:t>
            </w:r>
          </w:p>
          <w:p w:rsidR="005A1EE4" w:rsidRPr="008003A1" w:rsidRDefault="005A1EE4" w:rsidP="005A1EE4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lastRenderedPageBreak/>
              <w:t>}</w:t>
            </w:r>
          </w:p>
          <w:p w:rsidR="005A1EE4" w:rsidRPr="008003A1" w:rsidRDefault="005A1EE4" w:rsidP="005A1EE4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</w:p>
          <w:p w:rsidR="005A1EE4" w:rsidRPr="008003A1" w:rsidRDefault="005A1EE4" w:rsidP="005A1EE4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ReducedCostMatrixNode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::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ReducedCostMatrixNode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(int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id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,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const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SquareMatrix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&amp;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m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,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ReducedCostMatrixNode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*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parent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):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Node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(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id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,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m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,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parent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),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subtracted_value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(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0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)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{</w:t>
            </w:r>
          </w:p>
          <w:p w:rsidR="005A1EE4" w:rsidRPr="008003A1" w:rsidRDefault="005A1EE4" w:rsidP="005A1EE4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 setRowsAndColumnsToInfinite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();</w:t>
            </w:r>
          </w:p>
          <w:p w:rsidR="005A1EE4" w:rsidRPr="008003A1" w:rsidRDefault="005A1EE4" w:rsidP="005A1EE4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 reduceMatrix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();</w:t>
            </w:r>
          </w:p>
          <w:p w:rsidR="005A1EE4" w:rsidRPr="008003A1" w:rsidRDefault="005A1EE4" w:rsidP="005A1EE4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 calculateCost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();</w:t>
            </w:r>
          </w:p>
          <w:p w:rsidR="005A1EE4" w:rsidRPr="008003A1" w:rsidRDefault="005A1EE4" w:rsidP="005A1EE4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}</w:t>
            </w:r>
          </w:p>
          <w:p w:rsidR="005A1EE4" w:rsidRPr="008003A1" w:rsidRDefault="005A1EE4" w:rsidP="005A1EE4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</w:p>
          <w:p w:rsidR="005A1EE4" w:rsidRPr="008003A1" w:rsidRDefault="005A1EE4" w:rsidP="005A1EE4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void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ReducedCostMatrixNode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::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setRowsAndColumnsToInfinite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()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{</w:t>
            </w:r>
          </w:p>
          <w:p w:rsidR="005A1EE4" w:rsidRPr="008003A1" w:rsidRDefault="005A1EE4" w:rsidP="005A1EE4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for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(int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i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=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0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;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i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&lt;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matrix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.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getSize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();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++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i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)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{</w:t>
            </w:r>
          </w:p>
          <w:p w:rsidR="005A1EE4" w:rsidRPr="008003A1" w:rsidRDefault="005A1EE4" w:rsidP="005A1EE4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   matrix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.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setData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(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parent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-&gt;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getID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(),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i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,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INF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);</w:t>
            </w:r>
          </w:p>
          <w:p w:rsidR="005A1EE4" w:rsidRPr="008003A1" w:rsidRDefault="005A1EE4" w:rsidP="005A1EE4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   matrix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.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setData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(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i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,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id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,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INF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);</w:t>
            </w:r>
          </w:p>
          <w:p w:rsidR="005A1EE4" w:rsidRPr="008003A1" w:rsidRDefault="005A1EE4" w:rsidP="005A1EE4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}</w:t>
            </w:r>
          </w:p>
          <w:p w:rsidR="005A1EE4" w:rsidRPr="008003A1" w:rsidRDefault="005A1EE4" w:rsidP="005A1EE4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 matrix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.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setData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(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id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,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0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,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INF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);</w:t>
            </w:r>
          </w:p>
          <w:p w:rsidR="005A1EE4" w:rsidRPr="008003A1" w:rsidRDefault="005A1EE4" w:rsidP="005A1EE4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}</w:t>
            </w:r>
          </w:p>
          <w:p w:rsidR="005A1EE4" w:rsidRPr="008003A1" w:rsidRDefault="005A1EE4" w:rsidP="005A1EE4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</w:p>
          <w:p w:rsidR="005A1EE4" w:rsidRPr="008003A1" w:rsidRDefault="005A1EE4" w:rsidP="005A1EE4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void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ReducedCostMatrixNode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::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reduceMatrix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()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{</w:t>
            </w:r>
          </w:p>
          <w:p w:rsidR="005A1EE4" w:rsidRPr="008003A1" w:rsidRDefault="005A1EE4" w:rsidP="005A1EE4">
            <w:pPr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// Subtract row</w:t>
            </w:r>
          </w:p>
          <w:p w:rsidR="005A1EE4" w:rsidRPr="008003A1" w:rsidRDefault="005A1EE4" w:rsidP="005A1EE4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for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(int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i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=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0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;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i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&lt;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matrix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.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getSize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();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++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i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)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{</w:t>
            </w:r>
          </w:p>
          <w:p w:rsidR="005A1EE4" w:rsidRPr="008003A1" w:rsidRDefault="005A1EE4" w:rsidP="005A1EE4">
            <w:pPr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  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 xml:space="preserve">// Find minimum    </w:t>
            </w:r>
          </w:p>
          <w:p w:rsidR="005A1EE4" w:rsidRPr="008003A1" w:rsidRDefault="005A1EE4" w:rsidP="005A1EE4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  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double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min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=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INF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;</w:t>
            </w:r>
          </w:p>
          <w:p w:rsidR="005A1EE4" w:rsidRPr="008003A1" w:rsidRDefault="005A1EE4" w:rsidP="005A1EE4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  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for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(int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j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=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0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;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j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&lt;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matrix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.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getSize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();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++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j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)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{</w:t>
            </w:r>
          </w:p>
          <w:p w:rsidR="005A1EE4" w:rsidRPr="008003A1" w:rsidRDefault="005A1EE4" w:rsidP="005A1EE4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    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if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(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matrix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[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i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][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j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]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!=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INF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&amp;&amp;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matrix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[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i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][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j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]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&lt;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min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)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{</w:t>
            </w:r>
          </w:p>
          <w:p w:rsidR="005A1EE4" w:rsidRPr="008003A1" w:rsidRDefault="005A1EE4" w:rsidP="005A1EE4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       min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=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matrix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[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i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][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j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];</w:t>
            </w:r>
          </w:p>
          <w:p w:rsidR="005A1EE4" w:rsidRPr="008003A1" w:rsidRDefault="005A1EE4" w:rsidP="005A1EE4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    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}</w:t>
            </w:r>
          </w:p>
          <w:p w:rsidR="005A1EE4" w:rsidRPr="008003A1" w:rsidRDefault="005A1EE4" w:rsidP="005A1EE4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  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}</w:t>
            </w:r>
          </w:p>
          <w:p w:rsidR="005A1EE4" w:rsidRPr="008003A1" w:rsidRDefault="005A1EE4" w:rsidP="005A1EE4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   </w:t>
            </w:r>
          </w:p>
          <w:p w:rsidR="005A1EE4" w:rsidRPr="008003A1" w:rsidRDefault="005A1EE4" w:rsidP="005A1EE4">
            <w:pPr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  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// Subtract row</w:t>
            </w:r>
          </w:p>
          <w:p w:rsidR="005A1EE4" w:rsidRPr="008003A1" w:rsidRDefault="005A1EE4" w:rsidP="005A1EE4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  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if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(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min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!=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INF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)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{</w:t>
            </w:r>
          </w:p>
          <w:p w:rsidR="005A1EE4" w:rsidRPr="008003A1" w:rsidRDefault="005A1EE4" w:rsidP="005A1EE4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    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for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(int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j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=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0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;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j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&lt;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matrix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.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getSize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();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++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j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)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{</w:t>
            </w:r>
          </w:p>
          <w:p w:rsidR="005A1EE4" w:rsidRPr="008003A1" w:rsidRDefault="005A1EE4" w:rsidP="005A1EE4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      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if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(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matrix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[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i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][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j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]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!=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INF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)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{</w:t>
            </w:r>
          </w:p>
          <w:p w:rsidR="005A1EE4" w:rsidRPr="008003A1" w:rsidRDefault="005A1EE4" w:rsidP="005A1EE4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         matrix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.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setData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(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i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,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j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,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matrix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[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i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][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j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]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-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min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);</w:t>
            </w:r>
          </w:p>
          <w:p w:rsidR="005A1EE4" w:rsidRPr="008003A1" w:rsidRDefault="005A1EE4" w:rsidP="005A1EE4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      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}</w:t>
            </w:r>
          </w:p>
          <w:p w:rsidR="005A1EE4" w:rsidRPr="008003A1" w:rsidRDefault="005A1EE4" w:rsidP="005A1EE4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    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}</w:t>
            </w:r>
          </w:p>
          <w:p w:rsidR="005A1EE4" w:rsidRPr="008003A1" w:rsidRDefault="005A1EE4" w:rsidP="005A1EE4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     subtracted_value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+=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min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;</w:t>
            </w:r>
          </w:p>
          <w:p w:rsidR="005A1EE4" w:rsidRPr="008003A1" w:rsidRDefault="005A1EE4" w:rsidP="005A1EE4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  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}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   </w:t>
            </w:r>
          </w:p>
          <w:p w:rsidR="005A1EE4" w:rsidRPr="008003A1" w:rsidRDefault="005A1EE4" w:rsidP="005A1EE4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}</w:t>
            </w:r>
          </w:p>
          <w:p w:rsidR="005A1EE4" w:rsidRPr="008003A1" w:rsidRDefault="005A1EE4" w:rsidP="005A1EE4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 </w:t>
            </w:r>
          </w:p>
          <w:p w:rsidR="005A1EE4" w:rsidRPr="008003A1" w:rsidRDefault="005A1EE4" w:rsidP="005A1EE4">
            <w:pPr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// Subtract column</w:t>
            </w:r>
          </w:p>
          <w:p w:rsidR="005A1EE4" w:rsidRPr="008003A1" w:rsidRDefault="005A1EE4" w:rsidP="005A1EE4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for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(int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i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=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0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;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i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&lt;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matrix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.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getSize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();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++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i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)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{</w:t>
            </w:r>
          </w:p>
          <w:p w:rsidR="005A1EE4" w:rsidRPr="008003A1" w:rsidRDefault="005A1EE4" w:rsidP="005A1EE4">
            <w:pPr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  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 xml:space="preserve">// Find minimum    </w:t>
            </w:r>
          </w:p>
          <w:p w:rsidR="005A1EE4" w:rsidRPr="008003A1" w:rsidRDefault="005A1EE4" w:rsidP="005A1EE4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  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double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min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=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INF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;</w:t>
            </w:r>
          </w:p>
          <w:p w:rsidR="005A1EE4" w:rsidRPr="008003A1" w:rsidRDefault="005A1EE4" w:rsidP="005A1EE4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  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for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(int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j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=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0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;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j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&lt;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matrix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.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getSize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();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++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j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)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{</w:t>
            </w:r>
          </w:p>
          <w:p w:rsidR="005A1EE4" w:rsidRPr="008003A1" w:rsidRDefault="005A1EE4" w:rsidP="005A1EE4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    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if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(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matrix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[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j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][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i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]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!=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INF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&amp;&amp;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matrix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[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j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][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i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]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&lt;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min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)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{</w:t>
            </w:r>
          </w:p>
          <w:p w:rsidR="005A1EE4" w:rsidRPr="008003A1" w:rsidRDefault="005A1EE4" w:rsidP="005A1EE4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       min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=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matrix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[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j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][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i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];</w:t>
            </w:r>
          </w:p>
          <w:p w:rsidR="005A1EE4" w:rsidRPr="008003A1" w:rsidRDefault="005A1EE4" w:rsidP="005A1EE4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    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}</w:t>
            </w:r>
          </w:p>
          <w:p w:rsidR="005A1EE4" w:rsidRPr="008003A1" w:rsidRDefault="005A1EE4" w:rsidP="005A1EE4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  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}</w:t>
            </w:r>
          </w:p>
          <w:p w:rsidR="005A1EE4" w:rsidRPr="008003A1" w:rsidRDefault="005A1EE4" w:rsidP="005A1EE4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   </w:t>
            </w:r>
          </w:p>
          <w:p w:rsidR="005A1EE4" w:rsidRPr="008003A1" w:rsidRDefault="005A1EE4" w:rsidP="005A1EE4">
            <w:pPr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  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// Subtract column</w:t>
            </w:r>
          </w:p>
          <w:p w:rsidR="005A1EE4" w:rsidRPr="008003A1" w:rsidRDefault="005A1EE4" w:rsidP="005A1EE4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  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if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(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min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!=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INF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)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{</w:t>
            </w:r>
          </w:p>
          <w:p w:rsidR="005A1EE4" w:rsidRPr="008003A1" w:rsidRDefault="005A1EE4" w:rsidP="005A1EE4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    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for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(int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j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=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0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;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j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&lt;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matrix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.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getSize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();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++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j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)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{</w:t>
            </w:r>
          </w:p>
          <w:p w:rsidR="005A1EE4" w:rsidRPr="008003A1" w:rsidRDefault="005A1EE4" w:rsidP="005A1EE4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      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if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(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matrix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[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j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][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i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]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!=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INF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)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{</w:t>
            </w:r>
          </w:p>
          <w:p w:rsidR="005A1EE4" w:rsidRPr="008003A1" w:rsidRDefault="005A1EE4" w:rsidP="005A1EE4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         matrix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.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setData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(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j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,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i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,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matrix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[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j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][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i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]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-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min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);</w:t>
            </w:r>
          </w:p>
          <w:p w:rsidR="005A1EE4" w:rsidRPr="008003A1" w:rsidRDefault="005A1EE4" w:rsidP="005A1EE4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      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}</w:t>
            </w:r>
          </w:p>
          <w:p w:rsidR="005A1EE4" w:rsidRPr="008003A1" w:rsidRDefault="005A1EE4" w:rsidP="005A1EE4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    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}</w:t>
            </w:r>
          </w:p>
          <w:p w:rsidR="005A1EE4" w:rsidRPr="008003A1" w:rsidRDefault="005A1EE4" w:rsidP="005A1EE4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     subtracted_value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+=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min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;</w:t>
            </w:r>
          </w:p>
          <w:p w:rsidR="005A1EE4" w:rsidRPr="008003A1" w:rsidRDefault="005A1EE4" w:rsidP="005A1EE4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  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}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   </w:t>
            </w:r>
          </w:p>
          <w:p w:rsidR="005A1EE4" w:rsidRPr="008003A1" w:rsidRDefault="005A1EE4" w:rsidP="005A1EE4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}</w:t>
            </w:r>
          </w:p>
          <w:p w:rsidR="005A1EE4" w:rsidRPr="008003A1" w:rsidRDefault="005A1EE4" w:rsidP="005A1EE4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}</w:t>
            </w:r>
          </w:p>
          <w:p w:rsidR="005A1EE4" w:rsidRPr="008003A1" w:rsidRDefault="005A1EE4" w:rsidP="005A1EE4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</w:p>
          <w:p w:rsidR="005A1EE4" w:rsidRPr="008003A1" w:rsidRDefault="005A1EE4" w:rsidP="005A1EE4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lastRenderedPageBreak/>
              <w:t>void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ReducedCostMatrixNode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::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calculateCost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()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{</w:t>
            </w:r>
          </w:p>
          <w:p w:rsidR="005A1EE4" w:rsidRPr="008003A1" w:rsidRDefault="005A1EE4" w:rsidP="005A1EE4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 cost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=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subtracted_value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;</w:t>
            </w:r>
          </w:p>
          <w:p w:rsidR="005A1EE4" w:rsidRPr="008003A1" w:rsidRDefault="005A1EE4" w:rsidP="005A1EE4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if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(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parent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!=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NULL)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{</w:t>
            </w:r>
          </w:p>
          <w:p w:rsidR="005A1EE4" w:rsidRPr="008003A1" w:rsidRDefault="005A1EE4" w:rsidP="005A1EE4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   cost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+=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parent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-&gt;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getCost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()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+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parent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-&gt;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getMatrix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()[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parent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-&gt;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getID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()][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id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];</w:t>
            </w:r>
          </w:p>
          <w:p w:rsidR="005A1EE4" w:rsidRPr="008003A1" w:rsidRDefault="005A1EE4" w:rsidP="005A1EE4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}</w:t>
            </w:r>
          </w:p>
          <w:p w:rsidR="005A1EE4" w:rsidRPr="008003A1" w:rsidRDefault="005A1EE4" w:rsidP="005A1EE4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}</w:t>
            </w:r>
          </w:p>
          <w:p w:rsidR="005A1EE4" w:rsidRPr="008003A1" w:rsidRDefault="005A1EE4" w:rsidP="005A1EE4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</w:p>
          <w:p w:rsidR="005A1EE4" w:rsidRPr="008003A1" w:rsidRDefault="005A1EE4" w:rsidP="005A1EE4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void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ReducedCostMatrixNode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::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expandNode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()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{</w:t>
            </w:r>
          </w:p>
          <w:p w:rsidR="005A1EE4" w:rsidRPr="008003A1" w:rsidRDefault="005A1EE4" w:rsidP="005A1EE4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for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(int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i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=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0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;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i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&lt;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matrix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.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getSize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();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++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i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)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{</w:t>
            </w:r>
          </w:p>
          <w:p w:rsidR="005A1EE4" w:rsidRPr="008003A1" w:rsidRDefault="005A1EE4" w:rsidP="005A1EE4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  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if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(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visited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[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i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])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{</w:t>
            </w:r>
          </w:p>
          <w:p w:rsidR="005A1EE4" w:rsidRPr="008003A1" w:rsidRDefault="005A1EE4" w:rsidP="005A1EE4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     child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[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i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]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=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NULL;</w:t>
            </w:r>
          </w:p>
          <w:p w:rsidR="005A1EE4" w:rsidRPr="008003A1" w:rsidRDefault="005A1EE4" w:rsidP="005A1EE4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  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}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else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{</w:t>
            </w:r>
          </w:p>
          <w:p w:rsidR="005A1EE4" w:rsidRPr="008003A1" w:rsidRDefault="005A1EE4" w:rsidP="005A1EE4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     child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[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i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]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=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new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ReducedCostMatrixNode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(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i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,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matrix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,this);</w:t>
            </w:r>
          </w:p>
          <w:p w:rsidR="005A1EE4" w:rsidRPr="008003A1" w:rsidRDefault="005A1EE4" w:rsidP="005A1EE4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  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}</w:t>
            </w:r>
          </w:p>
          <w:p w:rsidR="005A1EE4" w:rsidRPr="008003A1" w:rsidRDefault="005A1EE4" w:rsidP="005A1EE4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}</w:t>
            </w:r>
          </w:p>
          <w:p w:rsidR="005A1EE4" w:rsidRPr="008003A1" w:rsidRDefault="005A1EE4" w:rsidP="005A1EE4">
            <w:pPr>
              <w:rPr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}</w:t>
            </w:r>
          </w:p>
        </w:tc>
      </w:tr>
    </w:tbl>
    <w:p w:rsidR="005A1EE4" w:rsidRPr="008003A1" w:rsidRDefault="005A1EE4" w:rsidP="005A1EE4">
      <w:pPr>
        <w:rPr>
          <w:noProof/>
        </w:rPr>
      </w:pPr>
    </w:p>
    <w:p w:rsidR="005A1EE4" w:rsidRPr="008003A1" w:rsidRDefault="005A1EE4" w:rsidP="005A1EE4">
      <w:pPr>
        <w:pStyle w:val="Heading2"/>
        <w:rPr>
          <w:noProof/>
        </w:rPr>
      </w:pPr>
      <w:r w:rsidRPr="008003A1">
        <w:rPr>
          <w:noProof/>
        </w:rPr>
        <w:t>CompleteTourWeightNode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5A1EE4" w:rsidRPr="008003A1" w:rsidTr="005A1EE4">
        <w:tc>
          <w:tcPr>
            <w:tcW w:w="9350" w:type="dxa"/>
          </w:tcPr>
          <w:p w:rsidR="005A1EE4" w:rsidRPr="008003A1" w:rsidRDefault="005A1EE4" w:rsidP="005A1EE4">
            <w:pPr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// File    : complete_tour_weight_node.h</w:t>
            </w:r>
          </w:p>
          <w:p w:rsidR="005A1EE4" w:rsidRPr="008003A1" w:rsidRDefault="005A1EE4" w:rsidP="005A1EE4">
            <w:pPr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// Author  : Felix Limanta</w:t>
            </w:r>
          </w:p>
          <w:p w:rsidR="005A1EE4" w:rsidRPr="008003A1" w:rsidRDefault="005A1EE4" w:rsidP="005A1EE4">
            <w:pPr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// Date    : April 1, 2017</w:t>
            </w:r>
          </w:p>
          <w:p w:rsidR="005A1EE4" w:rsidRPr="008003A1" w:rsidRDefault="005A1EE4" w:rsidP="005A1EE4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</w:p>
          <w:p w:rsidR="005A1EE4" w:rsidRPr="008003A1" w:rsidRDefault="005A1EE4" w:rsidP="005A1EE4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#include "node.h"</w:t>
            </w:r>
          </w:p>
          <w:p w:rsidR="005A1EE4" w:rsidRPr="008003A1" w:rsidRDefault="005A1EE4" w:rsidP="005A1EE4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#include &lt;utility&gt;</w:t>
            </w:r>
          </w:p>
          <w:p w:rsidR="005A1EE4" w:rsidRPr="008003A1" w:rsidRDefault="005A1EE4" w:rsidP="005A1EE4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</w:p>
          <w:p w:rsidR="005A1EE4" w:rsidRPr="008003A1" w:rsidRDefault="005A1EE4" w:rsidP="005A1EE4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#ifndef COMPLETE_TOUR_WEIGHT_NODE_H</w:t>
            </w:r>
          </w:p>
          <w:p w:rsidR="005A1EE4" w:rsidRPr="008003A1" w:rsidRDefault="005A1EE4" w:rsidP="005A1EE4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#define COMPLETE_TOUR_WEIGHT_NODE_H</w:t>
            </w:r>
          </w:p>
          <w:p w:rsidR="005A1EE4" w:rsidRPr="008003A1" w:rsidRDefault="005A1EE4" w:rsidP="005A1EE4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</w:p>
          <w:p w:rsidR="005A1EE4" w:rsidRPr="008003A1" w:rsidRDefault="005A1EE4" w:rsidP="005A1EE4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class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CompleteTourWeightNode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: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public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Node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{</w:t>
            </w:r>
          </w:p>
          <w:p w:rsidR="005A1EE4" w:rsidRPr="008003A1" w:rsidRDefault="005A1EE4" w:rsidP="005A1EE4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private:</w:t>
            </w:r>
          </w:p>
          <w:p w:rsidR="005A1EE4" w:rsidRPr="008003A1" w:rsidRDefault="005A1EE4" w:rsidP="005A1EE4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   pair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&lt;int,int&gt;*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edges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;</w:t>
            </w:r>
          </w:p>
          <w:p w:rsidR="005A1EE4" w:rsidRPr="008003A1" w:rsidRDefault="005A1EE4" w:rsidP="005A1EE4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  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bool**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path_m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;</w:t>
            </w:r>
          </w:p>
          <w:p w:rsidR="005A1EE4" w:rsidRPr="008003A1" w:rsidRDefault="005A1EE4" w:rsidP="005A1EE4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   </w:t>
            </w:r>
          </w:p>
          <w:p w:rsidR="005A1EE4" w:rsidRPr="008003A1" w:rsidRDefault="005A1EE4" w:rsidP="005A1EE4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public:</w:t>
            </w:r>
          </w:p>
          <w:p w:rsidR="005A1EE4" w:rsidRPr="008003A1" w:rsidRDefault="005A1EE4" w:rsidP="005A1EE4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   CompleteTourWeightNode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(int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id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,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const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SquareMatrix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&amp;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m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);</w:t>
            </w:r>
          </w:p>
          <w:p w:rsidR="005A1EE4" w:rsidRPr="008003A1" w:rsidRDefault="005A1EE4" w:rsidP="005A1EE4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   CompleteTourWeightNode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(int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id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,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const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SquareMatrix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&amp;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m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,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CompleteTourWeightNode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*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parent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);</w:t>
            </w:r>
          </w:p>
          <w:p w:rsidR="005A1EE4" w:rsidRPr="008003A1" w:rsidRDefault="005A1EE4" w:rsidP="005A1EE4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  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~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CompleteTourWeightNode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();</w:t>
            </w:r>
          </w:p>
          <w:p w:rsidR="005A1EE4" w:rsidRPr="008003A1" w:rsidRDefault="005A1EE4" w:rsidP="005A1EE4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   </w:t>
            </w:r>
          </w:p>
          <w:p w:rsidR="005A1EE4" w:rsidRPr="008003A1" w:rsidRDefault="005A1EE4" w:rsidP="005A1EE4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  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void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findMinimumEdges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();</w:t>
            </w:r>
          </w:p>
          <w:p w:rsidR="005A1EE4" w:rsidRPr="008003A1" w:rsidRDefault="005A1EE4" w:rsidP="005A1EE4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  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void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calculateCost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();</w:t>
            </w:r>
          </w:p>
          <w:p w:rsidR="005A1EE4" w:rsidRPr="008003A1" w:rsidRDefault="005A1EE4" w:rsidP="005A1EE4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  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void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expandNode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();</w:t>
            </w:r>
          </w:p>
          <w:p w:rsidR="005A1EE4" w:rsidRPr="008003A1" w:rsidRDefault="005A1EE4" w:rsidP="005A1EE4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};</w:t>
            </w:r>
          </w:p>
          <w:p w:rsidR="005A1EE4" w:rsidRPr="008003A1" w:rsidRDefault="005A1EE4" w:rsidP="005A1EE4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</w:p>
          <w:p w:rsidR="005A1EE4" w:rsidRPr="008003A1" w:rsidRDefault="005A1EE4" w:rsidP="005A1EE4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#endif</w:t>
            </w:r>
          </w:p>
          <w:p w:rsidR="00691FCC" w:rsidRPr="008003A1" w:rsidRDefault="00691FCC" w:rsidP="005A1EE4">
            <w:pPr>
              <w:rPr>
                <w:noProof/>
                <w:sz w:val="18"/>
                <w:szCs w:val="18"/>
              </w:rPr>
            </w:pPr>
          </w:p>
        </w:tc>
      </w:tr>
      <w:tr w:rsidR="005A1EE4" w:rsidRPr="008003A1" w:rsidTr="005A1EE4">
        <w:tc>
          <w:tcPr>
            <w:tcW w:w="9350" w:type="dxa"/>
          </w:tcPr>
          <w:p w:rsidR="005A1EE4" w:rsidRPr="008003A1" w:rsidRDefault="005A1EE4" w:rsidP="005A1EE4">
            <w:pPr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// File    : complete_tour_weight_node.cpp</w:t>
            </w:r>
          </w:p>
          <w:p w:rsidR="005A1EE4" w:rsidRPr="008003A1" w:rsidRDefault="005A1EE4" w:rsidP="005A1EE4">
            <w:pPr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// Author  : Felix Limanta</w:t>
            </w:r>
          </w:p>
          <w:p w:rsidR="005A1EE4" w:rsidRPr="008003A1" w:rsidRDefault="005A1EE4" w:rsidP="005A1EE4">
            <w:pPr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// Date    : April 1, 2017</w:t>
            </w:r>
          </w:p>
          <w:p w:rsidR="005A1EE4" w:rsidRPr="008003A1" w:rsidRDefault="005A1EE4" w:rsidP="005A1EE4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</w:p>
          <w:p w:rsidR="005A1EE4" w:rsidRPr="008003A1" w:rsidRDefault="005A1EE4" w:rsidP="005A1EE4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#include "complete_tour_weight_node.h"</w:t>
            </w:r>
          </w:p>
          <w:p w:rsidR="005A1EE4" w:rsidRPr="008003A1" w:rsidRDefault="005A1EE4" w:rsidP="005A1EE4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#include &lt;iostream&gt;</w:t>
            </w:r>
          </w:p>
          <w:p w:rsidR="005A1EE4" w:rsidRPr="008003A1" w:rsidRDefault="005A1EE4" w:rsidP="005A1EE4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</w:p>
          <w:p w:rsidR="005A1EE4" w:rsidRPr="008003A1" w:rsidRDefault="005A1EE4" w:rsidP="005A1EE4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CompleteTourWeightNode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::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CompleteTourWeightNode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(int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id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,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const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SquareMatrix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&amp;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m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):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Node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(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id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,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m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)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{</w:t>
            </w:r>
          </w:p>
          <w:p w:rsidR="005A1EE4" w:rsidRPr="008003A1" w:rsidRDefault="005A1EE4" w:rsidP="005A1EE4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 edges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=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new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pair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&lt;int,int&gt;[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m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.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getSize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()];</w:t>
            </w:r>
          </w:p>
          <w:p w:rsidR="005A1EE4" w:rsidRPr="008003A1" w:rsidRDefault="005A1EE4" w:rsidP="005A1EE4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 findMinimumEdges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();</w:t>
            </w:r>
          </w:p>
          <w:p w:rsidR="005A1EE4" w:rsidRPr="008003A1" w:rsidRDefault="005A1EE4" w:rsidP="005A1EE4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 calculateCost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();</w:t>
            </w:r>
          </w:p>
          <w:p w:rsidR="005A1EE4" w:rsidRPr="008003A1" w:rsidRDefault="005A1EE4" w:rsidP="005A1EE4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}</w:t>
            </w:r>
          </w:p>
          <w:p w:rsidR="005A1EE4" w:rsidRPr="008003A1" w:rsidRDefault="005A1EE4" w:rsidP="005A1EE4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</w:p>
          <w:p w:rsidR="005A1EE4" w:rsidRPr="008003A1" w:rsidRDefault="005A1EE4" w:rsidP="005A1EE4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CompleteTourWeightNode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::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CompleteTourWeightNode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(int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id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,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const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SquareMatrix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&amp;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m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,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CompleteTourWeightNode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*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parent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):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Node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(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id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,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m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,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parent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)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{</w:t>
            </w:r>
          </w:p>
          <w:p w:rsidR="005A1EE4" w:rsidRPr="008003A1" w:rsidRDefault="005A1EE4" w:rsidP="005A1EE4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 edges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=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new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pair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&lt;int,int&gt;[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m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.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getSize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()];</w:t>
            </w:r>
          </w:p>
          <w:p w:rsidR="005A1EE4" w:rsidRPr="008003A1" w:rsidRDefault="005A1EE4" w:rsidP="005A1EE4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 findMinimumEdges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();</w:t>
            </w:r>
          </w:p>
          <w:p w:rsidR="005A1EE4" w:rsidRPr="008003A1" w:rsidRDefault="005A1EE4" w:rsidP="005A1EE4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 calculateCost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();</w:t>
            </w:r>
          </w:p>
          <w:p w:rsidR="005A1EE4" w:rsidRPr="008003A1" w:rsidRDefault="005A1EE4" w:rsidP="005A1EE4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}</w:t>
            </w:r>
          </w:p>
          <w:p w:rsidR="005A1EE4" w:rsidRPr="008003A1" w:rsidRDefault="005A1EE4" w:rsidP="005A1EE4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</w:p>
          <w:p w:rsidR="005A1EE4" w:rsidRPr="008003A1" w:rsidRDefault="005A1EE4" w:rsidP="005A1EE4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CompleteTourWeightNode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::~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CompleteTourWeightNode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()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{</w:t>
            </w:r>
          </w:p>
          <w:p w:rsidR="005A1EE4" w:rsidRPr="008003A1" w:rsidRDefault="005A1EE4" w:rsidP="005A1EE4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delete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[]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edges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;</w:t>
            </w:r>
          </w:p>
          <w:p w:rsidR="005A1EE4" w:rsidRPr="008003A1" w:rsidRDefault="005A1EE4" w:rsidP="005A1EE4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}</w:t>
            </w:r>
          </w:p>
          <w:p w:rsidR="005A1EE4" w:rsidRPr="008003A1" w:rsidRDefault="005A1EE4" w:rsidP="005A1EE4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</w:p>
          <w:p w:rsidR="005A1EE4" w:rsidRPr="008003A1" w:rsidRDefault="005A1EE4" w:rsidP="005A1EE4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void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CompleteTourWeightNode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::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findMinimumEdges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()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{</w:t>
            </w:r>
          </w:p>
          <w:p w:rsidR="005A1EE4" w:rsidRPr="008003A1" w:rsidRDefault="005A1EE4" w:rsidP="005A1EE4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 pair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&lt;int,double&gt;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min1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,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min2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;</w:t>
            </w:r>
          </w:p>
          <w:p w:rsidR="005A1EE4" w:rsidRPr="008003A1" w:rsidRDefault="005A1EE4" w:rsidP="005A1EE4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 </w:t>
            </w:r>
          </w:p>
          <w:p w:rsidR="005A1EE4" w:rsidRPr="008003A1" w:rsidRDefault="005A1EE4" w:rsidP="005A1EE4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for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(int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i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=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0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;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i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&lt;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matrix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.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getSize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();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++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i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)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{</w:t>
            </w:r>
          </w:p>
          <w:p w:rsidR="005A1EE4" w:rsidRPr="008003A1" w:rsidRDefault="005A1EE4" w:rsidP="005A1EE4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   min1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=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make_pair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(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0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,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INF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);</w:t>
            </w:r>
          </w:p>
          <w:p w:rsidR="005A1EE4" w:rsidRPr="008003A1" w:rsidRDefault="005A1EE4" w:rsidP="005A1EE4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   min2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=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min1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;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   </w:t>
            </w:r>
          </w:p>
          <w:p w:rsidR="005A1EE4" w:rsidRPr="008003A1" w:rsidRDefault="005A1EE4" w:rsidP="005A1EE4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  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for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(int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j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=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0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;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j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&lt;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matrix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.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getSize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();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++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j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)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{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     </w:t>
            </w:r>
          </w:p>
          <w:p w:rsidR="005A1EE4" w:rsidRPr="008003A1" w:rsidRDefault="005A1EE4" w:rsidP="005A1EE4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    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if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(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matrix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[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i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][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j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]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&lt;=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min1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.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second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)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{</w:t>
            </w:r>
          </w:p>
          <w:p w:rsidR="005A1EE4" w:rsidRPr="008003A1" w:rsidRDefault="005A1EE4" w:rsidP="005A1EE4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       min2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=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min1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;</w:t>
            </w:r>
          </w:p>
          <w:p w:rsidR="005A1EE4" w:rsidRPr="008003A1" w:rsidRDefault="005A1EE4" w:rsidP="005A1EE4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       min1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=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make_pair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(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j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,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matrix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[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i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][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j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]);</w:t>
            </w:r>
          </w:p>
          <w:p w:rsidR="005A1EE4" w:rsidRPr="008003A1" w:rsidRDefault="005A1EE4" w:rsidP="005A1EE4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    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}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else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if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(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matrix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[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i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][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j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]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&lt;=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min2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.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second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)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{</w:t>
            </w:r>
          </w:p>
          <w:p w:rsidR="005A1EE4" w:rsidRPr="008003A1" w:rsidRDefault="005A1EE4" w:rsidP="005A1EE4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       min2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=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make_pair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(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j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,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matrix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[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i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][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j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]);</w:t>
            </w:r>
          </w:p>
          <w:p w:rsidR="005A1EE4" w:rsidRPr="008003A1" w:rsidRDefault="005A1EE4" w:rsidP="005A1EE4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    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}</w:t>
            </w:r>
          </w:p>
          <w:p w:rsidR="005A1EE4" w:rsidRPr="008003A1" w:rsidRDefault="005A1EE4" w:rsidP="005A1EE4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  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}</w:t>
            </w:r>
          </w:p>
          <w:p w:rsidR="005A1EE4" w:rsidRPr="008003A1" w:rsidRDefault="005A1EE4" w:rsidP="005A1EE4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   edges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[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i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]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=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make_pair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(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min1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.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first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,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min2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.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first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);</w:t>
            </w:r>
          </w:p>
          <w:p w:rsidR="005A1EE4" w:rsidRPr="008003A1" w:rsidRDefault="005A1EE4" w:rsidP="005A1EE4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}</w:t>
            </w:r>
          </w:p>
          <w:p w:rsidR="005A1EE4" w:rsidRPr="008003A1" w:rsidRDefault="005A1EE4" w:rsidP="005A1EE4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for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(int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i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=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0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;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i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&lt;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path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.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size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()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-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1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;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++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i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)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{</w:t>
            </w:r>
          </w:p>
          <w:p w:rsidR="005A1EE4" w:rsidRPr="008003A1" w:rsidRDefault="005A1EE4" w:rsidP="005A1EE4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  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if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(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edges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[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path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[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i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]].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first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!=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path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[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i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+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1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])</w:t>
            </w:r>
          </w:p>
          <w:p w:rsidR="005A1EE4" w:rsidRPr="008003A1" w:rsidRDefault="005A1EE4" w:rsidP="005A1EE4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     edges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[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path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[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i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]].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second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=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path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[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i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+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1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];</w:t>
            </w:r>
          </w:p>
          <w:p w:rsidR="005A1EE4" w:rsidRPr="008003A1" w:rsidRDefault="005A1EE4" w:rsidP="005A1EE4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  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if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(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edges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[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path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[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i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+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1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]].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first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!=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path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[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i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])</w:t>
            </w:r>
          </w:p>
          <w:p w:rsidR="005A1EE4" w:rsidRPr="008003A1" w:rsidRDefault="005A1EE4" w:rsidP="005A1EE4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     edges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[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path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[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i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+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1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]].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second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=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path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[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i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];</w:t>
            </w:r>
          </w:p>
          <w:p w:rsidR="005A1EE4" w:rsidRPr="008003A1" w:rsidRDefault="005A1EE4" w:rsidP="005A1EE4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}</w:t>
            </w:r>
          </w:p>
          <w:p w:rsidR="005A1EE4" w:rsidRPr="008003A1" w:rsidRDefault="005A1EE4" w:rsidP="005A1EE4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}</w:t>
            </w:r>
          </w:p>
          <w:p w:rsidR="005A1EE4" w:rsidRPr="008003A1" w:rsidRDefault="005A1EE4" w:rsidP="005A1EE4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</w:p>
          <w:p w:rsidR="005A1EE4" w:rsidRPr="008003A1" w:rsidRDefault="005A1EE4" w:rsidP="005A1EE4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void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CompleteTourWeightNode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::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calculateCost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()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{</w:t>
            </w:r>
          </w:p>
          <w:p w:rsidR="005A1EE4" w:rsidRPr="008003A1" w:rsidRDefault="005A1EE4" w:rsidP="005A1EE4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 cost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=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0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;</w:t>
            </w:r>
          </w:p>
          <w:p w:rsidR="005A1EE4" w:rsidRPr="008003A1" w:rsidRDefault="005A1EE4" w:rsidP="005A1EE4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for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(int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i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=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0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;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i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&lt;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matrix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.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getSize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();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++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i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)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{</w:t>
            </w:r>
          </w:p>
          <w:p w:rsidR="005A1EE4" w:rsidRPr="008003A1" w:rsidRDefault="005A1EE4" w:rsidP="005A1EE4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   cost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+=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matrix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[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i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][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edges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[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i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].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first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];</w:t>
            </w:r>
          </w:p>
          <w:p w:rsidR="005A1EE4" w:rsidRPr="008003A1" w:rsidRDefault="005A1EE4" w:rsidP="005A1EE4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   cost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+=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matrix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[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i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][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edges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[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i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].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second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];</w:t>
            </w:r>
          </w:p>
          <w:p w:rsidR="005A1EE4" w:rsidRPr="008003A1" w:rsidRDefault="005A1EE4" w:rsidP="005A1EE4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}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 </w:t>
            </w:r>
          </w:p>
          <w:p w:rsidR="005A1EE4" w:rsidRPr="008003A1" w:rsidRDefault="005A1EE4" w:rsidP="005A1EE4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 cost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/=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2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;</w:t>
            </w:r>
          </w:p>
          <w:p w:rsidR="005A1EE4" w:rsidRPr="008003A1" w:rsidRDefault="005A1EE4" w:rsidP="005A1EE4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}</w:t>
            </w:r>
          </w:p>
          <w:p w:rsidR="005A1EE4" w:rsidRPr="008003A1" w:rsidRDefault="005A1EE4" w:rsidP="005A1EE4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</w:p>
          <w:p w:rsidR="005A1EE4" w:rsidRPr="008003A1" w:rsidRDefault="005A1EE4" w:rsidP="005A1EE4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void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CompleteTourWeightNode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::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expandNode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()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{</w:t>
            </w:r>
          </w:p>
          <w:p w:rsidR="005A1EE4" w:rsidRPr="008003A1" w:rsidRDefault="005A1EE4" w:rsidP="005A1EE4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for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(int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i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=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0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;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i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&lt;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matrix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.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getSize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();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++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i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)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{</w:t>
            </w:r>
          </w:p>
          <w:p w:rsidR="005A1EE4" w:rsidRPr="008003A1" w:rsidRDefault="005A1EE4" w:rsidP="005A1EE4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  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if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(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visited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[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i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])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{</w:t>
            </w:r>
          </w:p>
          <w:p w:rsidR="005A1EE4" w:rsidRPr="008003A1" w:rsidRDefault="005A1EE4" w:rsidP="005A1EE4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     child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[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i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]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=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NULL;</w:t>
            </w:r>
          </w:p>
          <w:p w:rsidR="005A1EE4" w:rsidRPr="008003A1" w:rsidRDefault="005A1EE4" w:rsidP="005A1EE4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  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}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else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{</w:t>
            </w:r>
          </w:p>
          <w:p w:rsidR="005A1EE4" w:rsidRPr="008003A1" w:rsidRDefault="005A1EE4" w:rsidP="005A1EE4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     child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[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i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]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=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new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CompleteTourWeightNode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(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i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,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matrix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,this);</w:t>
            </w:r>
          </w:p>
          <w:p w:rsidR="005A1EE4" w:rsidRPr="008003A1" w:rsidRDefault="005A1EE4" w:rsidP="005A1EE4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  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}</w:t>
            </w:r>
          </w:p>
          <w:p w:rsidR="005A1EE4" w:rsidRPr="008003A1" w:rsidRDefault="005A1EE4" w:rsidP="005A1EE4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}</w:t>
            </w:r>
          </w:p>
          <w:p w:rsidR="005A1EE4" w:rsidRPr="008003A1" w:rsidRDefault="005A1EE4" w:rsidP="005A1EE4">
            <w:pPr>
              <w:rPr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}</w:t>
            </w:r>
          </w:p>
        </w:tc>
      </w:tr>
    </w:tbl>
    <w:p w:rsidR="005A1EE4" w:rsidRPr="008003A1" w:rsidRDefault="005A1EE4" w:rsidP="005A1EE4">
      <w:pPr>
        <w:rPr>
          <w:noProof/>
        </w:rPr>
      </w:pPr>
    </w:p>
    <w:p w:rsidR="00691FCC" w:rsidRPr="008003A1" w:rsidRDefault="00691FCC" w:rsidP="00691FCC">
      <w:pPr>
        <w:pStyle w:val="Heading2"/>
        <w:rPr>
          <w:noProof/>
        </w:rPr>
      </w:pPr>
      <w:r w:rsidRPr="008003A1">
        <w:rPr>
          <w:noProof/>
        </w:rPr>
        <w:t>TSP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691FCC" w:rsidRPr="008003A1" w:rsidTr="00691FCC">
        <w:tc>
          <w:tcPr>
            <w:tcW w:w="9350" w:type="dxa"/>
          </w:tcPr>
          <w:p w:rsidR="00691FCC" w:rsidRPr="008003A1" w:rsidRDefault="00691FCC" w:rsidP="00691FCC">
            <w:pPr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// File    : tsp.cpp</w:t>
            </w:r>
          </w:p>
          <w:p w:rsidR="00691FCC" w:rsidRPr="008003A1" w:rsidRDefault="00691FCC" w:rsidP="00691FCC">
            <w:pPr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lastRenderedPageBreak/>
              <w:t>// Author  : Felix Limanta</w:t>
            </w:r>
          </w:p>
          <w:p w:rsidR="00691FCC" w:rsidRPr="008003A1" w:rsidRDefault="00691FCC" w:rsidP="00691FCC">
            <w:pPr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// Date    : March 31, 2017</w:t>
            </w:r>
          </w:p>
          <w:p w:rsidR="00691FCC" w:rsidRPr="008003A1" w:rsidRDefault="00691FCC" w:rsidP="00691FCC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</w:p>
          <w:p w:rsidR="00691FCC" w:rsidRPr="008003A1" w:rsidRDefault="00691FCC" w:rsidP="00691FCC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#include "square_matrix.h"</w:t>
            </w:r>
          </w:p>
          <w:p w:rsidR="00691FCC" w:rsidRPr="008003A1" w:rsidRDefault="00691FCC" w:rsidP="00691FCC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#include "node.h"</w:t>
            </w:r>
          </w:p>
          <w:p w:rsidR="00691FCC" w:rsidRPr="008003A1" w:rsidRDefault="00691FCC" w:rsidP="00691FCC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#include "complete_tour_weight_node.h"</w:t>
            </w:r>
          </w:p>
          <w:p w:rsidR="00691FCC" w:rsidRPr="008003A1" w:rsidRDefault="00691FCC" w:rsidP="00691FCC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#include "reduced_cost_matrix_node.h"</w:t>
            </w:r>
          </w:p>
          <w:p w:rsidR="00691FCC" w:rsidRPr="008003A1" w:rsidRDefault="00691FCC" w:rsidP="00691FCC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#include &lt;algorithm&gt;</w:t>
            </w:r>
          </w:p>
          <w:p w:rsidR="00691FCC" w:rsidRPr="008003A1" w:rsidRDefault="00691FCC" w:rsidP="00691FCC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using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namespace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std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;</w:t>
            </w:r>
          </w:p>
          <w:p w:rsidR="00691FCC" w:rsidRPr="008003A1" w:rsidRDefault="00691FCC" w:rsidP="00691FCC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</w:p>
          <w:p w:rsidR="00691FCC" w:rsidRPr="008003A1" w:rsidRDefault="00691FCC" w:rsidP="00691FCC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#ifndef TSP_H</w:t>
            </w:r>
          </w:p>
          <w:p w:rsidR="00691FCC" w:rsidRPr="008003A1" w:rsidRDefault="00691FCC" w:rsidP="00691FCC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#define TSP_H</w:t>
            </w:r>
          </w:p>
          <w:p w:rsidR="00691FCC" w:rsidRPr="008003A1" w:rsidRDefault="00691FCC" w:rsidP="00691FCC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</w:p>
          <w:p w:rsidR="00691FCC" w:rsidRPr="008003A1" w:rsidRDefault="00691FCC" w:rsidP="00691FCC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#define REDUCED_COST_MATRIX  0</w:t>
            </w:r>
          </w:p>
          <w:p w:rsidR="00691FCC" w:rsidRPr="008003A1" w:rsidRDefault="00691FCC" w:rsidP="00691FCC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#define COMPLETE_TOUR_WEIGHT 1</w:t>
            </w:r>
          </w:p>
          <w:p w:rsidR="00691FCC" w:rsidRPr="008003A1" w:rsidRDefault="00691FCC" w:rsidP="00691FCC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</w:p>
          <w:p w:rsidR="00691FCC" w:rsidRPr="008003A1" w:rsidRDefault="00691FCC" w:rsidP="00691FCC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struct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Leaf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{</w:t>
            </w:r>
          </w:p>
          <w:p w:rsidR="00691FCC" w:rsidRPr="008003A1" w:rsidRDefault="00691FCC" w:rsidP="00691FCC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double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cost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;</w:t>
            </w:r>
          </w:p>
          <w:p w:rsidR="00691FCC" w:rsidRPr="008003A1" w:rsidRDefault="00691FCC" w:rsidP="00691FCC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 Node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*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node_addr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;</w:t>
            </w:r>
          </w:p>
          <w:p w:rsidR="00691FCC" w:rsidRPr="008003A1" w:rsidRDefault="00691FCC" w:rsidP="00691FCC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 </w:t>
            </w:r>
          </w:p>
          <w:p w:rsidR="00691FCC" w:rsidRPr="008003A1" w:rsidRDefault="00691FCC" w:rsidP="00691FCC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 Leaf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(double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cost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,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Node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*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node_addr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):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cost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(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cost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),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node_addr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(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node_addr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)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{};</w:t>
            </w:r>
          </w:p>
          <w:p w:rsidR="00691FCC" w:rsidRPr="008003A1" w:rsidRDefault="00691FCC" w:rsidP="00691FCC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};</w:t>
            </w:r>
          </w:p>
          <w:p w:rsidR="00691FCC" w:rsidRPr="008003A1" w:rsidRDefault="00691FCC" w:rsidP="00691FCC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</w:p>
          <w:p w:rsidR="00691FCC" w:rsidRPr="008003A1" w:rsidRDefault="00691FCC" w:rsidP="00691FCC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struct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LeafComparator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{</w:t>
            </w:r>
          </w:p>
          <w:p w:rsidR="00691FCC" w:rsidRPr="008003A1" w:rsidRDefault="00691FCC" w:rsidP="00691FCC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bool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operator()(const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Leaf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&amp;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lhs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,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const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Leaf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&amp;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rhs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)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{</w:t>
            </w:r>
          </w:p>
          <w:p w:rsidR="00691FCC" w:rsidRPr="008003A1" w:rsidRDefault="00691FCC" w:rsidP="00691FCC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  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return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lhs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.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cost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&gt;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rhs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.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cost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;</w:t>
            </w:r>
          </w:p>
          <w:p w:rsidR="00691FCC" w:rsidRPr="008003A1" w:rsidRDefault="00691FCC" w:rsidP="00691FCC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}</w:t>
            </w:r>
          </w:p>
          <w:p w:rsidR="00691FCC" w:rsidRPr="008003A1" w:rsidRDefault="00691FCC" w:rsidP="00691FCC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};</w:t>
            </w:r>
          </w:p>
          <w:p w:rsidR="00691FCC" w:rsidRPr="008003A1" w:rsidRDefault="00691FCC" w:rsidP="00691FCC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</w:p>
          <w:p w:rsidR="00691FCC" w:rsidRPr="008003A1" w:rsidRDefault="00691FCC" w:rsidP="00691FCC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class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TSP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{</w:t>
            </w:r>
          </w:p>
          <w:p w:rsidR="00691FCC" w:rsidRPr="008003A1" w:rsidRDefault="00691FCC" w:rsidP="00691FCC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private:</w:t>
            </w:r>
          </w:p>
          <w:p w:rsidR="00691FCC" w:rsidRPr="008003A1" w:rsidRDefault="00691FCC" w:rsidP="00691FCC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   SquareMatrix matrix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;</w:t>
            </w:r>
          </w:p>
          <w:p w:rsidR="00691FCC" w:rsidRPr="008003A1" w:rsidRDefault="00691FCC" w:rsidP="00691FCC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   Node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*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root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;</w:t>
            </w:r>
          </w:p>
          <w:p w:rsidR="00691FCC" w:rsidRPr="008003A1" w:rsidRDefault="00691FCC" w:rsidP="00691FCC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   vector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&lt;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Leaf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&gt;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leaves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;</w:t>
            </w:r>
          </w:p>
          <w:p w:rsidR="00691FCC" w:rsidRPr="008003A1" w:rsidRDefault="00691FCC" w:rsidP="00691FCC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   vector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&lt;int&gt;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final_path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;</w:t>
            </w:r>
          </w:p>
          <w:p w:rsidR="00691FCC" w:rsidRPr="008003A1" w:rsidRDefault="00691FCC" w:rsidP="00691FCC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  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double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final_cost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;</w:t>
            </w:r>
          </w:p>
          <w:p w:rsidR="00691FCC" w:rsidRPr="008003A1" w:rsidRDefault="00691FCC" w:rsidP="00691FCC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   </w:t>
            </w:r>
          </w:p>
          <w:p w:rsidR="00691FCC" w:rsidRPr="008003A1" w:rsidRDefault="00691FCC" w:rsidP="00691FCC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public:</w:t>
            </w:r>
          </w:p>
          <w:p w:rsidR="00691FCC" w:rsidRPr="008003A1" w:rsidRDefault="00691FCC" w:rsidP="00691FCC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   TSP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(int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method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,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const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SquareMatrix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&amp;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m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);</w:t>
            </w:r>
          </w:p>
          <w:p w:rsidR="00691FCC" w:rsidRPr="008003A1" w:rsidRDefault="00691FCC" w:rsidP="00691FCC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  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~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TSP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();</w:t>
            </w:r>
          </w:p>
          <w:p w:rsidR="00691FCC" w:rsidRPr="008003A1" w:rsidRDefault="00691FCC" w:rsidP="00691FCC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   </w:t>
            </w:r>
          </w:p>
          <w:p w:rsidR="00691FCC" w:rsidRPr="008003A1" w:rsidRDefault="00691FCC" w:rsidP="00691FCC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   vector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&lt;int&gt;&amp;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getPath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();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 </w:t>
            </w:r>
          </w:p>
          <w:p w:rsidR="00691FCC" w:rsidRPr="008003A1" w:rsidRDefault="00691FCC" w:rsidP="00691FCC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  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double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getCost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();</w:t>
            </w:r>
          </w:p>
          <w:p w:rsidR="00691FCC" w:rsidRPr="008003A1" w:rsidRDefault="00691FCC" w:rsidP="00691FCC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   </w:t>
            </w:r>
          </w:p>
          <w:p w:rsidR="00691FCC" w:rsidRPr="008003A1" w:rsidRDefault="00691FCC" w:rsidP="00691FCC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  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void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findPath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();</w:t>
            </w:r>
          </w:p>
          <w:p w:rsidR="00691FCC" w:rsidRPr="008003A1" w:rsidRDefault="00691FCC" w:rsidP="00691FCC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  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void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expandNode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(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Node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&amp;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n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);</w:t>
            </w:r>
          </w:p>
          <w:p w:rsidR="00691FCC" w:rsidRPr="008003A1" w:rsidRDefault="00691FCC" w:rsidP="00691FCC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};</w:t>
            </w:r>
          </w:p>
          <w:p w:rsidR="00691FCC" w:rsidRPr="008003A1" w:rsidRDefault="00691FCC" w:rsidP="00691FCC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</w:p>
          <w:p w:rsidR="00691FCC" w:rsidRPr="008003A1" w:rsidRDefault="00691FCC" w:rsidP="00691FCC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#endif</w:t>
            </w:r>
          </w:p>
          <w:p w:rsidR="00691FCC" w:rsidRPr="008003A1" w:rsidRDefault="00691FCC" w:rsidP="00691FCC">
            <w:pPr>
              <w:rPr>
                <w:noProof/>
                <w:sz w:val="18"/>
                <w:szCs w:val="18"/>
              </w:rPr>
            </w:pPr>
          </w:p>
        </w:tc>
      </w:tr>
      <w:tr w:rsidR="00691FCC" w:rsidRPr="008003A1" w:rsidTr="00691FCC">
        <w:tc>
          <w:tcPr>
            <w:tcW w:w="9350" w:type="dxa"/>
          </w:tcPr>
          <w:p w:rsidR="00691FCC" w:rsidRPr="008003A1" w:rsidRDefault="00691FCC" w:rsidP="00691FCC">
            <w:pPr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lastRenderedPageBreak/>
              <w:t>// File    : tsp.cpp</w:t>
            </w:r>
          </w:p>
          <w:p w:rsidR="00691FCC" w:rsidRPr="008003A1" w:rsidRDefault="00691FCC" w:rsidP="00691FCC">
            <w:pPr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// Author  : Felix Limanta</w:t>
            </w:r>
          </w:p>
          <w:p w:rsidR="00691FCC" w:rsidRPr="008003A1" w:rsidRDefault="00691FCC" w:rsidP="00691FCC">
            <w:pPr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// Date    : March 31, 2017</w:t>
            </w:r>
          </w:p>
          <w:p w:rsidR="00691FCC" w:rsidRPr="008003A1" w:rsidRDefault="00691FCC" w:rsidP="00691FCC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</w:p>
          <w:p w:rsidR="00691FCC" w:rsidRPr="008003A1" w:rsidRDefault="00691FCC" w:rsidP="00691FCC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#include "tsp.h"</w:t>
            </w:r>
          </w:p>
          <w:p w:rsidR="00691FCC" w:rsidRPr="008003A1" w:rsidRDefault="00691FCC" w:rsidP="00691FCC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</w:p>
          <w:p w:rsidR="00691FCC" w:rsidRPr="008003A1" w:rsidRDefault="00691FCC" w:rsidP="00691FCC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TSP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::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TSP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(int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method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,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const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SquareMatrix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&amp;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m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)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{</w:t>
            </w:r>
          </w:p>
          <w:p w:rsidR="00691FCC" w:rsidRPr="008003A1" w:rsidRDefault="00691FCC" w:rsidP="00691FCC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 matrix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=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m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;</w:t>
            </w:r>
          </w:p>
          <w:p w:rsidR="00691FCC" w:rsidRPr="008003A1" w:rsidRDefault="00691FCC" w:rsidP="00691FCC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if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(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method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==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REDUCED_COST_MATRIX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)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{</w:t>
            </w:r>
          </w:p>
          <w:p w:rsidR="00691FCC" w:rsidRPr="008003A1" w:rsidRDefault="00691FCC" w:rsidP="00691FCC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   root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=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new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ReducedCostMatrixNode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(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0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,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m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);</w:t>
            </w:r>
          </w:p>
          <w:p w:rsidR="00691FCC" w:rsidRPr="008003A1" w:rsidRDefault="00691FCC" w:rsidP="00691FCC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}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else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if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(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method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==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COMPLETE_TOUR_WEIGHT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)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{</w:t>
            </w:r>
          </w:p>
          <w:p w:rsidR="00691FCC" w:rsidRPr="008003A1" w:rsidRDefault="00691FCC" w:rsidP="00691FCC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lastRenderedPageBreak/>
              <w:t xml:space="preserve">    root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=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new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CompleteTourWeightNode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(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0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,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m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);</w:t>
            </w:r>
          </w:p>
          <w:p w:rsidR="00691FCC" w:rsidRPr="008003A1" w:rsidRDefault="00691FCC" w:rsidP="00691FCC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}</w:t>
            </w:r>
          </w:p>
          <w:p w:rsidR="00691FCC" w:rsidRPr="008003A1" w:rsidRDefault="00691FCC" w:rsidP="00691FCC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 leaves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.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push_back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(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Leaf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(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root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-&gt;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getCost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(),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root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));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 </w:t>
            </w:r>
          </w:p>
          <w:p w:rsidR="00691FCC" w:rsidRPr="008003A1" w:rsidRDefault="00691FCC" w:rsidP="00691FCC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 make_heap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(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leaves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.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begin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(),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leaves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.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end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(),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LeafComparator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());</w:t>
            </w:r>
          </w:p>
          <w:p w:rsidR="00691FCC" w:rsidRPr="008003A1" w:rsidRDefault="00691FCC" w:rsidP="00691FCC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}</w:t>
            </w:r>
          </w:p>
          <w:p w:rsidR="00691FCC" w:rsidRPr="008003A1" w:rsidRDefault="00691FCC" w:rsidP="00691FCC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</w:p>
          <w:p w:rsidR="00691FCC" w:rsidRPr="008003A1" w:rsidRDefault="00691FCC" w:rsidP="00691FCC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TSP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::~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TSP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()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{</w:t>
            </w:r>
          </w:p>
          <w:p w:rsidR="00691FCC" w:rsidRPr="008003A1" w:rsidRDefault="00691FCC" w:rsidP="00691FCC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delete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root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;</w:t>
            </w:r>
          </w:p>
          <w:p w:rsidR="00691FCC" w:rsidRPr="008003A1" w:rsidRDefault="00691FCC" w:rsidP="00691FCC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}</w:t>
            </w:r>
          </w:p>
          <w:p w:rsidR="00691FCC" w:rsidRPr="008003A1" w:rsidRDefault="00691FCC" w:rsidP="00691FCC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</w:p>
          <w:p w:rsidR="00691FCC" w:rsidRPr="008003A1" w:rsidRDefault="00691FCC" w:rsidP="00691FCC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vector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&lt;int&gt;&amp;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TSP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::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getPath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()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{</w:t>
            </w:r>
          </w:p>
          <w:p w:rsidR="00691FCC" w:rsidRPr="008003A1" w:rsidRDefault="00691FCC" w:rsidP="00691FCC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return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final_path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;</w:t>
            </w:r>
          </w:p>
          <w:p w:rsidR="00691FCC" w:rsidRPr="008003A1" w:rsidRDefault="00691FCC" w:rsidP="00691FCC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}</w:t>
            </w:r>
          </w:p>
          <w:p w:rsidR="00691FCC" w:rsidRPr="008003A1" w:rsidRDefault="00691FCC" w:rsidP="00691FCC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</w:p>
          <w:p w:rsidR="00691FCC" w:rsidRPr="008003A1" w:rsidRDefault="00691FCC" w:rsidP="00691FCC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double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TSP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::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getCost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()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{</w:t>
            </w:r>
          </w:p>
          <w:p w:rsidR="00691FCC" w:rsidRPr="008003A1" w:rsidRDefault="00691FCC" w:rsidP="00691FCC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return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final_cost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;</w:t>
            </w:r>
          </w:p>
          <w:p w:rsidR="00691FCC" w:rsidRPr="008003A1" w:rsidRDefault="00691FCC" w:rsidP="00691FCC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}</w:t>
            </w:r>
          </w:p>
          <w:p w:rsidR="00691FCC" w:rsidRPr="008003A1" w:rsidRDefault="00691FCC" w:rsidP="00691FCC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</w:p>
          <w:p w:rsidR="00691FCC" w:rsidRPr="008003A1" w:rsidRDefault="00691FCC" w:rsidP="00691FCC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void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TSP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::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findPath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()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{</w:t>
            </w:r>
          </w:p>
          <w:p w:rsidR="00691FCC" w:rsidRPr="008003A1" w:rsidRDefault="00691FCC" w:rsidP="00691FCC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 Node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*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curr_node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;</w:t>
            </w:r>
          </w:p>
          <w:p w:rsidR="00691FCC" w:rsidRPr="008003A1" w:rsidRDefault="00691FCC" w:rsidP="00691FCC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do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{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   </w:t>
            </w:r>
          </w:p>
          <w:p w:rsidR="00691FCC" w:rsidRPr="008003A1" w:rsidRDefault="00691FCC" w:rsidP="00691FCC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   curr_node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=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leaves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.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front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().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node_addr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;</w:t>
            </w:r>
          </w:p>
          <w:p w:rsidR="00691FCC" w:rsidRPr="008003A1" w:rsidRDefault="00691FCC" w:rsidP="00691FCC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   pop_heap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(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leaves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.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begin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(),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leaves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.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end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(),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LeafComparator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());</w:t>
            </w:r>
          </w:p>
          <w:p w:rsidR="00691FCC" w:rsidRPr="008003A1" w:rsidRDefault="00691FCC" w:rsidP="00691FCC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   leaves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.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pop_back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();</w:t>
            </w:r>
          </w:p>
          <w:p w:rsidR="00691FCC" w:rsidRPr="008003A1" w:rsidRDefault="00691FCC" w:rsidP="00691FCC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       </w:t>
            </w:r>
          </w:p>
          <w:p w:rsidR="00691FCC" w:rsidRPr="008003A1" w:rsidRDefault="00691FCC" w:rsidP="00691FCC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   </w:t>
            </w:r>
          </w:p>
          <w:p w:rsidR="00691FCC" w:rsidRPr="008003A1" w:rsidRDefault="00691FCC" w:rsidP="00691FCC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  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while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(!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curr_node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-&gt;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isSolution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())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{</w:t>
            </w:r>
          </w:p>
          <w:p w:rsidR="00691FCC" w:rsidRPr="008003A1" w:rsidRDefault="00691FCC" w:rsidP="00691FCC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     expandNode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(*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curr_node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);</w:t>
            </w:r>
          </w:p>
          <w:p w:rsidR="00691FCC" w:rsidRPr="008003A1" w:rsidRDefault="00691FCC" w:rsidP="00691FCC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           </w:t>
            </w:r>
          </w:p>
          <w:p w:rsidR="00691FCC" w:rsidRPr="008003A1" w:rsidRDefault="00691FCC" w:rsidP="00691FCC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     curr_node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=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leaves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.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front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().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node_addr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;</w:t>
            </w:r>
          </w:p>
          <w:p w:rsidR="00691FCC" w:rsidRPr="008003A1" w:rsidRDefault="00691FCC" w:rsidP="00691FCC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     pop_heap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(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leaves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.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begin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(),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leaves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.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end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(),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LeafComparator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());</w:t>
            </w:r>
          </w:p>
          <w:p w:rsidR="00691FCC" w:rsidRPr="008003A1" w:rsidRDefault="00691FCC" w:rsidP="00691FCC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     leaves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.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pop_back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();</w:t>
            </w:r>
          </w:p>
          <w:p w:rsidR="00691FCC" w:rsidRPr="008003A1" w:rsidRDefault="00691FCC" w:rsidP="00691FCC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  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}</w:t>
            </w:r>
          </w:p>
          <w:p w:rsidR="00691FCC" w:rsidRPr="008003A1" w:rsidRDefault="00691FCC" w:rsidP="00691FCC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}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while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(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matrix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[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curr_node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-&gt;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getID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()][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0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]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==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INF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);</w:t>
            </w:r>
          </w:p>
          <w:p w:rsidR="00691FCC" w:rsidRPr="008003A1" w:rsidRDefault="00691FCC" w:rsidP="00691FCC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 </w:t>
            </w:r>
          </w:p>
          <w:p w:rsidR="00691FCC" w:rsidRPr="008003A1" w:rsidRDefault="00691FCC" w:rsidP="00691FCC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 final_path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=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curr_node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-&gt;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getPath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();</w:t>
            </w:r>
          </w:p>
          <w:p w:rsidR="00691FCC" w:rsidRPr="008003A1" w:rsidRDefault="00691FCC" w:rsidP="00691FCC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 final_cost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=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curr_node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-&gt;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getCost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();</w:t>
            </w:r>
          </w:p>
          <w:p w:rsidR="00691FCC" w:rsidRPr="008003A1" w:rsidRDefault="00691FCC" w:rsidP="00691FCC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}</w:t>
            </w:r>
          </w:p>
          <w:p w:rsidR="00691FCC" w:rsidRPr="008003A1" w:rsidRDefault="00691FCC" w:rsidP="00691FCC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</w:p>
          <w:p w:rsidR="00691FCC" w:rsidRPr="008003A1" w:rsidRDefault="00691FCC" w:rsidP="00691FCC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void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TSP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::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expandNode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(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Node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&amp;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n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)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{</w:t>
            </w:r>
          </w:p>
          <w:p w:rsidR="00691FCC" w:rsidRPr="008003A1" w:rsidRDefault="00691FCC" w:rsidP="00691FCC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 n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.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expandNode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();</w:t>
            </w:r>
          </w:p>
          <w:p w:rsidR="00691FCC" w:rsidRPr="008003A1" w:rsidRDefault="00691FCC" w:rsidP="00691FCC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 </w:t>
            </w:r>
          </w:p>
          <w:p w:rsidR="00691FCC" w:rsidRPr="008003A1" w:rsidRDefault="00691FCC" w:rsidP="00691FCC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 Node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**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child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=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n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.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getChild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();</w:t>
            </w:r>
          </w:p>
          <w:p w:rsidR="00691FCC" w:rsidRPr="008003A1" w:rsidRDefault="00691FCC" w:rsidP="00691FCC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for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(int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i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=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0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;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i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&lt;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matrix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.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getSize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();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++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i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)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{</w:t>
            </w:r>
          </w:p>
          <w:p w:rsidR="00691FCC" w:rsidRPr="008003A1" w:rsidRDefault="00691FCC" w:rsidP="00691FCC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  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if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(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child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[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i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]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!=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NULL)</w:t>
            </w:r>
          </w:p>
          <w:p w:rsidR="00691FCC" w:rsidRPr="008003A1" w:rsidRDefault="00691FCC" w:rsidP="00691FCC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     leaves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.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push_back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(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Leaf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(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child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[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i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]-&gt;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getCost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(),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child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[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i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]));</w:t>
            </w:r>
          </w:p>
          <w:p w:rsidR="00691FCC" w:rsidRPr="008003A1" w:rsidRDefault="00691FCC" w:rsidP="00691FCC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     push_heap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(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leaves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.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begin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(),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leaves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.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end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(),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LeafComparator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());</w:t>
            </w:r>
          </w:p>
          <w:p w:rsidR="00691FCC" w:rsidRPr="008003A1" w:rsidRDefault="00691FCC" w:rsidP="00691FCC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}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 </w:t>
            </w:r>
          </w:p>
          <w:p w:rsidR="00691FCC" w:rsidRPr="008003A1" w:rsidRDefault="00691FCC" w:rsidP="005A1EE4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}</w:t>
            </w:r>
          </w:p>
        </w:tc>
      </w:tr>
    </w:tbl>
    <w:p w:rsidR="005A1EE4" w:rsidRPr="008003A1" w:rsidRDefault="005A1EE4" w:rsidP="005A1EE4">
      <w:pPr>
        <w:rPr>
          <w:noProof/>
        </w:rPr>
      </w:pPr>
    </w:p>
    <w:p w:rsidR="00691FCC" w:rsidRPr="008003A1" w:rsidRDefault="00691FCC" w:rsidP="00691FCC">
      <w:pPr>
        <w:pStyle w:val="Heading2"/>
        <w:rPr>
          <w:noProof/>
        </w:rPr>
      </w:pPr>
      <w:r w:rsidRPr="008003A1">
        <w:rPr>
          <w:noProof/>
        </w:rPr>
        <w:t>MatrixReader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635E13" w:rsidRPr="008003A1" w:rsidTr="00691FCC">
        <w:tc>
          <w:tcPr>
            <w:tcW w:w="9350" w:type="dxa"/>
          </w:tcPr>
          <w:p w:rsidR="00691FCC" w:rsidRPr="008003A1" w:rsidRDefault="00691FCC" w:rsidP="00691FCC">
            <w:pPr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// File    : matrix_reader.h</w:t>
            </w:r>
          </w:p>
          <w:p w:rsidR="00691FCC" w:rsidRPr="008003A1" w:rsidRDefault="00691FCC" w:rsidP="00691FCC">
            <w:pPr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// Author  : Felix Limanta</w:t>
            </w:r>
          </w:p>
          <w:p w:rsidR="00691FCC" w:rsidRPr="008003A1" w:rsidRDefault="00691FCC" w:rsidP="00691FCC">
            <w:pPr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// Date    : March 30, 2017</w:t>
            </w:r>
          </w:p>
          <w:p w:rsidR="00691FCC" w:rsidRPr="008003A1" w:rsidRDefault="00691FCC" w:rsidP="00691FCC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</w:p>
          <w:p w:rsidR="00691FCC" w:rsidRPr="008003A1" w:rsidRDefault="00691FCC" w:rsidP="00691FCC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#include "square_matrix.h"</w:t>
            </w:r>
          </w:p>
          <w:p w:rsidR="00691FCC" w:rsidRPr="008003A1" w:rsidRDefault="00691FCC" w:rsidP="00691FCC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#include &lt;string&gt;</w:t>
            </w:r>
          </w:p>
          <w:p w:rsidR="00691FCC" w:rsidRPr="008003A1" w:rsidRDefault="00691FCC" w:rsidP="00691FCC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lastRenderedPageBreak/>
              <w:t>using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namespace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std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;</w:t>
            </w:r>
          </w:p>
          <w:p w:rsidR="00691FCC" w:rsidRPr="008003A1" w:rsidRDefault="00691FCC" w:rsidP="00691FCC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</w:p>
          <w:p w:rsidR="00691FCC" w:rsidRPr="008003A1" w:rsidRDefault="00691FCC" w:rsidP="00691FCC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#ifndef MATRIX_READER_H</w:t>
            </w:r>
          </w:p>
          <w:p w:rsidR="00691FCC" w:rsidRPr="008003A1" w:rsidRDefault="00691FCC" w:rsidP="00691FCC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#define MATRIX_READER_H</w:t>
            </w:r>
          </w:p>
          <w:p w:rsidR="00691FCC" w:rsidRPr="008003A1" w:rsidRDefault="00691FCC" w:rsidP="00691FCC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</w:p>
          <w:p w:rsidR="00691FCC" w:rsidRPr="008003A1" w:rsidRDefault="00691FCC" w:rsidP="00691FCC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class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MatrixReader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{</w:t>
            </w:r>
          </w:p>
          <w:p w:rsidR="00691FCC" w:rsidRPr="008003A1" w:rsidRDefault="00691FCC" w:rsidP="00691FCC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private:</w:t>
            </w:r>
          </w:p>
          <w:p w:rsidR="00691FCC" w:rsidRPr="008003A1" w:rsidRDefault="00691FCC" w:rsidP="00691FCC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   SquareMatrix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*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matrix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;</w:t>
            </w:r>
          </w:p>
          <w:p w:rsidR="00691FCC" w:rsidRPr="008003A1" w:rsidRDefault="00691FCC" w:rsidP="00691FCC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 </w:t>
            </w:r>
          </w:p>
          <w:p w:rsidR="00691FCC" w:rsidRPr="008003A1" w:rsidRDefault="00691FCC" w:rsidP="00691FCC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public:</w:t>
            </w:r>
          </w:p>
          <w:p w:rsidR="00691FCC" w:rsidRPr="008003A1" w:rsidRDefault="00691FCC" w:rsidP="00691FCC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   MatrixReader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(const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string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&amp;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fname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);</w:t>
            </w:r>
          </w:p>
          <w:p w:rsidR="00691FCC" w:rsidRPr="008003A1" w:rsidRDefault="00691FCC" w:rsidP="00691FCC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  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~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MatrixReader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();</w:t>
            </w:r>
          </w:p>
          <w:p w:rsidR="00691FCC" w:rsidRPr="008003A1" w:rsidRDefault="00691FCC" w:rsidP="00691FCC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   </w:t>
            </w:r>
          </w:p>
          <w:p w:rsidR="00691FCC" w:rsidRPr="008003A1" w:rsidRDefault="00691FCC" w:rsidP="00691FCC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   SquareMatrix getMatrix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()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const;</w:t>
            </w:r>
          </w:p>
          <w:p w:rsidR="00691FCC" w:rsidRPr="008003A1" w:rsidRDefault="00691FCC" w:rsidP="00691FCC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};</w:t>
            </w:r>
          </w:p>
          <w:p w:rsidR="00691FCC" w:rsidRPr="008003A1" w:rsidRDefault="00691FCC" w:rsidP="00691FCC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</w:p>
          <w:p w:rsidR="00691FCC" w:rsidRPr="008003A1" w:rsidRDefault="00691FCC" w:rsidP="00691FCC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#endif</w:t>
            </w:r>
          </w:p>
          <w:p w:rsidR="00635E13" w:rsidRPr="008003A1" w:rsidRDefault="00635E13" w:rsidP="00691FCC">
            <w:pPr>
              <w:rPr>
                <w:noProof/>
                <w:sz w:val="18"/>
                <w:szCs w:val="18"/>
              </w:rPr>
            </w:pPr>
          </w:p>
        </w:tc>
      </w:tr>
      <w:tr w:rsidR="00635E13" w:rsidRPr="008003A1" w:rsidTr="00691FCC">
        <w:tc>
          <w:tcPr>
            <w:tcW w:w="9350" w:type="dxa"/>
          </w:tcPr>
          <w:p w:rsidR="00635E13" w:rsidRPr="008003A1" w:rsidRDefault="00635E13" w:rsidP="00635E13">
            <w:pPr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lastRenderedPageBreak/>
              <w:t>// File    : matrix_reader.cpp</w:t>
            </w:r>
          </w:p>
          <w:p w:rsidR="00635E13" w:rsidRPr="008003A1" w:rsidRDefault="00635E13" w:rsidP="00635E13">
            <w:pPr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// Author  : Felix Limanta</w:t>
            </w:r>
          </w:p>
          <w:p w:rsidR="00635E13" w:rsidRPr="008003A1" w:rsidRDefault="00635E13" w:rsidP="00635E13">
            <w:pPr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// Date    : March 30, 2017</w:t>
            </w:r>
          </w:p>
          <w:p w:rsidR="00635E13" w:rsidRPr="008003A1" w:rsidRDefault="00635E13" w:rsidP="00635E13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</w:p>
          <w:p w:rsidR="00635E13" w:rsidRPr="008003A1" w:rsidRDefault="00635E13" w:rsidP="00635E13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#include "matrix_reader.h"</w:t>
            </w:r>
          </w:p>
          <w:p w:rsidR="00635E13" w:rsidRPr="008003A1" w:rsidRDefault="00635E13" w:rsidP="00635E13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#include &lt;fstream&gt;</w:t>
            </w:r>
          </w:p>
          <w:p w:rsidR="00635E13" w:rsidRPr="008003A1" w:rsidRDefault="00635E13" w:rsidP="00635E13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#include &lt;sstream&gt;</w:t>
            </w:r>
          </w:p>
          <w:p w:rsidR="00635E13" w:rsidRPr="008003A1" w:rsidRDefault="00635E13" w:rsidP="00635E13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</w:p>
          <w:p w:rsidR="00635E13" w:rsidRPr="008003A1" w:rsidRDefault="00635E13" w:rsidP="00635E13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MatrixReader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::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MatrixReader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(const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string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&amp;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fname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)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{</w:t>
            </w:r>
          </w:p>
          <w:p w:rsidR="00635E13" w:rsidRPr="008003A1" w:rsidRDefault="00635E13" w:rsidP="00635E13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 ifstream inf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;</w:t>
            </w:r>
          </w:p>
          <w:p w:rsidR="00635E13" w:rsidRPr="008003A1" w:rsidRDefault="00635E13" w:rsidP="00635E13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 inf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.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open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(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fname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,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ios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::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in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);</w:t>
            </w:r>
          </w:p>
          <w:p w:rsidR="00635E13" w:rsidRPr="008003A1" w:rsidRDefault="00635E13" w:rsidP="00635E13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 string instr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;</w:t>
            </w:r>
          </w:p>
          <w:p w:rsidR="00635E13" w:rsidRPr="008003A1" w:rsidRDefault="00635E13" w:rsidP="00635E13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 </w:t>
            </w:r>
          </w:p>
          <w:p w:rsidR="00635E13" w:rsidRPr="008003A1" w:rsidRDefault="00635E13" w:rsidP="00635E13">
            <w:pPr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// Read number of nodes</w:t>
            </w:r>
          </w:p>
          <w:p w:rsidR="00635E13" w:rsidRPr="008003A1" w:rsidRDefault="00635E13" w:rsidP="00635E13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int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size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;</w:t>
            </w:r>
          </w:p>
          <w:p w:rsidR="00635E13" w:rsidRPr="008003A1" w:rsidRDefault="00635E13" w:rsidP="00635E13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 getline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(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inf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,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instr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);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 </w:t>
            </w:r>
          </w:p>
          <w:p w:rsidR="00635E13" w:rsidRPr="008003A1" w:rsidRDefault="00635E13" w:rsidP="00635E13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 istringstream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(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instr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)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&gt;&gt;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size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;</w:t>
            </w:r>
          </w:p>
          <w:p w:rsidR="00635E13" w:rsidRPr="008003A1" w:rsidRDefault="00635E13" w:rsidP="00635E13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 </w:t>
            </w:r>
          </w:p>
          <w:p w:rsidR="00635E13" w:rsidRPr="008003A1" w:rsidRDefault="00635E13" w:rsidP="00635E13">
            <w:pPr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// Read matrix</w:t>
            </w:r>
          </w:p>
          <w:p w:rsidR="00635E13" w:rsidRPr="008003A1" w:rsidRDefault="00635E13" w:rsidP="00635E13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 matrix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=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new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SquareMatrix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(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size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);</w:t>
            </w:r>
          </w:p>
          <w:p w:rsidR="00635E13" w:rsidRPr="008003A1" w:rsidRDefault="00635E13" w:rsidP="00635E13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for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(int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i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=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0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;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i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&lt;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size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;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++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i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)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{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   </w:t>
            </w:r>
          </w:p>
          <w:p w:rsidR="00635E13" w:rsidRPr="008003A1" w:rsidRDefault="00635E13" w:rsidP="00635E13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   getline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(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inf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,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instr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);</w:t>
            </w:r>
          </w:p>
          <w:p w:rsidR="00635E13" w:rsidRPr="008003A1" w:rsidRDefault="00635E13" w:rsidP="00635E13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   istringstream row_in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(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instr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);</w:t>
            </w:r>
          </w:p>
          <w:p w:rsidR="00635E13" w:rsidRPr="008003A1" w:rsidRDefault="00635E13" w:rsidP="00635E13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  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for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(int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j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=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0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;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j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&lt;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size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;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++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j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)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{</w:t>
            </w:r>
          </w:p>
          <w:p w:rsidR="00635E13" w:rsidRPr="008003A1" w:rsidRDefault="00635E13" w:rsidP="00635E13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    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double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n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;</w:t>
            </w:r>
          </w:p>
          <w:p w:rsidR="00635E13" w:rsidRPr="008003A1" w:rsidRDefault="00635E13" w:rsidP="00635E13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     row_in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&gt;&gt;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n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;</w:t>
            </w:r>
          </w:p>
          <w:p w:rsidR="00635E13" w:rsidRPr="008003A1" w:rsidRDefault="00635E13" w:rsidP="00635E13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    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if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(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i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==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j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||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n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&lt;=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0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)</w:t>
            </w:r>
          </w:p>
          <w:p w:rsidR="00635E13" w:rsidRPr="008003A1" w:rsidRDefault="00635E13" w:rsidP="00635E13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       n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=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INF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;</w:t>
            </w:r>
          </w:p>
          <w:p w:rsidR="00635E13" w:rsidRPr="008003A1" w:rsidRDefault="00635E13" w:rsidP="00635E13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     matrix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-&gt;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setData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(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i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,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j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,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n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);</w:t>
            </w:r>
          </w:p>
          <w:p w:rsidR="00635E13" w:rsidRPr="008003A1" w:rsidRDefault="00635E13" w:rsidP="00635E13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  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}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   </w:t>
            </w:r>
          </w:p>
          <w:p w:rsidR="00635E13" w:rsidRPr="008003A1" w:rsidRDefault="00635E13" w:rsidP="00635E13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}</w:t>
            </w:r>
          </w:p>
          <w:p w:rsidR="00635E13" w:rsidRPr="008003A1" w:rsidRDefault="00635E13" w:rsidP="00635E13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 </w:t>
            </w:r>
          </w:p>
          <w:p w:rsidR="00635E13" w:rsidRPr="008003A1" w:rsidRDefault="00635E13" w:rsidP="00635E13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 inf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.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close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();</w:t>
            </w:r>
          </w:p>
          <w:p w:rsidR="00635E13" w:rsidRPr="008003A1" w:rsidRDefault="00635E13" w:rsidP="00635E13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}</w:t>
            </w:r>
          </w:p>
          <w:p w:rsidR="00635E13" w:rsidRPr="008003A1" w:rsidRDefault="00635E13" w:rsidP="00635E13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</w:p>
          <w:p w:rsidR="00635E13" w:rsidRPr="008003A1" w:rsidRDefault="00635E13" w:rsidP="00635E13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MatrixReader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::~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MatrixReader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()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{</w:t>
            </w:r>
          </w:p>
          <w:p w:rsidR="00635E13" w:rsidRPr="008003A1" w:rsidRDefault="00635E13" w:rsidP="00635E13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delete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matrix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;</w:t>
            </w:r>
          </w:p>
          <w:p w:rsidR="00635E13" w:rsidRPr="008003A1" w:rsidRDefault="00635E13" w:rsidP="00635E13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}</w:t>
            </w:r>
          </w:p>
          <w:p w:rsidR="00635E13" w:rsidRPr="008003A1" w:rsidRDefault="00635E13" w:rsidP="00635E13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</w:p>
          <w:p w:rsidR="00635E13" w:rsidRPr="008003A1" w:rsidRDefault="00635E13" w:rsidP="00635E13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SquareMatrix MatrixReader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::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getMatrix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()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const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{</w:t>
            </w:r>
          </w:p>
          <w:p w:rsidR="00635E13" w:rsidRPr="008003A1" w:rsidRDefault="00635E13" w:rsidP="00635E13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return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*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matrix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;</w:t>
            </w:r>
          </w:p>
          <w:p w:rsidR="00691FCC" w:rsidRPr="008003A1" w:rsidRDefault="00635E13" w:rsidP="00635E13">
            <w:pPr>
              <w:rPr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}</w:t>
            </w:r>
          </w:p>
        </w:tc>
      </w:tr>
    </w:tbl>
    <w:p w:rsidR="00691FCC" w:rsidRPr="008003A1" w:rsidRDefault="00691FCC" w:rsidP="00691FCC">
      <w:pPr>
        <w:rPr>
          <w:noProof/>
        </w:rPr>
      </w:pPr>
    </w:p>
    <w:p w:rsidR="00635E13" w:rsidRPr="008003A1" w:rsidRDefault="00635E13" w:rsidP="00635E13">
      <w:pPr>
        <w:pStyle w:val="Heading2"/>
        <w:rPr>
          <w:noProof/>
        </w:rPr>
      </w:pPr>
      <w:r w:rsidRPr="008003A1">
        <w:rPr>
          <w:noProof/>
        </w:rPr>
        <w:t>GraphVizGenerator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635E13" w:rsidRPr="008003A1" w:rsidTr="00635E13">
        <w:tc>
          <w:tcPr>
            <w:tcW w:w="9350" w:type="dxa"/>
          </w:tcPr>
          <w:p w:rsidR="00635E13" w:rsidRPr="008003A1" w:rsidRDefault="00635E13" w:rsidP="00635E13">
            <w:pPr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// File    : graphviz_gnerator.h</w:t>
            </w:r>
          </w:p>
          <w:p w:rsidR="00635E13" w:rsidRPr="008003A1" w:rsidRDefault="00635E13" w:rsidP="00635E13">
            <w:pPr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// Author  : Felix Limanta</w:t>
            </w:r>
          </w:p>
          <w:p w:rsidR="00635E13" w:rsidRPr="008003A1" w:rsidRDefault="00635E13" w:rsidP="00635E13">
            <w:pPr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// Date    : March 31, 2017</w:t>
            </w:r>
          </w:p>
          <w:p w:rsidR="00635E13" w:rsidRPr="008003A1" w:rsidRDefault="00635E13" w:rsidP="00635E13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</w:p>
          <w:p w:rsidR="00635E13" w:rsidRPr="008003A1" w:rsidRDefault="00635E13" w:rsidP="00635E13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#include "square_matrix.h"</w:t>
            </w:r>
          </w:p>
          <w:p w:rsidR="00635E13" w:rsidRPr="008003A1" w:rsidRDefault="00635E13" w:rsidP="00635E13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#include &lt;string&gt;</w:t>
            </w:r>
          </w:p>
          <w:p w:rsidR="00635E13" w:rsidRPr="008003A1" w:rsidRDefault="00635E13" w:rsidP="00635E13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#include &lt;vector&gt;</w:t>
            </w:r>
          </w:p>
          <w:p w:rsidR="00635E13" w:rsidRPr="008003A1" w:rsidRDefault="00635E13" w:rsidP="00635E13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</w:p>
          <w:p w:rsidR="00635E13" w:rsidRPr="008003A1" w:rsidRDefault="00635E13" w:rsidP="00635E13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#ifndef GRAPHVIZ_GENERATOR_H</w:t>
            </w:r>
          </w:p>
          <w:p w:rsidR="00635E13" w:rsidRPr="008003A1" w:rsidRDefault="00635E13" w:rsidP="00635E13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#define GRAPHVIZ_GENERATOR_H</w:t>
            </w:r>
          </w:p>
          <w:p w:rsidR="00635E13" w:rsidRPr="008003A1" w:rsidRDefault="00635E13" w:rsidP="00635E13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</w:p>
          <w:p w:rsidR="00635E13" w:rsidRPr="008003A1" w:rsidRDefault="00635E13" w:rsidP="00635E13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class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GraphVizGenerator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{</w:t>
            </w:r>
          </w:p>
          <w:p w:rsidR="00635E13" w:rsidRPr="008003A1" w:rsidRDefault="00635E13" w:rsidP="00635E13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private:</w:t>
            </w:r>
          </w:p>
          <w:p w:rsidR="00635E13" w:rsidRPr="008003A1" w:rsidRDefault="00635E13" w:rsidP="00635E13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  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static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const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string DEF_FNAME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;</w:t>
            </w:r>
          </w:p>
          <w:p w:rsidR="00635E13" w:rsidRPr="008003A1" w:rsidRDefault="00635E13" w:rsidP="00635E13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   SquareMatrix matrix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;</w:t>
            </w:r>
          </w:p>
          <w:p w:rsidR="00635E13" w:rsidRPr="008003A1" w:rsidRDefault="00635E13" w:rsidP="00635E13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  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bool**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path_m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;</w:t>
            </w:r>
          </w:p>
          <w:p w:rsidR="00635E13" w:rsidRPr="008003A1" w:rsidRDefault="00635E13" w:rsidP="00635E13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  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bool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directed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;</w:t>
            </w:r>
          </w:p>
          <w:p w:rsidR="00635E13" w:rsidRPr="008003A1" w:rsidRDefault="00635E13" w:rsidP="00635E13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   string fname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;</w:t>
            </w:r>
          </w:p>
          <w:p w:rsidR="00635E13" w:rsidRPr="008003A1" w:rsidRDefault="00635E13" w:rsidP="00635E13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  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double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min_len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;</w:t>
            </w:r>
          </w:p>
          <w:p w:rsidR="00635E13" w:rsidRPr="008003A1" w:rsidRDefault="00635E13" w:rsidP="00635E13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  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double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max_len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;</w:t>
            </w:r>
          </w:p>
          <w:p w:rsidR="00635E13" w:rsidRPr="008003A1" w:rsidRDefault="00635E13" w:rsidP="00635E13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  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double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avg_len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;</w:t>
            </w:r>
          </w:p>
          <w:p w:rsidR="00635E13" w:rsidRPr="008003A1" w:rsidRDefault="00635E13" w:rsidP="00635E13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  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int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n_edge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;</w:t>
            </w:r>
          </w:p>
          <w:p w:rsidR="00635E13" w:rsidRPr="008003A1" w:rsidRDefault="00635E13" w:rsidP="00635E13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</w:p>
          <w:p w:rsidR="00635E13" w:rsidRPr="008003A1" w:rsidRDefault="00635E13" w:rsidP="00635E13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public:</w:t>
            </w:r>
          </w:p>
          <w:p w:rsidR="00635E13" w:rsidRPr="008003A1" w:rsidRDefault="00635E13" w:rsidP="00635E13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   GraphVizGenerator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(const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SquareMatrix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&amp;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m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,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const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vector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&lt;int&gt;&amp;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path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,</w:t>
            </w:r>
          </w:p>
          <w:p w:rsidR="00635E13" w:rsidRPr="008003A1" w:rsidRDefault="00635E13" w:rsidP="00635E13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                     string fname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=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DEF_FNAME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,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bool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directed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=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true);</w:t>
            </w:r>
          </w:p>
          <w:p w:rsidR="00635E13" w:rsidRPr="008003A1" w:rsidRDefault="00635E13" w:rsidP="00635E13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  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~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GraphVizGenerator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();</w:t>
            </w:r>
          </w:p>
          <w:p w:rsidR="00635E13" w:rsidRPr="008003A1" w:rsidRDefault="00635E13" w:rsidP="00635E13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</w:p>
          <w:p w:rsidR="00635E13" w:rsidRPr="008003A1" w:rsidRDefault="00635E13" w:rsidP="00635E13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  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void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generateDirectedGraph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();</w:t>
            </w:r>
          </w:p>
          <w:p w:rsidR="00635E13" w:rsidRPr="008003A1" w:rsidRDefault="00635E13" w:rsidP="00635E13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  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void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generateUndirectedGraph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();</w:t>
            </w:r>
          </w:p>
          <w:p w:rsidR="00635E13" w:rsidRPr="008003A1" w:rsidRDefault="00635E13" w:rsidP="00635E13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  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void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generatePNG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();</w:t>
            </w:r>
          </w:p>
          <w:p w:rsidR="00635E13" w:rsidRPr="008003A1" w:rsidRDefault="00635E13" w:rsidP="00635E13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  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void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generateSVG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();</w:t>
            </w:r>
          </w:p>
          <w:p w:rsidR="00635E13" w:rsidRPr="008003A1" w:rsidRDefault="00635E13" w:rsidP="00635E13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};</w:t>
            </w:r>
          </w:p>
          <w:p w:rsidR="00635E13" w:rsidRPr="008003A1" w:rsidRDefault="00635E13" w:rsidP="00635E13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</w:p>
          <w:p w:rsidR="00635E13" w:rsidRPr="008003A1" w:rsidRDefault="00635E13" w:rsidP="00635E13">
            <w:pPr>
              <w:rPr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#endif</w:t>
            </w:r>
          </w:p>
        </w:tc>
      </w:tr>
      <w:tr w:rsidR="00635E13" w:rsidRPr="008003A1" w:rsidTr="00635E13">
        <w:tc>
          <w:tcPr>
            <w:tcW w:w="9350" w:type="dxa"/>
          </w:tcPr>
          <w:p w:rsidR="00635E13" w:rsidRPr="008003A1" w:rsidRDefault="00635E13" w:rsidP="00635E13">
            <w:pPr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// File    : graphviz_gnerator.cpp</w:t>
            </w:r>
          </w:p>
          <w:p w:rsidR="00635E13" w:rsidRPr="008003A1" w:rsidRDefault="00635E13" w:rsidP="00635E13">
            <w:pPr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// Author  : Felix Limanta</w:t>
            </w:r>
          </w:p>
          <w:p w:rsidR="00635E13" w:rsidRPr="008003A1" w:rsidRDefault="00635E13" w:rsidP="00635E13">
            <w:pPr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// Date    : March 31, 2017</w:t>
            </w:r>
          </w:p>
          <w:p w:rsidR="00635E13" w:rsidRPr="008003A1" w:rsidRDefault="00635E13" w:rsidP="00635E13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</w:p>
          <w:p w:rsidR="00635E13" w:rsidRPr="008003A1" w:rsidRDefault="00635E13" w:rsidP="00635E13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#include "graphviz_generator.h"</w:t>
            </w:r>
          </w:p>
          <w:p w:rsidR="00635E13" w:rsidRPr="008003A1" w:rsidRDefault="00635E13" w:rsidP="00635E13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#include &lt;cmath&gt;</w:t>
            </w:r>
          </w:p>
          <w:p w:rsidR="00635E13" w:rsidRPr="008003A1" w:rsidRDefault="00635E13" w:rsidP="00635E13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#include &lt;fstream&gt;</w:t>
            </w:r>
          </w:p>
          <w:p w:rsidR="00635E13" w:rsidRPr="008003A1" w:rsidRDefault="00635E13" w:rsidP="00635E13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#include &lt;iostream&gt;</w:t>
            </w:r>
          </w:p>
          <w:p w:rsidR="00635E13" w:rsidRPr="008003A1" w:rsidRDefault="00635E13" w:rsidP="00635E13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#include &lt;sstream&gt;</w:t>
            </w:r>
          </w:p>
          <w:p w:rsidR="00635E13" w:rsidRPr="008003A1" w:rsidRDefault="00635E13" w:rsidP="00635E13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</w:p>
          <w:p w:rsidR="00635E13" w:rsidRPr="008003A1" w:rsidRDefault="00635E13" w:rsidP="00635E13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string remove_extension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(const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std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::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string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&amp;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filename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)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{</w:t>
            </w:r>
          </w:p>
          <w:p w:rsidR="00635E13" w:rsidRPr="008003A1" w:rsidRDefault="00635E13" w:rsidP="00635E13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 size_t lastdot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=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filename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.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find_last_of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(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"."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);</w:t>
            </w:r>
          </w:p>
          <w:p w:rsidR="00635E13" w:rsidRPr="008003A1" w:rsidRDefault="00635E13" w:rsidP="00635E13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if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(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lastdot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==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std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::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string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::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npos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)</w:t>
            </w:r>
          </w:p>
          <w:p w:rsidR="00635E13" w:rsidRPr="008003A1" w:rsidRDefault="00635E13" w:rsidP="00635E13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  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return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filename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;</w:t>
            </w:r>
          </w:p>
          <w:p w:rsidR="00635E13" w:rsidRPr="008003A1" w:rsidRDefault="00635E13" w:rsidP="00635E13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return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filename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.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substr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(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0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,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lastdot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);</w:t>
            </w:r>
          </w:p>
          <w:p w:rsidR="00635E13" w:rsidRPr="008003A1" w:rsidRDefault="00635E13" w:rsidP="00635E13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}</w:t>
            </w:r>
          </w:p>
          <w:p w:rsidR="00635E13" w:rsidRPr="008003A1" w:rsidRDefault="00635E13" w:rsidP="00635E13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</w:p>
          <w:p w:rsidR="00635E13" w:rsidRPr="008003A1" w:rsidRDefault="00635E13" w:rsidP="00635E13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const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string GraphVizGenerator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::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DEF_FNAME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=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"graph"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;</w:t>
            </w:r>
          </w:p>
          <w:p w:rsidR="00635E13" w:rsidRPr="008003A1" w:rsidRDefault="00635E13" w:rsidP="00635E13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</w:p>
          <w:p w:rsidR="00635E13" w:rsidRPr="008003A1" w:rsidRDefault="00635E13" w:rsidP="00635E13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GraphVizGenerator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::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GraphVizGenerator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(const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SquareMatrix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&amp;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m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,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const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vector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&lt;int&gt;&amp;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path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,</w:t>
            </w:r>
          </w:p>
          <w:p w:rsidR="00635E13" w:rsidRPr="008003A1" w:rsidRDefault="00635E13" w:rsidP="00635E13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lastRenderedPageBreak/>
              <w:t xml:space="preserve">                                     string fname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,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bool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directed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):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directed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(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directed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)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{</w:t>
            </w:r>
          </w:p>
          <w:p w:rsidR="00635E13" w:rsidRPr="008003A1" w:rsidRDefault="00635E13" w:rsidP="00635E13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this-&gt;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fname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=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remove_extension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(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fname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);</w:t>
            </w:r>
          </w:p>
          <w:p w:rsidR="00635E13" w:rsidRPr="008003A1" w:rsidRDefault="00635E13" w:rsidP="00635E13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 matrix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=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m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;</w:t>
            </w:r>
          </w:p>
          <w:p w:rsidR="00635E13" w:rsidRPr="008003A1" w:rsidRDefault="00635E13" w:rsidP="00635E13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 path_m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=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new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bool*[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m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.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getSize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()];</w:t>
            </w:r>
          </w:p>
          <w:p w:rsidR="00635E13" w:rsidRPr="008003A1" w:rsidRDefault="00635E13" w:rsidP="00635E13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for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(int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i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=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0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;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i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&lt;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m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.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getSize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();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++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i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)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{</w:t>
            </w:r>
          </w:p>
          <w:p w:rsidR="00635E13" w:rsidRPr="008003A1" w:rsidRDefault="00635E13" w:rsidP="00635E13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   path_m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[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i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]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=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new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bool[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m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.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getSize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()];</w:t>
            </w:r>
          </w:p>
          <w:p w:rsidR="00635E13" w:rsidRPr="008003A1" w:rsidRDefault="00635E13" w:rsidP="00635E13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  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for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(int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j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=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0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;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j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&lt;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m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.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getSize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();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++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j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)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{</w:t>
            </w:r>
          </w:p>
          <w:p w:rsidR="00635E13" w:rsidRPr="008003A1" w:rsidRDefault="00635E13" w:rsidP="00635E13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     path_m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[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i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][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j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]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=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false;</w:t>
            </w:r>
          </w:p>
          <w:p w:rsidR="00635E13" w:rsidRPr="008003A1" w:rsidRDefault="00635E13" w:rsidP="00635E13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  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}</w:t>
            </w:r>
          </w:p>
          <w:p w:rsidR="00635E13" w:rsidRPr="008003A1" w:rsidRDefault="00635E13" w:rsidP="00635E13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}</w:t>
            </w:r>
          </w:p>
          <w:p w:rsidR="00635E13" w:rsidRPr="008003A1" w:rsidRDefault="00635E13" w:rsidP="00635E13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</w:p>
          <w:p w:rsidR="00635E13" w:rsidRPr="008003A1" w:rsidRDefault="00635E13" w:rsidP="00635E13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for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(int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i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=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0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;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i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&lt;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path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.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size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()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-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1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;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++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i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)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{</w:t>
            </w:r>
          </w:p>
          <w:p w:rsidR="00635E13" w:rsidRPr="008003A1" w:rsidRDefault="00635E13" w:rsidP="00635E13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   path_m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[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path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[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i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]][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path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[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i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+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1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]]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=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true;</w:t>
            </w:r>
          </w:p>
          <w:p w:rsidR="00635E13" w:rsidRPr="008003A1" w:rsidRDefault="00635E13" w:rsidP="00635E13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}</w:t>
            </w:r>
          </w:p>
          <w:p w:rsidR="00635E13" w:rsidRPr="008003A1" w:rsidRDefault="00635E13" w:rsidP="00635E13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 path_m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[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path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.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back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()][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0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]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=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true;</w:t>
            </w:r>
          </w:p>
          <w:p w:rsidR="00635E13" w:rsidRPr="008003A1" w:rsidRDefault="00635E13" w:rsidP="00635E13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</w:p>
          <w:p w:rsidR="00635E13" w:rsidRPr="008003A1" w:rsidRDefault="00635E13" w:rsidP="00635E13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 avg_len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=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0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;</w:t>
            </w:r>
          </w:p>
          <w:p w:rsidR="00635E13" w:rsidRPr="008003A1" w:rsidRDefault="00635E13" w:rsidP="00635E13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 n_edge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=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0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;</w:t>
            </w:r>
          </w:p>
          <w:p w:rsidR="00635E13" w:rsidRPr="008003A1" w:rsidRDefault="00635E13" w:rsidP="00635E13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for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(int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i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=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0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;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i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&lt;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m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.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getSize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();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++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i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)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{</w:t>
            </w:r>
          </w:p>
          <w:p w:rsidR="00635E13" w:rsidRPr="008003A1" w:rsidRDefault="00635E13" w:rsidP="00635E13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  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for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(int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j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=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0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;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j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&lt;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m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.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getSize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();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++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j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)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{</w:t>
            </w:r>
          </w:p>
          <w:p w:rsidR="00635E13" w:rsidRPr="008003A1" w:rsidRDefault="00635E13" w:rsidP="00635E13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    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if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(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matrix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[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i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][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j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]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!=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INF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)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{</w:t>
            </w:r>
          </w:p>
          <w:p w:rsidR="00635E13" w:rsidRPr="008003A1" w:rsidRDefault="00635E13" w:rsidP="00635E13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       avg_len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+=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matrix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[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i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][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j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];</w:t>
            </w:r>
          </w:p>
          <w:p w:rsidR="00635E13" w:rsidRPr="008003A1" w:rsidRDefault="00635E13" w:rsidP="00635E13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       n_edge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++;</w:t>
            </w:r>
          </w:p>
          <w:p w:rsidR="00635E13" w:rsidRPr="008003A1" w:rsidRDefault="00635E13" w:rsidP="00635E13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    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}</w:t>
            </w:r>
          </w:p>
          <w:p w:rsidR="00635E13" w:rsidRPr="008003A1" w:rsidRDefault="00635E13" w:rsidP="00635E13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  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}</w:t>
            </w:r>
          </w:p>
          <w:p w:rsidR="00635E13" w:rsidRPr="008003A1" w:rsidRDefault="00635E13" w:rsidP="00635E13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}</w:t>
            </w:r>
          </w:p>
          <w:p w:rsidR="00635E13" w:rsidRPr="008003A1" w:rsidRDefault="00635E13" w:rsidP="00635E13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 avg_len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/=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n_edge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;</w:t>
            </w:r>
          </w:p>
          <w:p w:rsidR="00635E13" w:rsidRPr="008003A1" w:rsidRDefault="00635E13" w:rsidP="00635E13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}</w:t>
            </w:r>
          </w:p>
          <w:p w:rsidR="00635E13" w:rsidRPr="008003A1" w:rsidRDefault="00635E13" w:rsidP="00635E13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</w:p>
          <w:p w:rsidR="00635E13" w:rsidRPr="008003A1" w:rsidRDefault="00635E13" w:rsidP="00635E13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GraphVizGenerator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::~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GraphVizGenerator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()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{</w:t>
            </w:r>
          </w:p>
          <w:p w:rsidR="00635E13" w:rsidRPr="008003A1" w:rsidRDefault="00635E13" w:rsidP="00635E13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for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(int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i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=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0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;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i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&lt;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matrix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.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getSize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();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++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i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)</w:t>
            </w:r>
          </w:p>
          <w:p w:rsidR="00635E13" w:rsidRPr="008003A1" w:rsidRDefault="00635E13" w:rsidP="00635E13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  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delete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[]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path_m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[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i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];</w:t>
            </w:r>
          </w:p>
          <w:p w:rsidR="00635E13" w:rsidRPr="008003A1" w:rsidRDefault="00635E13" w:rsidP="00635E13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delete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[]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path_m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;</w:t>
            </w:r>
          </w:p>
          <w:p w:rsidR="00635E13" w:rsidRPr="008003A1" w:rsidRDefault="00635E13" w:rsidP="00635E13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}</w:t>
            </w:r>
          </w:p>
          <w:p w:rsidR="00635E13" w:rsidRPr="008003A1" w:rsidRDefault="00635E13" w:rsidP="00635E13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</w:p>
          <w:p w:rsidR="00635E13" w:rsidRPr="008003A1" w:rsidRDefault="00635E13" w:rsidP="00635E13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void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GraphVizGenerator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::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generateDirectedGraph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()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{</w:t>
            </w:r>
          </w:p>
          <w:p w:rsidR="00635E13" w:rsidRPr="008003A1" w:rsidRDefault="00635E13" w:rsidP="00635E13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 ofstream outf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;</w:t>
            </w:r>
          </w:p>
          <w:p w:rsidR="00635E13" w:rsidRPr="008003A1" w:rsidRDefault="00635E13" w:rsidP="00635E13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 outf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.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open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(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fname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+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".gv"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,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ios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::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out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);</w:t>
            </w:r>
          </w:p>
          <w:p w:rsidR="00635E13" w:rsidRPr="008003A1" w:rsidRDefault="00635E13" w:rsidP="00635E13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</w:p>
          <w:p w:rsidR="00635E13" w:rsidRPr="008003A1" w:rsidRDefault="00635E13" w:rsidP="00635E13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 outf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&lt;&lt;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"digraph {\n"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;</w:t>
            </w:r>
          </w:p>
          <w:p w:rsidR="00635E13" w:rsidRPr="008003A1" w:rsidRDefault="00635E13" w:rsidP="00635E13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 outf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&lt;&lt;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"\tgraph [layout=circo, overlap=scale, splines=true, mindist=2.5];\n"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;</w:t>
            </w:r>
          </w:p>
          <w:p w:rsidR="00635E13" w:rsidRPr="008003A1" w:rsidRDefault="00635E13" w:rsidP="00635E13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 outf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&lt;&lt;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"\tnode [shape=circle];\n"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;</w:t>
            </w:r>
          </w:p>
          <w:p w:rsidR="00635E13" w:rsidRPr="008003A1" w:rsidRDefault="00635E13" w:rsidP="00635E13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 outf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&lt;&lt;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"\t0 [peripheries=2];"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;</w:t>
            </w:r>
          </w:p>
          <w:p w:rsidR="00635E13" w:rsidRPr="008003A1" w:rsidRDefault="00635E13" w:rsidP="00635E13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for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(int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i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=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0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;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i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&lt;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matrix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.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getSize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();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++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i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)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{</w:t>
            </w:r>
          </w:p>
          <w:p w:rsidR="00635E13" w:rsidRPr="008003A1" w:rsidRDefault="00635E13" w:rsidP="00635E13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  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for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(int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j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=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0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;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j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&lt;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matrix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.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getSize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();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++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j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)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{</w:t>
            </w:r>
          </w:p>
          <w:p w:rsidR="00635E13" w:rsidRPr="008003A1" w:rsidRDefault="00635E13" w:rsidP="00635E13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    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if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(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matrix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[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i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][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j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]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!=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INF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)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{</w:t>
            </w:r>
          </w:p>
          <w:p w:rsidR="00635E13" w:rsidRPr="008003A1" w:rsidRDefault="00635E13" w:rsidP="00635E13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       outf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&lt;&lt;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'\t'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&lt;&lt;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i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&lt;&lt;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" -&gt; "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&lt;&lt;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j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&lt;&lt;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" [len="</w:t>
            </w:r>
          </w:p>
          <w:p w:rsidR="00635E13" w:rsidRPr="008003A1" w:rsidRDefault="00635E13" w:rsidP="00635E13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ab/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ab/>
              <w:t xml:space="preserve">     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&lt;&lt;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matrix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[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i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][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j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]/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avg_len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*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pow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(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matrix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.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getSize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(),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1.5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)</w:t>
            </w:r>
          </w:p>
          <w:p w:rsidR="00635E13" w:rsidRPr="008003A1" w:rsidRDefault="00635E13" w:rsidP="00635E13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ab/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ab/>
              <w:t xml:space="preserve">     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&lt;&lt;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", label=\""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&lt;&lt;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matrix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[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i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][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j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];</w:t>
            </w:r>
          </w:p>
          <w:p w:rsidR="00635E13" w:rsidRPr="008003A1" w:rsidRDefault="00635E13" w:rsidP="00635E13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      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if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(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path_m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[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i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][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j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])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{</w:t>
            </w:r>
          </w:p>
          <w:p w:rsidR="00635E13" w:rsidRPr="008003A1" w:rsidRDefault="00635E13" w:rsidP="00635E13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         outf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&lt;&lt;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"\", color=red, penwidth=3.0, fontcolor=red];\n"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;</w:t>
            </w:r>
          </w:p>
          <w:p w:rsidR="00635E13" w:rsidRPr="008003A1" w:rsidRDefault="00635E13" w:rsidP="00635E13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      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}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else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{</w:t>
            </w:r>
          </w:p>
          <w:p w:rsidR="00635E13" w:rsidRPr="008003A1" w:rsidRDefault="00635E13" w:rsidP="00635E13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         outf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&lt;&lt;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"\"];\n"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;</w:t>
            </w:r>
          </w:p>
          <w:p w:rsidR="00635E13" w:rsidRPr="008003A1" w:rsidRDefault="00635E13" w:rsidP="00635E13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      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}</w:t>
            </w:r>
          </w:p>
          <w:p w:rsidR="00635E13" w:rsidRPr="008003A1" w:rsidRDefault="00635E13" w:rsidP="00635E13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    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}</w:t>
            </w:r>
          </w:p>
          <w:p w:rsidR="00635E13" w:rsidRPr="008003A1" w:rsidRDefault="00635E13" w:rsidP="00635E13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  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}</w:t>
            </w:r>
          </w:p>
          <w:p w:rsidR="00635E13" w:rsidRPr="008003A1" w:rsidRDefault="00635E13" w:rsidP="00635E13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}</w:t>
            </w:r>
          </w:p>
          <w:p w:rsidR="00635E13" w:rsidRPr="008003A1" w:rsidRDefault="00635E13" w:rsidP="00635E13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</w:p>
          <w:p w:rsidR="00635E13" w:rsidRPr="008003A1" w:rsidRDefault="00635E13" w:rsidP="00635E13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 outf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&lt;&lt;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"}"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;</w:t>
            </w:r>
          </w:p>
          <w:p w:rsidR="00635E13" w:rsidRPr="008003A1" w:rsidRDefault="00635E13" w:rsidP="00635E13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 outf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.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close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();</w:t>
            </w:r>
          </w:p>
          <w:p w:rsidR="00635E13" w:rsidRPr="008003A1" w:rsidRDefault="00635E13" w:rsidP="00635E13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</w:p>
          <w:p w:rsidR="00635E13" w:rsidRPr="008003A1" w:rsidRDefault="00635E13" w:rsidP="00635E13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lastRenderedPageBreak/>
              <w:t xml:space="preserve">  cout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&lt;&lt;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"GraphViz file generated to "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&lt;&lt;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fname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&lt;&lt;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".gv\n"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;</w:t>
            </w:r>
          </w:p>
          <w:p w:rsidR="00635E13" w:rsidRPr="008003A1" w:rsidRDefault="00635E13" w:rsidP="00635E13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}</w:t>
            </w:r>
          </w:p>
          <w:p w:rsidR="00635E13" w:rsidRPr="008003A1" w:rsidRDefault="00635E13" w:rsidP="00635E13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</w:p>
          <w:p w:rsidR="00635E13" w:rsidRPr="008003A1" w:rsidRDefault="00635E13" w:rsidP="00635E13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void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GraphVizGenerator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::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generateUndirectedGraph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()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{</w:t>
            </w:r>
          </w:p>
          <w:p w:rsidR="00635E13" w:rsidRPr="008003A1" w:rsidRDefault="00635E13" w:rsidP="00635E13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 ofstream outf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;</w:t>
            </w:r>
          </w:p>
          <w:p w:rsidR="00635E13" w:rsidRPr="008003A1" w:rsidRDefault="00635E13" w:rsidP="00635E13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 outf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.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open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(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fname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+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".gv"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,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ios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::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out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);</w:t>
            </w:r>
          </w:p>
          <w:p w:rsidR="00635E13" w:rsidRPr="008003A1" w:rsidRDefault="00635E13" w:rsidP="00635E13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</w:p>
          <w:p w:rsidR="00635E13" w:rsidRPr="008003A1" w:rsidRDefault="00635E13" w:rsidP="00635E13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 outf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&lt;&lt;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"graph {\n"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;</w:t>
            </w:r>
          </w:p>
          <w:p w:rsidR="00635E13" w:rsidRPr="008003A1" w:rsidRDefault="00635E13" w:rsidP="00635E13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 outf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&lt;&lt;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"\tgraph [layout=circo, overlap=scale, splines=true, mindist=2.5];\n"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;</w:t>
            </w:r>
          </w:p>
          <w:p w:rsidR="00635E13" w:rsidRPr="008003A1" w:rsidRDefault="00635E13" w:rsidP="00635E13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 outf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&lt;&lt;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"\tnode [shape=circle];\n"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;</w:t>
            </w:r>
          </w:p>
          <w:p w:rsidR="00635E13" w:rsidRPr="008003A1" w:rsidRDefault="00635E13" w:rsidP="00635E13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 outf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&lt;&lt;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"\t0 [peripheries=2];"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;</w:t>
            </w:r>
          </w:p>
          <w:p w:rsidR="00635E13" w:rsidRPr="008003A1" w:rsidRDefault="00635E13" w:rsidP="00635E13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for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(int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i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=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0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;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i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&lt;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matrix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.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getSize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();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++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i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)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{</w:t>
            </w:r>
          </w:p>
          <w:p w:rsidR="00635E13" w:rsidRPr="008003A1" w:rsidRDefault="00635E13" w:rsidP="00635E13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  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for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(int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j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=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0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;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j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&lt;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i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;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++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j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)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{</w:t>
            </w:r>
          </w:p>
          <w:p w:rsidR="00635E13" w:rsidRPr="008003A1" w:rsidRDefault="00635E13" w:rsidP="00635E13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    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if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(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matrix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[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i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][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j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]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!=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INF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)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{</w:t>
            </w:r>
          </w:p>
          <w:p w:rsidR="00635E13" w:rsidRPr="008003A1" w:rsidRDefault="00635E13" w:rsidP="00635E13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       outf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&lt;&lt;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'\t'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&lt;&lt;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i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&lt;&lt;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" -- "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&lt;&lt;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j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&lt;&lt;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" [len="</w:t>
            </w:r>
          </w:p>
          <w:p w:rsidR="00635E13" w:rsidRPr="008003A1" w:rsidRDefault="00635E13" w:rsidP="00635E13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ab/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ab/>
              <w:t xml:space="preserve">     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&lt;&lt;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matrix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[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i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][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j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]/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avg_len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*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pow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(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matrix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.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getSize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(),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1.5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)</w:t>
            </w:r>
          </w:p>
          <w:p w:rsidR="00635E13" w:rsidRPr="008003A1" w:rsidRDefault="00635E13" w:rsidP="00635E13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ab/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ab/>
              <w:t xml:space="preserve">     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&lt;&lt;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", label=\""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&lt;&lt;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matrix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[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i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][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j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];</w:t>
            </w:r>
          </w:p>
          <w:p w:rsidR="00635E13" w:rsidRPr="008003A1" w:rsidRDefault="00635E13" w:rsidP="00635E13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      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if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(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path_m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[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i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][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j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]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||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path_m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[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j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][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i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])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{</w:t>
            </w:r>
          </w:p>
          <w:p w:rsidR="00635E13" w:rsidRPr="008003A1" w:rsidRDefault="00635E13" w:rsidP="00635E13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         outf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&lt;&lt;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"\", color=red, penwidth=3.0, fontcolor=red];\n"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;</w:t>
            </w:r>
          </w:p>
          <w:p w:rsidR="00635E13" w:rsidRPr="008003A1" w:rsidRDefault="00635E13" w:rsidP="00635E13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      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}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else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{</w:t>
            </w:r>
          </w:p>
          <w:p w:rsidR="00635E13" w:rsidRPr="008003A1" w:rsidRDefault="00635E13" w:rsidP="00635E13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         outf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&lt;&lt;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"\"];\n"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;</w:t>
            </w:r>
          </w:p>
          <w:p w:rsidR="00635E13" w:rsidRPr="008003A1" w:rsidRDefault="00635E13" w:rsidP="00635E13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      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}</w:t>
            </w:r>
          </w:p>
          <w:p w:rsidR="00635E13" w:rsidRPr="008003A1" w:rsidRDefault="00635E13" w:rsidP="00635E13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    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}</w:t>
            </w:r>
          </w:p>
          <w:p w:rsidR="00635E13" w:rsidRPr="008003A1" w:rsidRDefault="00635E13" w:rsidP="00635E13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  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}</w:t>
            </w:r>
          </w:p>
          <w:p w:rsidR="00635E13" w:rsidRPr="008003A1" w:rsidRDefault="00635E13" w:rsidP="00635E13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}</w:t>
            </w:r>
          </w:p>
          <w:p w:rsidR="00635E13" w:rsidRPr="008003A1" w:rsidRDefault="00635E13" w:rsidP="00635E13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</w:p>
          <w:p w:rsidR="00635E13" w:rsidRPr="008003A1" w:rsidRDefault="00635E13" w:rsidP="00635E13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 outf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&lt;&lt;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"}"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;</w:t>
            </w:r>
          </w:p>
          <w:p w:rsidR="00635E13" w:rsidRPr="008003A1" w:rsidRDefault="00635E13" w:rsidP="00635E13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 outf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.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close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();</w:t>
            </w:r>
          </w:p>
          <w:p w:rsidR="00635E13" w:rsidRPr="008003A1" w:rsidRDefault="00635E13" w:rsidP="00635E13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</w:p>
          <w:p w:rsidR="00635E13" w:rsidRPr="008003A1" w:rsidRDefault="00635E13" w:rsidP="00635E13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 cout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&lt;&lt;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"GraphViz file generated to "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&lt;&lt;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fname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&lt;&lt;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".gv\n"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;</w:t>
            </w:r>
          </w:p>
          <w:p w:rsidR="00635E13" w:rsidRPr="008003A1" w:rsidRDefault="00635E13" w:rsidP="00635E13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}</w:t>
            </w:r>
          </w:p>
          <w:p w:rsidR="00635E13" w:rsidRPr="008003A1" w:rsidRDefault="00635E13" w:rsidP="00635E13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</w:p>
          <w:p w:rsidR="00635E13" w:rsidRPr="008003A1" w:rsidRDefault="00635E13" w:rsidP="00635E13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void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GraphVizGenerator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::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generatePNG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()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{</w:t>
            </w:r>
          </w:p>
          <w:p w:rsidR="00635E13" w:rsidRPr="008003A1" w:rsidRDefault="00635E13" w:rsidP="00635E13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 ostringstream command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;</w:t>
            </w:r>
          </w:p>
          <w:p w:rsidR="00635E13" w:rsidRPr="008003A1" w:rsidRDefault="00635E13" w:rsidP="00635E13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 command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&lt;&lt;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"neato -Tpng "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&lt;&lt;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fname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&lt;&lt;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".gv -o "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&lt;&lt;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fname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&lt;&lt;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".png"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;</w:t>
            </w:r>
          </w:p>
          <w:p w:rsidR="00635E13" w:rsidRPr="008003A1" w:rsidRDefault="00635E13" w:rsidP="00635E13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 system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(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command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.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str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().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c_str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());</w:t>
            </w:r>
          </w:p>
          <w:p w:rsidR="00635E13" w:rsidRPr="008003A1" w:rsidRDefault="00635E13" w:rsidP="00635E13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 cout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&lt;&lt;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"Graph image generated to "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&lt;&lt;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fname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&lt;&lt;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".png\n"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;</w:t>
            </w:r>
          </w:p>
          <w:p w:rsidR="00635E13" w:rsidRPr="008003A1" w:rsidRDefault="00635E13" w:rsidP="00635E13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}</w:t>
            </w:r>
          </w:p>
          <w:p w:rsidR="00635E13" w:rsidRPr="008003A1" w:rsidRDefault="00635E13" w:rsidP="00635E13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</w:p>
          <w:p w:rsidR="00635E13" w:rsidRPr="008003A1" w:rsidRDefault="00635E13" w:rsidP="00635E13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void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GraphVizGenerator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::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generateSVG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()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{</w:t>
            </w:r>
          </w:p>
          <w:p w:rsidR="00635E13" w:rsidRPr="008003A1" w:rsidRDefault="00635E13" w:rsidP="00635E13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 ostringstream command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;</w:t>
            </w:r>
          </w:p>
          <w:p w:rsidR="00635E13" w:rsidRPr="008003A1" w:rsidRDefault="00635E13" w:rsidP="00635E13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 command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&lt;&lt;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"neato -Tsvg "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&lt;&lt;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fname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&lt;&lt;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".gv -o "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&lt;&lt;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fname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&lt;&lt;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".svg"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;</w:t>
            </w:r>
          </w:p>
          <w:p w:rsidR="00635E13" w:rsidRPr="008003A1" w:rsidRDefault="00635E13" w:rsidP="00635E13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 system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(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command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.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str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().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c_str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());</w:t>
            </w:r>
          </w:p>
          <w:p w:rsidR="00635E13" w:rsidRPr="008003A1" w:rsidRDefault="00635E13" w:rsidP="00635E13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 cout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&lt;&lt;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"Graph image generated to "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&lt;&lt;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fname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&lt;&lt;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".svg\n"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;</w:t>
            </w:r>
          </w:p>
          <w:p w:rsidR="00635E13" w:rsidRPr="008003A1" w:rsidRDefault="00635E13" w:rsidP="00635E13">
            <w:pPr>
              <w:rPr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}</w:t>
            </w:r>
          </w:p>
        </w:tc>
      </w:tr>
    </w:tbl>
    <w:p w:rsidR="00635E13" w:rsidRPr="008003A1" w:rsidRDefault="00635E13" w:rsidP="00635E13">
      <w:pPr>
        <w:rPr>
          <w:noProof/>
        </w:rPr>
      </w:pPr>
    </w:p>
    <w:p w:rsidR="00635E13" w:rsidRPr="008003A1" w:rsidRDefault="00635E13" w:rsidP="00635E13">
      <w:pPr>
        <w:pStyle w:val="Heading2"/>
        <w:rPr>
          <w:noProof/>
        </w:rPr>
      </w:pPr>
      <w:r w:rsidRPr="008003A1">
        <w:rPr>
          <w:noProof/>
        </w:rPr>
        <w:t>Main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591DD4" w:rsidRPr="008003A1" w:rsidTr="00635E13">
        <w:tc>
          <w:tcPr>
            <w:tcW w:w="9350" w:type="dxa"/>
          </w:tcPr>
          <w:p w:rsidR="00635E13" w:rsidRPr="008003A1" w:rsidRDefault="00635E13" w:rsidP="00635E13">
            <w:pPr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// File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ab/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ab/>
              <w:t>: main.cpp</w:t>
            </w:r>
          </w:p>
          <w:p w:rsidR="00635E13" w:rsidRPr="008003A1" w:rsidRDefault="00635E13" w:rsidP="00635E13">
            <w:pPr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// Author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ab/>
              <w:t>: Felix Limanta</w:t>
            </w:r>
          </w:p>
          <w:p w:rsidR="00635E13" w:rsidRPr="008003A1" w:rsidRDefault="00635E13" w:rsidP="00635E13">
            <w:pPr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// Date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ab/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ab/>
              <w:t>: April 2, 2017</w:t>
            </w:r>
          </w:p>
          <w:p w:rsidR="00635E13" w:rsidRPr="008003A1" w:rsidRDefault="00635E13" w:rsidP="00635E13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</w:p>
          <w:p w:rsidR="00635E13" w:rsidRPr="008003A1" w:rsidRDefault="00635E13" w:rsidP="00635E13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#include "graphviz_generator.h"</w:t>
            </w:r>
          </w:p>
          <w:p w:rsidR="00635E13" w:rsidRPr="008003A1" w:rsidRDefault="00635E13" w:rsidP="00635E13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#include "matrix_reader.h"</w:t>
            </w:r>
          </w:p>
          <w:p w:rsidR="00635E13" w:rsidRPr="008003A1" w:rsidRDefault="00635E13" w:rsidP="00635E13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#include "square_matrix.h"</w:t>
            </w:r>
          </w:p>
          <w:p w:rsidR="00635E13" w:rsidRPr="008003A1" w:rsidRDefault="00635E13" w:rsidP="00635E13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#include "tsp.h"</w:t>
            </w:r>
          </w:p>
          <w:p w:rsidR="00635E13" w:rsidRPr="008003A1" w:rsidRDefault="00635E13" w:rsidP="00635E13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#include &lt;chrono&gt;</w:t>
            </w:r>
          </w:p>
          <w:p w:rsidR="00635E13" w:rsidRPr="008003A1" w:rsidRDefault="00635E13" w:rsidP="00635E13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#include &lt;iostream&gt;</w:t>
            </w:r>
          </w:p>
          <w:p w:rsidR="00635E13" w:rsidRPr="008003A1" w:rsidRDefault="00635E13" w:rsidP="00635E13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lastRenderedPageBreak/>
              <w:t>using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namespace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std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;</w:t>
            </w:r>
          </w:p>
          <w:p w:rsidR="00635E13" w:rsidRPr="008003A1" w:rsidRDefault="00635E13" w:rsidP="00635E13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</w:p>
          <w:p w:rsidR="00635E13" w:rsidRPr="008003A1" w:rsidRDefault="00635E13" w:rsidP="00635E13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int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main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(int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argc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,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char**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argv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)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{</w:t>
            </w:r>
          </w:p>
          <w:p w:rsidR="00635E13" w:rsidRPr="008003A1" w:rsidRDefault="00635E13" w:rsidP="00635E13">
            <w:pPr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ab/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// Input</w:t>
            </w:r>
          </w:p>
          <w:p w:rsidR="00635E13" w:rsidRPr="008003A1" w:rsidRDefault="00635E13" w:rsidP="00635E13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ab/>
              <w:t>string fname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;</w:t>
            </w:r>
          </w:p>
          <w:p w:rsidR="00635E13" w:rsidRPr="008003A1" w:rsidRDefault="00635E13" w:rsidP="00635E13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ab/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int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method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=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REDUCED_COST_MATRIX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;</w:t>
            </w:r>
          </w:p>
          <w:p w:rsidR="00635E13" w:rsidRPr="008003A1" w:rsidRDefault="00635E13" w:rsidP="00635E13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ab/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if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(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argc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&lt;=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1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)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{</w:t>
            </w:r>
          </w:p>
          <w:p w:rsidR="00635E13" w:rsidRPr="008003A1" w:rsidRDefault="00635E13" w:rsidP="00635E13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ab/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ab/>
              <w:t xml:space="preserve">cout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&lt;&lt;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"Filename:\t"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;</w:t>
            </w:r>
          </w:p>
          <w:p w:rsidR="00635E13" w:rsidRPr="008003A1" w:rsidRDefault="00635E13" w:rsidP="00635E13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ab/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ab/>
              <w:t xml:space="preserve">cin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&gt;&gt;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fname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;</w:t>
            </w:r>
          </w:p>
          <w:p w:rsidR="00635E13" w:rsidRPr="008003A1" w:rsidRDefault="00635E13" w:rsidP="00635E13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ab/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}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else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{</w:t>
            </w:r>
          </w:p>
          <w:p w:rsidR="00635E13" w:rsidRPr="008003A1" w:rsidRDefault="00635E13" w:rsidP="00635E13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ab/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ab/>
              <w:t xml:space="preserve">fname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=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argv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[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1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];</w:t>
            </w:r>
          </w:p>
          <w:p w:rsidR="00635E13" w:rsidRPr="008003A1" w:rsidRDefault="00635E13" w:rsidP="00635E13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ab/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}</w:t>
            </w:r>
          </w:p>
          <w:p w:rsidR="00635E13" w:rsidRPr="008003A1" w:rsidRDefault="00635E13" w:rsidP="00635E13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ab/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if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(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argc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&lt;=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2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)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{</w:t>
            </w:r>
          </w:p>
          <w:p w:rsidR="00635E13" w:rsidRPr="008003A1" w:rsidRDefault="00635E13" w:rsidP="00635E13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ab/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ab/>
              <w:t xml:space="preserve">cout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&lt;&lt;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"0. Reduced cost matrix\n"</w:t>
            </w:r>
          </w:p>
          <w:p w:rsidR="00635E13" w:rsidRPr="008003A1" w:rsidRDefault="00635E13" w:rsidP="00635E13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ab/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ab/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ab/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&lt;&lt;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"1. Complete tour weight\n"</w:t>
            </w:r>
          </w:p>
          <w:p w:rsidR="00635E13" w:rsidRPr="008003A1" w:rsidRDefault="00635E13" w:rsidP="00635E13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ab/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ab/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ab/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&lt;&lt;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"Method:\t"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;</w:t>
            </w:r>
          </w:p>
          <w:p w:rsidR="00635E13" w:rsidRPr="008003A1" w:rsidRDefault="00635E13" w:rsidP="00635E13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ab/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ab/>
              <w:t xml:space="preserve">cin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&gt;&gt;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method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;</w:t>
            </w:r>
          </w:p>
          <w:p w:rsidR="00635E13" w:rsidRPr="008003A1" w:rsidRDefault="00635E13" w:rsidP="00635E13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ab/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}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else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{</w:t>
            </w:r>
          </w:p>
          <w:p w:rsidR="00635E13" w:rsidRPr="008003A1" w:rsidRDefault="00635E13" w:rsidP="00635E13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ab/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ab/>
              <w:t xml:space="preserve">method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=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stoi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(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argv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[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2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]);</w:t>
            </w:r>
          </w:p>
          <w:p w:rsidR="00635E13" w:rsidRPr="008003A1" w:rsidRDefault="00635E13" w:rsidP="00635E13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ab/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}</w:t>
            </w:r>
          </w:p>
          <w:p w:rsidR="00635E13" w:rsidRPr="008003A1" w:rsidRDefault="00635E13" w:rsidP="00635E13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ab/>
            </w:r>
          </w:p>
          <w:p w:rsidR="00635E13" w:rsidRPr="008003A1" w:rsidRDefault="00635E13" w:rsidP="00635E13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ab/>
              <w:t xml:space="preserve">SquareMatrix matrix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=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MatrixReader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(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fname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).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getMatrix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();</w:t>
            </w:r>
          </w:p>
          <w:p w:rsidR="00635E13" w:rsidRPr="008003A1" w:rsidRDefault="00635E13" w:rsidP="00635E13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ab/>
              <w:t xml:space="preserve">cout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&lt;&lt;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"\nMatrix: \n"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&lt;&lt;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matrix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;</w:t>
            </w:r>
          </w:p>
          <w:p w:rsidR="00635E13" w:rsidRPr="008003A1" w:rsidRDefault="00635E13" w:rsidP="00635E13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ab/>
            </w:r>
          </w:p>
          <w:p w:rsidR="00635E13" w:rsidRPr="008003A1" w:rsidRDefault="00635E13" w:rsidP="00635E13">
            <w:pPr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ab/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// Start execution time measurement</w:t>
            </w:r>
          </w:p>
          <w:p w:rsidR="00635E13" w:rsidRPr="008003A1" w:rsidRDefault="00635E13" w:rsidP="00635E13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ab/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auto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start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=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chrono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::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system_clock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::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now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();</w:t>
            </w:r>
          </w:p>
          <w:p w:rsidR="00635E13" w:rsidRPr="008003A1" w:rsidRDefault="00635E13" w:rsidP="00635E13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ab/>
            </w:r>
          </w:p>
          <w:p w:rsidR="00635E13" w:rsidRPr="008003A1" w:rsidRDefault="00635E13" w:rsidP="00635E13">
            <w:pPr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ab/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// Process</w:t>
            </w:r>
          </w:p>
          <w:p w:rsidR="00635E13" w:rsidRPr="008003A1" w:rsidRDefault="00635E13" w:rsidP="00635E13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ab/>
              <w:t>TSP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*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tsp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;</w:t>
            </w:r>
          </w:p>
          <w:p w:rsidR="00635E13" w:rsidRPr="008003A1" w:rsidRDefault="00635E13" w:rsidP="00635E13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ab/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if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(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method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==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COMPLETE_TOUR_WEIGHT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)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{</w:t>
            </w:r>
          </w:p>
          <w:p w:rsidR="00635E13" w:rsidRPr="008003A1" w:rsidRDefault="00635E13" w:rsidP="00635E13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ab/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ab/>
              <w:t xml:space="preserve">tsp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=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new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TSP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(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COMPLETE_TOUR_WEIGHT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,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matrix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);</w:t>
            </w:r>
          </w:p>
          <w:p w:rsidR="00635E13" w:rsidRPr="008003A1" w:rsidRDefault="00635E13" w:rsidP="00635E13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ab/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}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else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{</w:t>
            </w:r>
          </w:p>
          <w:p w:rsidR="00635E13" w:rsidRPr="008003A1" w:rsidRDefault="00635E13" w:rsidP="00635E13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ab/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ab/>
              <w:t xml:space="preserve">tsp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=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new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TSP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(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REDUCED_COST_MATRIX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,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matrix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);</w:t>
            </w:r>
          </w:p>
          <w:p w:rsidR="00635E13" w:rsidRPr="008003A1" w:rsidRDefault="00635E13" w:rsidP="00635E13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ab/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}</w:t>
            </w:r>
          </w:p>
          <w:p w:rsidR="00635E13" w:rsidRPr="008003A1" w:rsidRDefault="00635E13" w:rsidP="00635E13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ab/>
              <w:t>tsp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-&gt;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findPath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();</w:t>
            </w:r>
          </w:p>
          <w:p w:rsidR="00635E13" w:rsidRPr="008003A1" w:rsidRDefault="00635E13" w:rsidP="00635E13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ab/>
              <w:t>vector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&lt;int&gt;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path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=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tsp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-&gt;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getPath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();</w:t>
            </w:r>
          </w:p>
          <w:p w:rsidR="00635E13" w:rsidRPr="008003A1" w:rsidRDefault="00635E13" w:rsidP="00635E13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ab/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double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cost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=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tsp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-&gt;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getCost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();</w:t>
            </w:r>
          </w:p>
          <w:p w:rsidR="00635E13" w:rsidRPr="008003A1" w:rsidRDefault="00635E13" w:rsidP="00635E13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ab/>
            </w:r>
          </w:p>
          <w:p w:rsidR="00635E13" w:rsidRPr="008003A1" w:rsidRDefault="00635E13" w:rsidP="00635E13">
            <w:pPr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ab/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// Measure execution time</w:t>
            </w:r>
          </w:p>
          <w:p w:rsidR="00635E13" w:rsidRPr="008003A1" w:rsidRDefault="00635E13" w:rsidP="00635E13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ab/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auto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end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=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chrono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::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system_clock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::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now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();</w:t>
            </w:r>
          </w:p>
          <w:p w:rsidR="00635E13" w:rsidRPr="008003A1" w:rsidRDefault="00635E13" w:rsidP="00635E13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ab/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auto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elapsed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=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chrono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::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duration_cast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&lt;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chrono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::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microseconds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&gt;(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end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-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start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);</w:t>
            </w:r>
          </w:p>
          <w:p w:rsidR="00635E13" w:rsidRPr="008003A1" w:rsidRDefault="00635E13" w:rsidP="00635E13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ab/>
            </w:r>
          </w:p>
          <w:p w:rsidR="00635E13" w:rsidRPr="008003A1" w:rsidRDefault="00635E13" w:rsidP="00635E13">
            <w:pPr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ab/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// Output results to terminal</w:t>
            </w:r>
          </w:p>
          <w:p w:rsidR="00635E13" w:rsidRPr="008003A1" w:rsidRDefault="00635E13" w:rsidP="00635E13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ab/>
              <w:t xml:space="preserve">cout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&lt;&lt;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"\nPath:"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&lt;&lt;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'\t'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;</w:t>
            </w:r>
          </w:p>
          <w:p w:rsidR="00635E13" w:rsidRPr="008003A1" w:rsidRDefault="00635E13" w:rsidP="00635E13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ab/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for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(int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i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=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0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;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i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&lt;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path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.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size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();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++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i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)</w:t>
            </w:r>
          </w:p>
          <w:p w:rsidR="00635E13" w:rsidRPr="008003A1" w:rsidRDefault="00635E13" w:rsidP="00635E13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ab/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ab/>
              <w:t xml:space="preserve">cout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&lt;&lt;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path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[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i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]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&lt;&lt;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" -&gt; "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;</w:t>
            </w:r>
          </w:p>
          <w:p w:rsidR="00635E13" w:rsidRPr="008003A1" w:rsidRDefault="00635E13" w:rsidP="00635E13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ab/>
              <w:t xml:space="preserve">cout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&lt;&lt;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"0\n"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;</w:t>
            </w:r>
          </w:p>
          <w:p w:rsidR="00635E13" w:rsidRPr="008003A1" w:rsidRDefault="00635E13" w:rsidP="00635E13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ab/>
              <w:t xml:space="preserve">cout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&lt;&lt;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"Cost: "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&lt;&lt;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cost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&lt;&lt;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'\n'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;</w:t>
            </w:r>
          </w:p>
          <w:p w:rsidR="00635E13" w:rsidRPr="008003A1" w:rsidRDefault="00635E13" w:rsidP="00635E13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ab/>
              <w:t xml:space="preserve">cout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&lt;&lt;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"Elapsed time: "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&lt;&lt;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elapsed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.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count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()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&lt;&lt;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" us\n"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;</w:t>
            </w:r>
          </w:p>
          <w:p w:rsidR="00635E13" w:rsidRPr="008003A1" w:rsidRDefault="00635E13" w:rsidP="00635E13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ab/>
            </w:r>
          </w:p>
          <w:p w:rsidR="00635E13" w:rsidRPr="008003A1" w:rsidRDefault="00635E13" w:rsidP="00635E13">
            <w:pPr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ab/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// Generate graph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ab/>
            </w:r>
          </w:p>
          <w:p w:rsidR="00635E13" w:rsidRPr="008003A1" w:rsidRDefault="00635E13" w:rsidP="00635E13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ab/>
              <w:t>GraphVizGenerator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*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gv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;</w:t>
            </w:r>
          </w:p>
          <w:p w:rsidR="00635E13" w:rsidRPr="008003A1" w:rsidRDefault="00635E13" w:rsidP="00635E13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ab/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if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(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method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==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COMPLETE_TOUR_WEIGHT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)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{</w:t>
            </w:r>
          </w:p>
          <w:p w:rsidR="00635E13" w:rsidRPr="008003A1" w:rsidRDefault="00635E13" w:rsidP="00635E13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ab/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ab/>
              <w:t xml:space="preserve">gv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=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new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GraphVizGenerator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(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matrix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,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path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,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fname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,false);</w:t>
            </w:r>
          </w:p>
          <w:p w:rsidR="00635E13" w:rsidRPr="008003A1" w:rsidRDefault="00635E13" w:rsidP="00635E13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ab/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ab/>
              <w:t>gv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-&gt;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generateUndirectedGraph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();</w:t>
            </w:r>
          </w:p>
          <w:p w:rsidR="00635E13" w:rsidRPr="008003A1" w:rsidRDefault="00635E13" w:rsidP="00635E13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ab/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}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else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{</w:t>
            </w:r>
          </w:p>
          <w:p w:rsidR="00635E13" w:rsidRPr="008003A1" w:rsidRDefault="00635E13" w:rsidP="00635E13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ab/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ab/>
              <w:t xml:space="preserve">gv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=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new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GraphVizGenerator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(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matrix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,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path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,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fname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,true);</w:t>
            </w:r>
          </w:p>
          <w:p w:rsidR="00635E13" w:rsidRPr="008003A1" w:rsidRDefault="00635E13" w:rsidP="00635E13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ab/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ab/>
              <w:t>gv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-&gt;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generateDirectedGraph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();</w:t>
            </w:r>
          </w:p>
          <w:p w:rsidR="00635E13" w:rsidRPr="008003A1" w:rsidRDefault="00635E13" w:rsidP="00635E13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ab/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}</w:t>
            </w:r>
          </w:p>
          <w:p w:rsidR="00635E13" w:rsidRPr="008003A1" w:rsidRDefault="00635E13" w:rsidP="00635E13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ab/>
              <w:t>gv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-&gt;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generatePNG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();</w:t>
            </w:r>
          </w:p>
          <w:p w:rsidR="00635E13" w:rsidRPr="008003A1" w:rsidRDefault="00635E13" w:rsidP="00635E13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ab/>
              <w:t>gv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-&gt;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>generateSVG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();</w:t>
            </w:r>
          </w:p>
          <w:p w:rsidR="00635E13" w:rsidRPr="008003A1" w:rsidRDefault="00635E13" w:rsidP="00635E13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lastRenderedPageBreak/>
              <w:tab/>
            </w:r>
          </w:p>
          <w:p w:rsidR="00635E13" w:rsidRPr="008003A1" w:rsidRDefault="00635E13" w:rsidP="00635E13">
            <w:pPr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ab/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// Terminate</w:t>
            </w:r>
          </w:p>
          <w:p w:rsidR="00635E13" w:rsidRPr="008003A1" w:rsidRDefault="00635E13" w:rsidP="00635E13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ab/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delete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tsp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;</w:t>
            </w:r>
          </w:p>
          <w:p w:rsidR="00635E13" w:rsidRPr="008003A1" w:rsidRDefault="00635E13" w:rsidP="00635E13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ab/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delete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gv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;</w:t>
            </w:r>
          </w:p>
          <w:p w:rsidR="00635E13" w:rsidRPr="008003A1" w:rsidRDefault="00635E13" w:rsidP="00635E13">
            <w:pPr>
              <w:rPr>
                <w:rFonts w:ascii="Consolas" w:hAnsi="Consolas" w:cs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ab/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return</w:t>
            </w:r>
            <w:r w:rsidRPr="008003A1">
              <w:rPr>
                <w:rFonts w:ascii="Consolas" w:hAnsi="Consolas" w:cs="Consolas"/>
                <w:noProof/>
                <w:sz w:val="18"/>
                <w:szCs w:val="18"/>
              </w:rPr>
              <w:t xml:space="preserve"> 0</w:t>
            </w: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;</w:t>
            </w:r>
          </w:p>
          <w:p w:rsidR="00635E13" w:rsidRPr="008003A1" w:rsidRDefault="00635E13" w:rsidP="00635E13">
            <w:pPr>
              <w:rPr>
                <w:rFonts w:ascii="Consolas" w:hAnsi="Consolas"/>
                <w:noProof/>
                <w:sz w:val="18"/>
                <w:szCs w:val="18"/>
              </w:rPr>
            </w:pPr>
            <w:r w:rsidRPr="008003A1">
              <w:rPr>
                <w:rFonts w:ascii="Consolas" w:hAnsi="Consolas" w:cs="Consolas"/>
                <w:b/>
                <w:bCs/>
                <w:noProof/>
                <w:sz w:val="18"/>
                <w:szCs w:val="18"/>
              </w:rPr>
              <w:t>}</w:t>
            </w:r>
          </w:p>
        </w:tc>
      </w:tr>
    </w:tbl>
    <w:p w:rsidR="00635E13" w:rsidRPr="008003A1" w:rsidRDefault="00635E13" w:rsidP="00635E13">
      <w:pPr>
        <w:rPr>
          <w:noProof/>
        </w:rPr>
      </w:pPr>
    </w:p>
    <w:p w:rsidR="00913D7B" w:rsidRPr="008003A1" w:rsidRDefault="00913D7B" w:rsidP="00913D7B">
      <w:pPr>
        <w:pStyle w:val="Heading1"/>
        <w:rPr>
          <w:lang w:val="id-ID"/>
        </w:rPr>
      </w:pPr>
      <w:r w:rsidRPr="008003A1">
        <w:rPr>
          <w:lang w:val="id-ID"/>
        </w:rPr>
        <w:t>Contoh Masukan dan Keluaran</w:t>
      </w:r>
    </w:p>
    <w:p w:rsidR="006F6DA9" w:rsidRPr="008003A1" w:rsidRDefault="00591DD4" w:rsidP="00591DD4">
      <w:pPr>
        <w:pStyle w:val="Heading2"/>
        <w:rPr>
          <w:lang w:val="id-ID"/>
        </w:rPr>
      </w:pPr>
      <w:r w:rsidRPr="008003A1">
        <w:rPr>
          <w:lang w:val="id-ID"/>
        </w:rPr>
        <w:t>Bobot Tur Lengkap</w:t>
      </w:r>
    </w:p>
    <w:p w:rsidR="00591DD4" w:rsidRPr="008003A1" w:rsidRDefault="008003A1" w:rsidP="00591DD4">
      <w:pPr>
        <w:pStyle w:val="Heading3"/>
        <w:rPr>
          <w:sz w:val="29"/>
          <w:szCs w:val="29"/>
          <w:lang w:val="id-ID"/>
        </w:rPr>
      </w:pPr>
      <w:r w:rsidRPr="008003A1">
        <w:rPr>
          <w:i/>
          <w:sz w:val="29"/>
          <w:szCs w:val="29"/>
          <w:lang w:val="id-ID"/>
        </w:rPr>
        <w:t>Test Case</w:t>
      </w:r>
      <w:r w:rsidR="00591DD4" w:rsidRPr="008003A1">
        <w:rPr>
          <w:sz w:val="29"/>
          <w:szCs w:val="29"/>
          <w:lang w:val="id-ID"/>
        </w:rPr>
        <w:t xml:space="preserve"> 1:</w:t>
      </w:r>
      <w:bookmarkStart w:id="0" w:name="_GoBack"/>
      <w:bookmarkEnd w:id="0"/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3650"/>
        <w:gridCol w:w="5700"/>
      </w:tblGrid>
      <w:tr w:rsidR="00591DD4" w:rsidRPr="008003A1" w:rsidTr="00591DD4">
        <w:tc>
          <w:tcPr>
            <w:tcW w:w="1952" w:type="pct"/>
          </w:tcPr>
          <w:p w:rsidR="00591DD4" w:rsidRPr="008003A1" w:rsidRDefault="00591DD4" w:rsidP="00591DD4">
            <w:pPr>
              <w:jc w:val="center"/>
              <w:rPr>
                <w:b/>
                <w:lang w:val="id-ID"/>
              </w:rPr>
            </w:pPr>
            <w:r w:rsidRPr="008003A1">
              <w:rPr>
                <w:b/>
                <w:lang w:val="id-ID"/>
              </w:rPr>
              <w:t>Masukan</w:t>
            </w:r>
          </w:p>
        </w:tc>
        <w:tc>
          <w:tcPr>
            <w:tcW w:w="3048" w:type="pct"/>
          </w:tcPr>
          <w:p w:rsidR="00591DD4" w:rsidRPr="008003A1" w:rsidRDefault="00591DD4" w:rsidP="00591DD4">
            <w:pPr>
              <w:jc w:val="center"/>
              <w:rPr>
                <w:b/>
                <w:lang w:val="id-ID"/>
              </w:rPr>
            </w:pPr>
            <w:r w:rsidRPr="008003A1">
              <w:rPr>
                <w:b/>
                <w:lang w:val="id-ID"/>
              </w:rPr>
              <w:t>Keluaran</w:t>
            </w:r>
          </w:p>
        </w:tc>
      </w:tr>
      <w:tr w:rsidR="00591DD4" w:rsidRPr="008003A1" w:rsidTr="00591DD4">
        <w:tc>
          <w:tcPr>
            <w:tcW w:w="1952" w:type="pct"/>
          </w:tcPr>
          <w:p w:rsidR="00591DD4" w:rsidRPr="008003A1" w:rsidRDefault="00591DD4" w:rsidP="00591DD4">
            <w:pPr>
              <w:rPr>
                <w:rFonts w:ascii="Consolas" w:hAnsi="Consolas" w:cs="Consolas"/>
                <w:sz w:val="18"/>
                <w:szCs w:val="18"/>
                <w:lang w:val="id-ID"/>
              </w:rPr>
            </w:pPr>
            <w:r w:rsidRPr="008003A1">
              <w:rPr>
                <w:rFonts w:ascii="Consolas" w:hAnsi="Consolas" w:cs="Consolas"/>
                <w:sz w:val="18"/>
                <w:szCs w:val="18"/>
                <w:lang w:val="id-ID"/>
              </w:rPr>
              <w:t>8</w:t>
            </w:r>
          </w:p>
          <w:p w:rsidR="00591DD4" w:rsidRPr="008003A1" w:rsidRDefault="00591DD4" w:rsidP="00591DD4">
            <w:pPr>
              <w:ind w:right="59"/>
              <w:rPr>
                <w:rFonts w:ascii="Consolas" w:hAnsi="Consolas" w:cs="Consolas"/>
                <w:sz w:val="18"/>
                <w:szCs w:val="18"/>
                <w:lang w:val="id-ID"/>
              </w:rPr>
            </w:pPr>
            <w:r w:rsidRPr="008003A1">
              <w:rPr>
                <w:rFonts w:ascii="Consolas" w:hAnsi="Consolas" w:cs="Consolas"/>
                <w:sz w:val="18"/>
                <w:szCs w:val="18"/>
                <w:lang w:val="id-ID"/>
              </w:rPr>
              <w:t>0   16  27  89  34  65  12  10</w:t>
            </w:r>
          </w:p>
          <w:p w:rsidR="00591DD4" w:rsidRPr="008003A1" w:rsidRDefault="00591DD4" w:rsidP="00591DD4">
            <w:pPr>
              <w:ind w:right="59"/>
              <w:rPr>
                <w:rFonts w:ascii="Consolas" w:hAnsi="Consolas" w:cs="Consolas"/>
                <w:sz w:val="18"/>
                <w:szCs w:val="18"/>
                <w:lang w:val="id-ID"/>
              </w:rPr>
            </w:pPr>
            <w:r w:rsidRPr="008003A1">
              <w:rPr>
                <w:rFonts w:ascii="Consolas" w:hAnsi="Consolas" w:cs="Consolas"/>
                <w:sz w:val="18"/>
                <w:szCs w:val="18"/>
                <w:lang w:val="id-ID"/>
              </w:rPr>
              <w:t>16  0   56  78  32  16  64  32</w:t>
            </w:r>
          </w:p>
          <w:p w:rsidR="00591DD4" w:rsidRPr="008003A1" w:rsidRDefault="00591DD4" w:rsidP="00591DD4">
            <w:pPr>
              <w:ind w:right="59"/>
              <w:rPr>
                <w:rFonts w:ascii="Consolas" w:hAnsi="Consolas" w:cs="Consolas"/>
                <w:sz w:val="18"/>
                <w:szCs w:val="18"/>
                <w:lang w:val="id-ID"/>
              </w:rPr>
            </w:pPr>
            <w:r w:rsidRPr="008003A1">
              <w:rPr>
                <w:rFonts w:ascii="Consolas" w:hAnsi="Consolas" w:cs="Consolas"/>
                <w:sz w:val="18"/>
                <w:szCs w:val="18"/>
                <w:lang w:val="id-ID"/>
              </w:rPr>
              <w:t>27  56  0   82  57  35  80  25</w:t>
            </w:r>
          </w:p>
          <w:p w:rsidR="00591DD4" w:rsidRPr="008003A1" w:rsidRDefault="00591DD4" w:rsidP="00591DD4">
            <w:pPr>
              <w:ind w:right="59"/>
              <w:rPr>
                <w:rFonts w:ascii="Consolas" w:hAnsi="Consolas" w:cs="Consolas"/>
                <w:sz w:val="18"/>
                <w:szCs w:val="18"/>
                <w:lang w:val="id-ID"/>
              </w:rPr>
            </w:pPr>
            <w:r w:rsidRPr="008003A1">
              <w:rPr>
                <w:rFonts w:ascii="Consolas" w:hAnsi="Consolas" w:cs="Consolas"/>
                <w:sz w:val="18"/>
                <w:szCs w:val="18"/>
                <w:lang w:val="id-ID"/>
              </w:rPr>
              <w:t>89  78  82  0   34  51  19  47</w:t>
            </w:r>
          </w:p>
          <w:p w:rsidR="00591DD4" w:rsidRPr="008003A1" w:rsidRDefault="00591DD4" w:rsidP="00591DD4">
            <w:pPr>
              <w:ind w:right="59"/>
              <w:rPr>
                <w:rFonts w:ascii="Consolas" w:hAnsi="Consolas" w:cs="Consolas"/>
                <w:sz w:val="18"/>
                <w:szCs w:val="18"/>
                <w:lang w:val="id-ID"/>
              </w:rPr>
            </w:pPr>
            <w:r w:rsidRPr="008003A1">
              <w:rPr>
                <w:rFonts w:ascii="Consolas" w:hAnsi="Consolas" w:cs="Consolas"/>
                <w:sz w:val="18"/>
                <w:szCs w:val="18"/>
                <w:lang w:val="id-ID"/>
              </w:rPr>
              <w:t>34  32  57  34  0   42  59  41</w:t>
            </w:r>
          </w:p>
          <w:p w:rsidR="00591DD4" w:rsidRPr="008003A1" w:rsidRDefault="00591DD4" w:rsidP="00591DD4">
            <w:pPr>
              <w:ind w:right="59"/>
              <w:rPr>
                <w:rFonts w:ascii="Consolas" w:hAnsi="Consolas" w:cs="Consolas"/>
                <w:sz w:val="18"/>
                <w:szCs w:val="18"/>
                <w:lang w:val="id-ID"/>
              </w:rPr>
            </w:pPr>
            <w:r w:rsidRPr="008003A1">
              <w:rPr>
                <w:rFonts w:ascii="Consolas" w:hAnsi="Consolas" w:cs="Consolas"/>
                <w:sz w:val="18"/>
                <w:szCs w:val="18"/>
                <w:lang w:val="id-ID"/>
              </w:rPr>
              <w:t>65  16  35  51  42  0   76  82</w:t>
            </w:r>
          </w:p>
          <w:p w:rsidR="00591DD4" w:rsidRPr="008003A1" w:rsidRDefault="00591DD4" w:rsidP="00591DD4">
            <w:pPr>
              <w:ind w:right="59"/>
              <w:rPr>
                <w:rFonts w:ascii="Consolas" w:hAnsi="Consolas" w:cs="Consolas"/>
                <w:sz w:val="18"/>
                <w:szCs w:val="18"/>
                <w:lang w:val="id-ID"/>
              </w:rPr>
            </w:pPr>
            <w:r w:rsidRPr="008003A1">
              <w:rPr>
                <w:rFonts w:ascii="Consolas" w:hAnsi="Consolas" w:cs="Consolas"/>
                <w:sz w:val="18"/>
                <w:szCs w:val="18"/>
                <w:lang w:val="id-ID"/>
              </w:rPr>
              <w:t>12  64  80  19  59  76  0   38</w:t>
            </w:r>
          </w:p>
          <w:p w:rsidR="00591DD4" w:rsidRPr="008003A1" w:rsidRDefault="00591DD4" w:rsidP="00591DD4">
            <w:pPr>
              <w:ind w:right="59"/>
              <w:rPr>
                <w:rFonts w:ascii="Consolas" w:hAnsi="Consolas" w:cs="Consolas"/>
                <w:sz w:val="18"/>
                <w:szCs w:val="18"/>
                <w:lang w:val="id-ID"/>
              </w:rPr>
            </w:pPr>
            <w:r w:rsidRPr="008003A1">
              <w:rPr>
                <w:rFonts w:ascii="Consolas" w:hAnsi="Consolas" w:cs="Consolas"/>
                <w:sz w:val="18"/>
                <w:szCs w:val="18"/>
                <w:lang w:val="id-ID"/>
              </w:rPr>
              <w:t>10  32  25  47  41  82  38  0</w:t>
            </w:r>
          </w:p>
          <w:p w:rsidR="00591DD4" w:rsidRPr="008003A1" w:rsidRDefault="00591DD4" w:rsidP="00591DD4">
            <w:pPr>
              <w:rPr>
                <w:sz w:val="18"/>
                <w:szCs w:val="18"/>
                <w:lang w:val="id-ID"/>
              </w:rPr>
            </w:pPr>
          </w:p>
        </w:tc>
        <w:tc>
          <w:tcPr>
            <w:tcW w:w="3048" w:type="pct"/>
          </w:tcPr>
          <w:p w:rsidR="00591DD4" w:rsidRPr="008003A1" w:rsidRDefault="00591DD4" w:rsidP="00591DD4">
            <w:pPr>
              <w:rPr>
                <w:rFonts w:ascii="Consolas" w:hAnsi="Consolas" w:cs="Consolas"/>
                <w:sz w:val="18"/>
                <w:szCs w:val="18"/>
                <w:lang w:val="id-ID"/>
              </w:rPr>
            </w:pPr>
            <w:r w:rsidRPr="008003A1">
              <w:rPr>
                <w:rFonts w:ascii="Consolas" w:hAnsi="Consolas" w:cs="Consolas"/>
                <w:sz w:val="18"/>
                <w:szCs w:val="18"/>
                <w:lang w:val="id-ID"/>
              </w:rPr>
              <w:t xml:space="preserve">Matrix: </w:t>
            </w:r>
          </w:p>
          <w:p w:rsidR="00591DD4" w:rsidRPr="008003A1" w:rsidRDefault="00591DD4" w:rsidP="00591DD4">
            <w:pPr>
              <w:rPr>
                <w:rFonts w:ascii="Consolas" w:hAnsi="Consolas" w:cs="Consolas"/>
                <w:sz w:val="18"/>
                <w:szCs w:val="18"/>
                <w:lang w:val="id-ID"/>
              </w:rPr>
            </w:pPr>
            <w:r w:rsidRPr="008003A1">
              <w:rPr>
                <w:rFonts w:ascii="Consolas" w:hAnsi="Consolas" w:cs="Consolas"/>
                <w:sz w:val="18"/>
                <w:szCs w:val="18"/>
                <w:lang w:val="id-ID"/>
              </w:rPr>
              <w:t xml:space="preserve">inf   16   27   89   34   65   12   10   </w:t>
            </w:r>
          </w:p>
          <w:p w:rsidR="00591DD4" w:rsidRPr="008003A1" w:rsidRDefault="00591DD4" w:rsidP="00591DD4">
            <w:pPr>
              <w:rPr>
                <w:rFonts w:ascii="Consolas" w:hAnsi="Consolas" w:cs="Consolas"/>
                <w:sz w:val="18"/>
                <w:szCs w:val="18"/>
                <w:lang w:val="id-ID"/>
              </w:rPr>
            </w:pPr>
            <w:r w:rsidRPr="008003A1">
              <w:rPr>
                <w:rFonts w:ascii="Consolas" w:hAnsi="Consolas" w:cs="Consolas"/>
                <w:sz w:val="18"/>
                <w:szCs w:val="18"/>
                <w:lang w:val="id-ID"/>
              </w:rPr>
              <w:t xml:space="preserve">16    inf  56   78   32   16   64   32   </w:t>
            </w:r>
          </w:p>
          <w:p w:rsidR="00591DD4" w:rsidRPr="008003A1" w:rsidRDefault="00591DD4" w:rsidP="00591DD4">
            <w:pPr>
              <w:rPr>
                <w:rFonts w:ascii="Consolas" w:hAnsi="Consolas" w:cs="Consolas"/>
                <w:sz w:val="18"/>
                <w:szCs w:val="18"/>
                <w:lang w:val="id-ID"/>
              </w:rPr>
            </w:pPr>
            <w:r w:rsidRPr="008003A1">
              <w:rPr>
                <w:rFonts w:ascii="Consolas" w:hAnsi="Consolas" w:cs="Consolas"/>
                <w:sz w:val="18"/>
                <w:szCs w:val="18"/>
                <w:lang w:val="id-ID"/>
              </w:rPr>
              <w:t xml:space="preserve">27    56   inf  82   57   35   80   25   </w:t>
            </w:r>
          </w:p>
          <w:p w:rsidR="00591DD4" w:rsidRPr="008003A1" w:rsidRDefault="00591DD4" w:rsidP="00591DD4">
            <w:pPr>
              <w:rPr>
                <w:rFonts w:ascii="Consolas" w:hAnsi="Consolas" w:cs="Consolas"/>
                <w:sz w:val="18"/>
                <w:szCs w:val="18"/>
                <w:lang w:val="id-ID"/>
              </w:rPr>
            </w:pPr>
            <w:r w:rsidRPr="008003A1">
              <w:rPr>
                <w:rFonts w:ascii="Consolas" w:hAnsi="Consolas" w:cs="Consolas"/>
                <w:sz w:val="18"/>
                <w:szCs w:val="18"/>
                <w:lang w:val="id-ID"/>
              </w:rPr>
              <w:t xml:space="preserve">89    78   82   inf  34   51   19   47   </w:t>
            </w:r>
          </w:p>
          <w:p w:rsidR="00591DD4" w:rsidRPr="008003A1" w:rsidRDefault="00591DD4" w:rsidP="00591DD4">
            <w:pPr>
              <w:rPr>
                <w:rFonts w:ascii="Consolas" w:hAnsi="Consolas" w:cs="Consolas"/>
                <w:sz w:val="18"/>
                <w:szCs w:val="18"/>
                <w:lang w:val="id-ID"/>
              </w:rPr>
            </w:pPr>
            <w:r w:rsidRPr="008003A1">
              <w:rPr>
                <w:rFonts w:ascii="Consolas" w:hAnsi="Consolas" w:cs="Consolas"/>
                <w:sz w:val="18"/>
                <w:szCs w:val="18"/>
                <w:lang w:val="id-ID"/>
              </w:rPr>
              <w:t xml:space="preserve">34    32   57   34   inf  42   59   41   </w:t>
            </w:r>
          </w:p>
          <w:p w:rsidR="00591DD4" w:rsidRPr="008003A1" w:rsidRDefault="00591DD4" w:rsidP="00591DD4">
            <w:pPr>
              <w:rPr>
                <w:rFonts w:ascii="Consolas" w:hAnsi="Consolas" w:cs="Consolas"/>
                <w:sz w:val="18"/>
                <w:szCs w:val="18"/>
                <w:lang w:val="id-ID"/>
              </w:rPr>
            </w:pPr>
            <w:r w:rsidRPr="008003A1">
              <w:rPr>
                <w:rFonts w:ascii="Consolas" w:hAnsi="Consolas" w:cs="Consolas"/>
                <w:sz w:val="18"/>
                <w:szCs w:val="18"/>
                <w:lang w:val="id-ID"/>
              </w:rPr>
              <w:t xml:space="preserve">65    16   35   51   42   inf  76   82   </w:t>
            </w:r>
          </w:p>
          <w:p w:rsidR="00591DD4" w:rsidRPr="008003A1" w:rsidRDefault="00591DD4" w:rsidP="00591DD4">
            <w:pPr>
              <w:rPr>
                <w:rFonts w:ascii="Consolas" w:hAnsi="Consolas" w:cs="Consolas"/>
                <w:sz w:val="18"/>
                <w:szCs w:val="18"/>
                <w:lang w:val="id-ID"/>
              </w:rPr>
            </w:pPr>
            <w:r w:rsidRPr="008003A1">
              <w:rPr>
                <w:rFonts w:ascii="Consolas" w:hAnsi="Consolas" w:cs="Consolas"/>
                <w:sz w:val="18"/>
                <w:szCs w:val="18"/>
                <w:lang w:val="id-ID"/>
              </w:rPr>
              <w:t xml:space="preserve">12    64   80   19   59   76   inf  38   </w:t>
            </w:r>
          </w:p>
          <w:p w:rsidR="00591DD4" w:rsidRPr="008003A1" w:rsidRDefault="00591DD4" w:rsidP="00591DD4">
            <w:pPr>
              <w:rPr>
                <w:rFonts w:ascii="Consolas" w:hAnsi="Consolas" w:cs="Consolas"/>
                <w:sz w:val="18"/>
                <w:szCs w:val="18"/>
                <w:lang w:val="id-ID"/>
              </w:rPr>
            </w:pPr>
            <w:r w:rsidRPr="008003A1">
              <w:rPr>
                <w:rFonts w:ascii="Consolas" w:hAnsi="Consolas" w:cs="Consolas"/>
                <w:sz w:val="18"/>
                <w:szCs w:val="18"/>
                <w:lang w:val="id-ID"/>
              </w:rPr>
              <w:t xml:space="preserve">10    32   25   47   41   82   38   inf   </w:t>
            </w:r>
          </w:p>
          <w:p w:rsidR="00591DD4" w:rsidRPr="008003A1" w:rsidRDefault="00591DD4" w:rsidP="00591DD4">
            <w:pPr>
              <w:rPr>
                <w:rFonts w:ascii="Consolas" w:hAnsi="Consolas" w:cs="Consolas"/>
                <w:sz w:val="18"/>
                <w:szCs w:val="18"/>
                <w:lang w:val="id-ID"/>
              </w:rPr>
            </w:pPr>
          </w:p>
          <w:p w:rsidR="00591DD4" w:rsidRPr="008003A1" w:rsidRDefault="00591DD4" w:rsidP="00591DD4">
            <w:pPr>
              <w:rPr>
                <w:rFonts w:ascii="Consolas" w:hAnsi="Consolas" w:cs="Consolas"/>
                <w:sz w:val="18"/>
                <w:szCs w:val="18"/>
                <w:lang w:val="id-ID"/>
              </w:rPr>
            </w:pPr>
            <w:r w:rsidRPr="008003A1">
              <w:rPr>
                <w:rFonts w:ascii="Consolas" w:hAnsi="Consolas" w:cs="Consolas"/>
                <w:sz w:val="18"/>
                <w:szCs w:val="18"/>
                <w:lang w:val="id-ID"/>
              </w:rPr>
              <w:t>Path:   0 -&gt; 6 -&gt; 3 -&gt; 4 -&gt; 7 -&gt; 2 -&gt; 5 -&gt; 1 -&gt; 0</w:t>
            </w:r>
          </w:p>
          <w:p w:rsidR="00591DD4" w:rsidRPr="008003A1" w:rsidRDefault="00591DD4" w:rsidP="00591DD4">
            <w:pPr>
              <w:rPr>
                <w:rFonts w:ascii="Consolas" w:hAnsi="Consolas" w:cs="Consolas"/>
                <w:sz w:val="18"/>
                <w:szCs w:val="18"/>
                <w:lang w:val="id-ID"/>
              </w:rPr>
            </w:pPr>
            <w:r w:rsidRPr="008003A1">
              <w:rPr>
                <w:rFonts w:ascii="Consolas" w:hAnsi="Consolas" w:cs="Consolas"/>
                <w:sz w:val="18"/>
                <w:szCs w:val="18"/>
                <w:lang w:val="id-ID"/>
              </w:rPr>
              <w:t>Cost: 178.5</w:t>
            </w:r>
          </w:p>
          <w:p w:rsidR="00591DD4" w:rsidRPr="008003A1" w:rsidRDefault="00591DD4" w:rsidP="00591DD4">
            <w:pPr>
              <w:rPr>
                <w:rFonts w:ascii="Consolas" w:hAnsi="Consolas" w:cs="Consolas"/>
                <w:sz w:val="18"/>
                <w:szCs w:val="18"/>
                <w:lang w:val="id-ID"/>
              </w:rPr>
            </w:pPr>
            <w:r w:rsidRPr="008003A1">
              <w:rPr>
                <w:rFonts w:ascii="Consolas" w:hAnsi="Consolas" w:cs="Consolas"/>
                <w:sz w:val="18"/>
                <w:szCs w:val="18"/>
                <w:lang w:val="id-ID"/>
              </w:rPr>
              <w:t>Elapsed time: 1000 us</w:t>
            </w:r>
          </w:p>
          <w:p w:rsidR="00591DD4" w:rsidRPr="008003A1" w:rsidRDefault="00591DD4" w:rsidP="00591DD4">
            <w:pPr>
              <w:rPr>
                <w:rFonts w:ascii="Consolas" w:hAnsi="Consolas" w:cs="Consolas"/>
                <w:sz w:val="18"/>
                <w:szCs w:val="18"/>
                <w:lang w:val="id-ID"/>
              </w:rPr>
            </w:pPr>
            <w:r w:rsidRPr="008003A1">
              <w:rPr>
                <w:rFonts w:ascii="Consolas" w:hAnsi="Consolas" w:cs="Consolas"/>
                <w:sz w:val="18"/>
                <w:szCs w:val="18"/>
                <w:lang w:val="id-ID"/>
              </w:rPr>
              <w:t>GraphViz file generated to ../usr/test_ctw_2.gv</w:t>
            </w:r>
          </w:p>
          <w:p w:rsidR="00591DD4" w:rsidRPr="008003A1" w:rsidRDefault="00591DD4" w:rsidP="00591DD4">
            <w:pPr>
              <w:rPr>
                <w:rFonts w:ascii="Consolas" w:hAnsi="Consolas" w:cs="Consolas"/>
                <w:sz w:val="18"/>
                <w:szCs w:val="18"/>
                <w:lang w:val="id-ID"/>
              </w:rPr>
            </w:pPr>
            <w:r w:rsidRPr="008003A1">
              <w:rPr>
                <w:rFonts w:ascii="Consolas" w:hAnsi="Consolas" w:cs="Consolas"/>
                <w:sz w:val="18"/>
                <w:szCs w:val="18"/>
                <w:lang w:val="id-ID"/>
              </w:rPr>
              <w:t>Graph image generated to ../usr/test_ctw_2.png</w:t>
            </w:r>
          </w:p>
          <w:p w:rsidR="00591DD4" w:rsidRPr="008003A1" w:rsidRDefault="00591DD4" w:rsidP="00591DD4">
            <w:pPr>
              <w:rPr>
                <w:sz w:val="18"/>
                <w:szCs w:val="18"/>
                <w:lang w:val="id-ID"/>
              </w:rPr>
            </w:pPr>
            <w:r w:rsidRPr="008003A1">
              <w:rPr>
                <w:rFonts w:ascii="Consolas" w:hAnsi="Consolas" w:cs="Consolas"/>
                <w:sz w:val="18"/>
                <w:szCs w:val="18"/>
                <w:lang w:val="id-ID"/>
              </w:rPr>
              <w:t>Graph image generated to ../usr/test_ctw_2.svg</w:t>
            </w:r>
          </w:p>
        </w:tc>
      </w:tr>
    </w:tbl>
    <w:p w:rsidR="00591DD4" w:rsidRPr="008003A1" w:rsidRDefault="00E9240C" w:rsidP="00E9240C">
      <w:pPr>
        <w:jc w:val="center"/>
        <w:rPr>
          <w:lang w:val="id-ID"/>
        </w:rPr>
      </w:pPr>
      <w:r w:rsidRPr="008003A1">
        <w:rPr>
          <w:lang w:val="id-ID"/>
        </w:rPr>
        <w:lastRenderedPageBreak/>
        <w:drawing>
          <wp:inline distT="0" distB="0" distL="0" distR="0" wp14:anchorId="75784C38" wp14:editId="3214F340">
            <wp:extent cx="3600000" cy="3600000"/>
            <wp:effectExtent l="0" t="0" r="635" b="635"/>
            <wp:docPr id="6" name="Graphic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96DAC541-7B7A-43D3-8B79-37D633B846F1}">
                          <asvg:svgBlip xmlns:asvg="http://schemas.microsoft.com/office/drawing/2016/SVG/main" r:embed="rId1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240C" w:rsidRPr="008003A1" w:rsidRDefault="008003A1" w:rsidP="00E9240C">
      <w:pPr>
        <w:pStyle w:val="Heading3"/>
        <w:rPr>
          <w:sz w:val="29"/>
          <w:szCs w:val="29"/>
          <w:lang w:val="id-ID"/>
        </w:rPr>
      </w:pPr>
      <w:r w:rsidRPr="008003A1">
        <w:rPr>
          <w:i/>
          <w:sz w:val="29"/>
          <w:szCs w:val="29"/>
          <w:lang w:val="id-ID"/>
        </w:rPr>
        <w:t>Test Case</w:t>
      </w:r>
      <w:r w:rsidR="00E9240C" w:rsidRPr="008003A1">
        <w:rPr>
          <w:sz w:val="29"/>
          <w:szCs w:val="29"/>
          <w:lang w:val="id-ID"/>
        </w:rPr>
        <w:t xml:space="preserve"> 2: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823"/>
        <w:gridCol w:w="5527"/>
      </w:tblGrid>
      <w:tr w:rsidR="00E9240C" w:rsidRPr="008003A1" w:rsidTr="00E9240C">
        <w:tc>
          <w:tcPr>
            <w:tcW w:w="3823" w:type="dxa"/>
          </w:tcPr>
          <w:p w:rsidR="00E9240C" w:rsidRPr="008003A1" w:rsidRDefault="00E9240C" w:rsidP="00E9240C">
            <w:pPr>
              <w:jc w:val="center"/>
              <w:rPr>
                <w:b/>
                <w:lang w:val="id-ID"/>
              </w:rPr>
            </w:pPr>
            <w:r w:rsidRPr="008003A1">
              <w:rPr>
                <w:b/>
                <w:lang w:val="id-ID"/>
              </w:rPr>
              <w:t>Masukan</w:t>
            </w:r>
          </w:p>
        </w:tc>
        <w:tc>
          <w:tcPr>
            <w:tcW w:w="5527" w:type="dxa"/>
          </w:tcPr>
          <w:p w:rsidR="00E9240C" w:rsidRPr="008003A1" w:rsidRDefault="00E9240C" w:rsidP="00E9240C">
            <w:pPr>
              <w:jc w:val="center"/>
              <w:rPr>
                <w:b/>
                <w:lang w:val="id-ID"/>
              </w:rPr>
            </w:pPr>
            <w:r w:rsidRPr="008003A1">
              <w:rPr>
                <w:b/>
                <w:lang w:val="id-ID"/>
              </w:rPr>
              <w:t>Keluaran</w:t>
            </w:r>
          </w:p>
        </w:tc>
      </w:tr>
      <w:tr w:rsidR="00E9240C" w:rsidRPr="008003A1" w:rsidTr="00E9240C">
        <w:tc>
          <w:tcPr>
            <w:tcW w:w="3823" w:type="dxa"/>
          </w:tcPr>
          <w:p w:rsidR="00E9240C" w:rsidRPr="008003A1" w:rsidRDefault="00E9240C" w:rsidP="00E9240C">
            <w:pPr>
              <w:rPr>
                <w:rFonts w:ascii="Consolas" w:hAnsi="Consolas" w:cs="Consolas"/>
                <w:sz w:val="18"/>
                <w:szCs w:val="18"/>
                <w:lang w:val="id-ID"/>
              </w:rPr>
            </w:pPr>
            <w:r w:rsidRPr="008003A1">
              <w:rPr>
                <w:rFonts w:ascii="Consolas" w:hAnsi="Consolas" w:cs="Consolas"/>
                <w:sz w:val="18"/>
                <w:szCs w:val="18"/>
                <w:lang w:val="id-ID"/>
              </w:rPr>
              <w:t>10</w:t>
            </w:r>
          </w:p>
          <w:p w:rsidR="00E9240C" w:rsidRPr="008003A1" w:rsidRDefault="00E9240C" w:rsidP="00E9240C">
            <w:pPr>
              <w:rPr>
                <w:rFonts w:ascii="Consolas" w:hAnsi="Consolas" w:cs="Consolas"/>
                <w:sz w:val="18"/>
                <w:szCs w:val="18"/>
                <w:lang w:val="id-ID"/>
              </w:rPr>
            </w:pPr>
            <w:r w:rsidRPr="008003A1">
              <w:rPr>
                <w:rFonts w:ascii="Consolas" w:hAnsi="Consolas" w:cs="Consolas"/>
                <w:sz w:val="18"/>
                <w:szCs w:val="18"/>
                <w:lang w:val="id-ID"/>
              </w:rPr>
              <w:t>0  1  2  3  4  5  6  7  8  9</w:t>
            </w:r>
          </w:p>
          <w:p w:rsidR="00E9240C" w:rsidRPr="008003A1" w:rsidRDefault="00E9240C" w:rsidP="00E9240C">
            <w:pPr>
              <w:rPr>
                <w:rFonts w:ascii="Consolas" w:hAnsi="Consolas" w:cs="Consolas"/>
                <w:sz w:val="18"/>
                <w:szCs w:val="18"/>
                <w:lang w:val="id-ID"/>
              </w:rPr>
            </w:pPr>
            <w:r w:rsidRPr="008003A1">
              <w:rPr>
                <w:rFonts w:ascii="Consolas" w:hAnsi="Consolas" w:cs="Consolas"/>
                <w:sz w:val="18"/>
                <w:szCs w:val="18"/>
                <w:lang w:val="id-ID"/>
              </w:rPr>
              <w:t>1  0  11  12  13  14  15  16  17  18</w:t>
            </w:r>
          </w:p>
          <w:p w:rsidR="00E9240C" w:rsidRPr="008003A1" w:rsidRDefault="00E9240C" w:rsidP="00E9240C">
            <w:pPr>
              <w:rPr>
                <w:rFonts w:ascii="Consolas" w:hAnsi="Consolas" w:cs="Consolas"/>
                <w:sz w:val="18"/>
                <w:szCs w:val="18"/>
                <w:lang w:val="id-ID"/>
              </w:rPr>
            </w:pPr>
            <w:r w:rsidRPr="008003A1">
              <w:rPr>
                <w:rFonts w:ascii="Consolas" w:hAnsi="Consolas" w:cs="Consolas"/>
                <w:sz w:val="18"/>
                <w:szCs w:val="18"/>
                <w:lang w:val="id-ID"/>
              </w:rPr>
              <w:t>2  11  0  21  22  23  24  25  26  27</w:t>
            </w:r>
          </w:p>
          <w:p w:rsidR="00E9240C" w:rsidRPr="008003A1" w:rsidRDefault="00E9240C" w:rsidP="00E9240C">
            <w:pPr>
              <w:rPr>
                <w:rFonts w:ascii="Consolas" w:hAnsi="Consolas" w:cs="Consolas"/>
                <w:sz w:val="18"/>
                <w:szCs w:val="18"/>
                <w:lang w:val="id-ID"/>
              </w:rPr>
            </w:pPr>
            <w:r w:rsidRPr="008003A1">
              <w:rPr>
                <w:rFonts w:ascii="Consolas" w:hAnsi="Consolas" w:cs="Consolas"/>
                <w:sz w:val="18"/>
                <w:szCs w:val="18"/>
                <w:lang w:val="id-ID"/>
              </w:rPr>
              <w:t>3  12  21  0  31  32  33  34  35  36</w:t>
            </w:r>
          </w:p>
          <w:p w:rsidR="00E9240C" w:rsidRPr="008003A1" w:rsidRDefault="00E9240C" w:rsidP="00E9240C">
            <w:pPr>
              <w:rPr>
                <w:rFonts w:ascii="Consolas" w:hAnsi="Consolas" w:cs="Consolas"/>
                <w:sz w:val="18"/>
                <w:szCs w:val="18"/>
                <w:lang w:val="id-ID"/>
              </w:rPr>
            </w:pPr>
            <w:r w:rsidRPr="008003A1">
              <w:rPr>
                <w:rFonts w:ascii="Consolas" w:hAnsi="Consolas" w:cs="Consolas"/>
                <w:sz w:val="18"/>
                <w:szCs w:val="18"/>
                <w:lang w:val="id-ID"/>
              </w:rPr>
              <w:t>4  13  22  31  0  41  42  43  44  45</w:t>
            </w:r>
          </w:p>
          <w:p w:rsidR="00E9240C" w:rsidRPr="008003A1" w:rsidRDefault="00E9240C" w:rsidP="00E9240C">
            <w:pPr>
              <w:rPr>
                <w:rFonts w:ascii="Consolas" w:hAnsi="Consolas" w:cs="Consolas"/>
                <w:sz w:val="18"/>
                <w:szCs w:val="18"/>
                <w:lang w:val="id-ID"/>
              </w:rPr>
            </w:pPr>
            <w:r w:rsidRPr="008003A1">
              <w:rPr>
                <w:rFonts w:ascii="Consolas" w:hAnsi="Consolas" w:cs="Consolas"/>
                <w:sz w:val="18"/>
                <w:szCs w:val="18"/>
                <w:lang w:val="id-ID"/>
              </w:rPr>
              <w:t>5  14  23  32  41  0  51  52  53  54</w:t>
            </w:r>
          </w:p>
          <w:p w:rsidR="00E9240C" w:rsidRPr="008003A1" w:rsidRDefault="00E9240C" w:rsidP="00E9240C">
            <w:pPr>
              <w:rPr>
                <w:rFonts w:ascii="Consolas" w:hAnsi="Consolas" w:cs="Consolas"/>
                <w:sz w:val="18"/>
                <w:szCs w:val="18"/>
                <w:lang w:val="id-ID"/>
              </w:rPr>
            </w:pPr>
            <w:r w:rsidRPr="008003A1">
              <w:rPr>
                <w:rFonts w:ascii="Consolas" w:hAnsi="Consolas" w:cs="Consolas"/>
                <w:sz w:val="18"/>
                <w:szCs w:val="18"/>
                <w:lang w:val="id-ID"/>
              </w:rPr>
              <w:t>6  15  24  33  42  51  0  61  62  63</w:t>
            </w:r>
          </w:p>
          <w:p w:rsidR="00E9240C" w:rsidRPr="008003A1" w:rsidRDefault="00E9240C" w:rsidP="00E9240C">
            <w:pPr>
              <w:rPr>
                <w:rFonts w:ascii="Consolas" w:hAnsi="Consolas" w:cs="Consolas"/>
                <w:sz w:val="18"/>
                <w:szCs w:val="18"/>
                <w:lang w:val="id-ID"/>
              </w:rPr>
            </w:pPr>
            <w:r w:rsidRPr="008003A1">
              <w:rPr>
                <w:rFonts w:ascii="Consolas" w:hAnsi="Consolas" w:cs="Consolas"/>
                <w:sz w:val="18"/>
                <w:szCs w:val="18"/>
                <w:lang w:val="id-ID"/>
              </w:rPr>
              <w:t>7  16  25  34  43  52  61  0  71  72</w:t>
            </w:r>
          </w:p>
          <w:p w:rsidR="00E9240C" w:rsidRPr="008003A1" w:rsidRDefault="00E9240C" w:rsidP="00E9240C">
            <w:pPr>
              <w:rPr>
                <w:rFonts w:ascii="Consolas" w:hAnsi="Consolas" w:cs="Consolas"/>
                <w:sz w:val="18"/>
                <w:szCs w:val="18"/>
                <w:lang w:val="id-ID"/>
              </w:rPr>
            </w:pPr>
            <w:r w:rsidRPr="008003A1">
              <w:rPr>
                <w:rFonts w:ascii="Consolas" w:hAnsi="Consolas" w:cs="Consolas"/>
                <w:sz w:val="18"/>
                <w:szCs w:val="18"/>
                <w:lang w:val="id-ID"/>
              </w:rPr>
              <w:t>8  17  26  35  44  53  62  71  0  81</w:t>
            </w:r>
          </w:p>
          <w:p w:rsidR="00E9240C" w:rsidRPr="008003A1" w:rsidRDefault="00E9240C" w:rsidP="00E9240C">
            <w:pPr>
              <w:rPr>
                <w:rFonts w:ascii="Consolas" w:hAnsi="Consolas" w:cs="Consolas"/>
                <w:sz w:val="18"/>
                <w:szCs w:val="18"/>
                <w:lang w:val="id-ID"/>
              </w:rPr>
            </w:pPr>
            <w:r w:rsidRPr="008003A1">
              <w:rPr>
                <w:rFonts w:ascii="Consolas" w:hAnsi="Consolas" w:cs="Consolas"/>
                <w:sz w:val="18"/>
                <w:szCs w:val="18"/>
                <w:lang w:val="id-ID"/>
              </w:rPr>
              <w:t>9  18  27  36  45  54  63  72  81  0</w:t>
            </w:r>
          </w:p>
          <w:p w:rsidR="00E9240C" w:rsidRPr="008003A1" w:rsidRDefault="00E9240C" w:rsidP="00E9240C">
            <w:pPr>
              <w:rPr>
                <w:sz w:val="18"/>
                <w:szCs w:val="18"/>
                <w:lang w:val="id-ID"/>
              </w:rPr>
            </w:pPr>
          </w:p>
        </w:tc>
        <w:tc>
          <w:tcPr>
            <w:tcW w:w="5527" w:type="dxa"/>
          </w:tcPr>
          <w:p w:rsidR="00E9240C" w:rsidRPr="008003A1" w:rsidRDefault="00E9240C" w:rsidP="00E9240C">
            <w:pPr>
              <w:rPr>
                <w:rFonts w:ascii="Consolas" w:hAnsi="Consolas" w:cs="Consolas"/>
                <w:sz w:val="18"/>
                <w:szCs w:val="18"/>
                <w:lang w:val="id-ID"/>
              </w:rPr>
            </w:pPr>
            <w:r w:rsidRPr="008003A1">
              <w:rPr>
                <w:rFonts w:ascii="Consolas" w:hAnsi="Consolas" w:cs="Consolas"/>
                <w:sz w:val="18"/>
                <w:szCs w:val="18"/>
                <w:lang w:val="id-ID"/>
              </w:rPr>
              <w:t xml:space="preserve">Matrix: </w:t>
            </w:r>
          </w:p>
          <w:p w:rsidR="00E9240C" w:rsidRPr="008003A1" w:rsidRDefault="00E9240C" w:rsidP="00E9240C">
            <w:pPr>
              <w:rPr>
                <w:rFonts w:ascii="Consolas" w:hAnsi="Consolas" w:cs="Consolas"/>
                <w:sz w:val="18"/>
                <w:szCs w:val="18"/>
                <w:lang w:val="id-ID"/>
              </w:rPr>
            </w:pPr>
            <w:r w:rsidRPr="008003A1">
              <w:rPr>
                <w:rFonts w:ascii="Consolas" w:hAnsi="Consolas" w:cs="Consolas"/>
                <w:sz w:val="18"/>
                <w:szCs w:val="18"/>
                <w:lang w:val="id-ID"/>
              </w:rPr>
              <w:t xml:space="preserve">inf  1  2  3  4  5  6  7  8  9  </w:t>
            </w:r>
          </w:p>
          <w:p w:rsidR="00E9240C" w:rsidRPr="008003A1" w:rsidRDefault="00E9240C" w:rsidP="00E9240C">
            <w:pPr>
              <w:rPr>
                <w:rFonts w:ascii="Consolas" w:hAnsi="Consolas" w:cs="Consolas"/>
                <w:sz w:val="18"/>
                <w:szCs w:val="18"/>
                <w:lang w:val="id-ID"/>
              </w:rPr>
            </w:pPr>
            <w:r w:rsidRPr="008003A1">
              <w:rPr>
                <w:rFonts w:ascii="Consolas" w:hAnsi="Consolas" w:cs="Consolas"/>
                <w:sz w:val="18"/>
                <w:szCs w:val="18"/>
                <w:lang w:val="id-ID"/>
              </w:rPr>
              <w:t xml:space="preserve">1  inf  11  12  13  14  15  16  17  18  </w:t>
            </w:r>
          </w:p>
          <w:p w:rsidR="00E9240C" w:rsidRPr="008003A1" w:rsidRDefault="00E9240C" w:rsidP="00E9240C">
            <w:pPr>
              <w:rPr>
                <w:rFonts w:ascii="Consolas" w:hAnsi="Consolas" w:cs="Consolas"/>
                <w:sz w:val="18"/>
                <w:szCs w:val="18"/>
                <w:lang w:val="id-ID"/>
              </w:rPr>
            </w:pPr>
            <w:r w:rsidRPr="008003A1">
              <w:rPr>
                <w:rFonts w:ascii="Consolas" w:hAnsi="Consolas" w:cs="Consolas"/>
                <w:sz w:val="18"/>
                <w:szCs w:val="18"/>
                <w:lang w:val="id-ID"/>
              </w:rPr>
              <w:t xml:space="preserve">2  11  inf  21  22  23  24  25  26  27  </w:t>
            </w:r>
          </w:p>
          <w:p w:rsidR="00E9240C" w:rsidRPr="008003A1" w:rsidRDefault="00E9240C" w:rsidP="00E9240C">
            <w:pPr>
              <w:rPr>
                <w:rFonts w:ascii="Consolas" w:hAnsi="Consolas" w:cs="Consolas"/>
                <w:sz w:val="18"/>
                <w:szCs w:val="18"/>
                <w:lang w:val="id-ID"/>
              </w:rPr>
            </w:pPr>
            <w:r w:rsidRPr="008003A1">
              <w:rPr>
                <w:rFonts w:ascii="Consolas" w:hAnsi="Consolas" w:cs="Consolas"/>
                <w:sz w:val="18"/>
                <w:szCs w:val="18"/>
                <w:lang w:val="id-ID"/>
              </w:rPr>
              <w:t xml:space="preserve">3  12  21  inf  31  32  33  34  35  36  </w:t>
            </w:r>
          </w:p>
          <w:p w:rsidR="00E9240C" w:rsidRPr="008003A1" w:rsidRDefault="00E9240C" w:rsidP="00E9240C">
            <w:pPr>
              <w:rPr>
                <w:rFonts w:ascii="Consolas" w:hAnsi="Consolas" w:cs="Consolas"/>
                <w:sz w:val="18"/>
                <w:szCs w:val="18"/>
                <w:lang w:val="id-ID"/>
              </w:rPr>
            </w:pPr>
            <w:r w:rsidRPr="008003A1">
              <w:rPr>
                <w:rFonts w:ascii="Consolas" w:hAnsi="Consolas" w:cs="Consolas"/>
                <w:sz w:val="18"/>
                <w:szCs w:val="18"/>
                <w:lang w:val="id-ID"/>
              </w:rPr>
              <w:t xml:space="preserve">4  13  22  31  inf  41  42  43  44  45  </w:t>
            </w:r>
          </w:p>
          <w:p w:rsidR="00E9240C" w:rsidRPr="008003A1" w:rsidRDefault="00E9240C" w:rsidP="00E9240C">
            <w:pPr>
              <w:rPr>
                <w:rFonts w:ascii="Consolas" w:hAnsi="Consolas" w:cs="Consolas"/>
                <w:sz w:val="18"/>
                <w:szCs w:val="18"/>
                <w:lang w:val="id-ID"/>
              </w:rPr>
            </w:pPr>
            <w:r w:rsidRPr="008003A1">
              <w:rPr>
                <w:rFonts w:ascii="Consolas" w:hAnsi="Consolas" w:cs="Consolas"/>
                <w:sz w:val="18"/>
                <w:szCs w:val="18"/>
                <w:lang w:val="id-ID"/>
              </w:rPr>
              <w:t xml:space="preserve">5  14  23  32  41  inf  51  52  53  54  </w:t>
            </w:r>
          </w:p>
          <w:p w:rsidR="00E9240C" w:rsidRPr="008003A1" w:rsidRDefault="00E9240C" w:rsidP="00E9240C">
            <w:pPr>
              <w:rPr>
                <w:rFonts w:ascii="Consolas" w:hAnsi="Consolas" w:cs="Consolas"/>
                <w:sz w:val="18"/>
                <w:szCs w:val="18"/>
                <w:lang w:val="id-ID"/>
              </w:rPr>
            </w:pPr>
            <w:r w:rsidRPr="008003A1">
              <w:rPr>
                <w:rFonts w:ascii="Consolas" w:hAnsi="Consolas" w:cs="Consolas"/>
                <w:sz w:val="18"/>
                <w:szCs w:val="18"/>
                <w:lang w:val="id-ID"/>
              </w:rPr>
              <w:t xml:space="preserve">6  15  24  33  42  51  inf  61  62  63  </w:t>
            </w:r>
          </w:p>
          <w:p w:rsidR="00E9240C" w:rsidRPr="008003A1" w:rsidRDefault="00E9240C" w:rsidP="00E9240C">
            <w:pPr>
              <w:rPr>
                <w:rFonts w:ascii="Consolas" w:hAnsi="Consolas" w:cs="Consolas"/>
                <w:sz w:val="18"/>
                <w:szCs w:val="18"/>
                <w:lang w:val="id-ID"/>
              </w:rPr>
            </w:pPr>
            <w:r w:rsidRPr="008003A1">
              <w:rPr>
                <w:rFonts w:ascii="Consolas" w:hAnsi="Consolas" w:cs="Consolas"/>
                <w:sz w:val="18"/>
                <w:szCs w:val="18"/>
                <w:lang w:val="id-ID"/>
              </w:rPr>
              <w:t xml:space="preserve">7  16  25  34  43  52  61  inf  71  72  </w:t>
            </w:r>
          </w:p>
          <w:p w:rsidR="00E9240C" w:rsidRPr="008003A1" w:rsidRDefault="00E9240C" w:rsidP="00E9240C">
            <w:pPr>
              <w:rPr>
                <w:rFonts w:ascii="Consolas" w:hAnsi="Consolas" w:cs="Consolas"/>
                <w:sz w:val="18"/>
                <w:szCs w:val="18"/>
                <w:lang w:val="id-ID"/>
              </w:rPr>
            </w:pPr>
            <w:r w:rsidRPr="008003A1">
              <w:rPr>
                <w:rFonts w:ascii="Consolas" w:hAnsi="Consolas" w:cs="Consolas"/>
                <w:sz w:val="18"/>
                <w:szCs w:val="18"/>
                <w:lang w:val="id-ID"/>
              </w:rPr>
              <w:t xml:space="preserve">8  17  26  35  44  53  62  71  inf  81  </w:t>
            </w:r>
          </w:p>
          <w:p w:rsidR="00E9240C" w:rsidRPr="008003A1" w:rsidRDefault="00E9240C" w:rsidP="00E9240C">
            <w:pPr>
              <w:rPr>
                <w:rFonts w:ascii="Consolas" w:hAnsi="Consolas" w:cs="Consolas"/>
                <w:sz w:val="18"/>
                <w:szCs w:val="18"/>
                <w:lang w:val="id-ID"/>
              </w:rPr>
            </w:pPr>
            <w:r w:rsidRPr="008003A1">
              <w:rPr>
                <w:rFonts w:ascii="Consolas" w:hAnsi="Consolas" w:cs="Consolas"/>
                <w:sz w:val="18"/>
                <w:szCs w:val="18"/>
                <w:lang w:val="id-ID"/>
              </w:rPr>
              <w:t xml:space="preserve">9  18  27  36  45  54  63  72  81  inf  </w:t>
            </w:r>
          </w:p>
          <w:p w:rsidR="00E9240C" w:rsidRPr="008003A1" w:rsidRDefault="00E9240C" w:rsidP="00E9240C">
            <w:pPr>
              <w:rPr>
                <w:rFonts w:ascii="Consolas" w:hAnsi="Consolas" w:cs="Consolas"/>
                <w:sz w:val="18"/>
                <w:szCs w:val="18"/>
                <w:lang w:val="id-ID"/>
              </w:rPr>
            </w:pPr>
          </w:p>
          <w:p w:rsidR="00E9240C" w:rsidRPr="008003A1" w:rsidRDefault="00E9240C" w:rsidP="00E9240C">
            <w:pPr>
              <w:rPr>
                <w:rFonts w:ascii="Consolas" w:hAnsi="Consolas" w:cs="Consolas"/>
                <w:sz w:val="18"/>
                <w:szCs w:val="18"/>
                <w:lang w:val="id-ID"/>
              </w:rPr>
            </w:pPr>
            <w:r w:rsidRPr="008003A1">
              <w:rPr>
                <w:rFonts w:ascii="Consolas" w:hAnsi="Consolas" w:cs="Consolas"/>
                <w:sz w:val="18"/>
                <w:szCs w:val="18"/>
                <w:lang w:val="id-ID"/>
              </w:rPr>
              <w:t>Path:  0 -&gt; 7 -&gt; 3 -&gt; 6 -&gt; 4 -&gt; 8 -&gt; 2 -&gt; 5 -&gt; 1 -&gt; 9 -&gt; 0</w:t>
            </w:r>
          </w:p>
          <w:p w:rsidR="00E9240C" w:rsidRPr="008003A1" w:rsidRDefault="00E9240C" w:rsidP="00E9240C">
            <w:pPr>
              <w:rPr>
                <w:rFonts w:ascii="Consolas" w:hAnsi="Consolas" w:cs="Consolas"/>
                <w:sz w:val="18"/>
                <w:szCs w:val="18"/>
                <w:lang w:val="id-ID"/>
              </w:rPr>
            </w:pPr>
            <w:r w:rsidRPr="008003A1">
              <w:rPr>
                <w:rFonts w:ascii="Consolas" w:hAnsi="Consolas" w:cs="Consolas"/>
                <w:sz w:val="18"/>
                <w:szCs w:val="18"/>
                <w:lang w:val="id-ID"/>
              </w:rPr>
              <w:t>Cost: 152.5</w:t>
            </w:r>
          </w:p>
          <w:p w:rsidR="00E9240C" w:rsidRPr="008003A1" w:rsidRDefault="00E9240C" w:rsidP="00E9240C">
            <w:pPr>
              <w:rPr>
                <w:rFonts w:ascii="Consolas" w:hAnsi="Consolas" w:cs="Consolas"/>
                <w:sz w:val="18"/>
                <w:szCs w:val="18"/>
                <w:lang w:val="id-ID"/>
              </w:rPr>
            </w:pPr>
            <w:r w:rsidRPr="008003A1">
              <w:rPr>
                <w:rFonts w:ascii="Consolas" w:hAnsi="Consolas" w:cs="Consolas"/>
                <w:sz w:val="18"/>
                <w:szCs w:val="18"/>
                <w:lang w:val="id-ID"/>
              </w:rPr>
              <w:t>Elapsed time: 1573121 us</w:t>
            </w:r>
          </w:p>
          <w:p w:rsidR="00E9240C" w:rsidRPr="008003A1" w:rsidRDefault="00E9240C" w:rsidP="00E9240C">
            <w:pPr>
              <w:rPr>
                <w:rFonts w:ascii="Consolas" w:hAnsi="Consolas" w:cs="Consolas"/>
                <w:sz w:val="18"/>
                <w:szCs w:val="18"/>
                <w:lang w:val="id-ID"/>
              </w:rPr>
            </w:pPr>
            <w:r w:rsidRPr="008003A1">
              <w:rPr>
                <w:rFonts w:ascii="Consolas" w:hAnsi="Consolas" w:cs="Consolas"/>
                <w:sz w:val="18"/>
                <w:szCs w:val="18"/>
                <w:lang w:val="id-ID"/>
              </w:rPr>
              <w:t>GraphViz file generated to ../usr/test_ctw_3.gv</w:t>
            </w:r>
          </w:p>
          <w:p w:rsidR="00E9240C" w:rsidRPr="008003A1" w:rsidRDefault="00E9240C" w:rsidP="00E9240C">
            <w:pPr>
              <w:rPr>
                <w:rFonts w:ascii="Consolas" w:hAnsi="Consolas" w:cs="Consolas"/>
                <w:sz w:val="18"/>
                <w:szCs w:val="18"/>
                <w:lang w:val="id-ID"/>
              </w:rPr>
            </w:pPr>
            <w:r w:rsidRPr="008003A1">
              <w:rPr>
                <w:rFonts w:ascii="Consolas" w:hAnsi="Consolas" w:cs="Consolas"/>
                <w:sz w:val="18"/>
                <w:szCs w:val="18"/>
                <w:lang w:val="id-ID"/>
              </w:rPr>
              <w:t>Graph image generated to ../usr/test_ctw_3.png</w:t>
            </w:r>
          </w:p>
          <w:p w:rsidR="00E9240C" w:rsidRPr="008003A1" w:rsidRDefault="00E9240C" w:rsidP="00E9240C">
            <w:pPr>
              <w:rPr>
                <w:sz w:val="18"/>
                <w:szCs w:val="18"/>
                <w:lang w:val="id-ID"/>
              </w:rPr>
            </w:pPr>
            <w:r w:rsidRPr="008003A1">
              <w:rPr>
                <w:rFonts w:ascii="Consolas" w:hAnsi="Consolas" w:cs="Consolas"/>
                <w:sz w:val="18"/>
                <w:szCs w:val="18"/>
                <w:lang w:val="id-ID"/>
              </w:rPr>
              <w:t>Graph image generated to ../usr/test_ctw_3.svg</w:t>
            </w:r>
          </w:p>
        </w:tc>
      </w:tr>
    </w:tbl>
    <w:p w:rsidR="00591DD4" w:rsidRPr="008003A1" w:rsidRDefault="00E9240C" w:rsidP="00E9240C">
      <w:pPr>
        <w:jc w:val="center"/>
        <w:rPr>
          <w:lang w:val="id-ID"/>
        </w:rPr>
      </w:pPr>
      <w:r w:rsidRPr="008003A1">
        <w:rPr>
          <w:lang w:val="id-ID"/>
        </w:rPr>
        <w:lastRenderedPageBreak/>
        <w:drawing>
          <wp:inline distT="0" distB="0" distL="0" distR="0" wp14:anchorId="6183DBC1" wp14:editId="03DE0963">
            <wp:extent cx="3600000" cy="3435769"/>
            <wp:effectExtent l="0" t="0" r="635" b="0"/>
            <wp:docPr id="7" name="Graphic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96DAC541-7B7A-43D3-8B79-37D633B846F1}">
                          <asvg:svgBlip xmlns:asvg="http://schemas.microsoft.com/office/drawing/2016/SVG/main" r:embed="rId1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3435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1DD4" w:rsidRPr="008003A1" w:rsidRDefault="00E9240C" w:rsidP="00E9240C">
      <w:pPr>
        <w:pStyle w:val="Heading2"/>
        <w:rPr>
          <w:i/>
          <w:lang w:val="id-ID"/>
        </w:rPr>
      </w:pPr>
      <w:r w:rsidRPr="008003A1">
        <w:rPr>
          <w:i/>
          <w:lang w:val="id-ID"/>
        </w:rPr>
        <w:t>Reduced Cost Matrix</w:t>
      </w:r>
    </w:p>
    <w:p w:rsidR="00E9240C" w:rsidRPr="008003A1" w:rsidRDefault="008003A1" w:rsidP="00E9240C">
      <w:pPr>
        <w:pStyle w:val="Heading3"/>
        <w:rPr>
          <w:sz w:val="29"/>
          <w:szCs w:val="29"/>
          <w:lang w:val="id-ID"/>
        </w:rPr>
      </w:pPr>
      <w:r w:rsidRPr="008003A1">
        <w:rPr>
          <w:i/>
          <w:sz w:val="29"/>
          <w:szCs w:val="29"/>
          <w:lang w:val="id-ID"/>
        </w:rPr>
        <w:t>Test Case</w:t>
      </w:r>
      <w:r w:rsidR="00E9240C" w:rsidRPr="008003A1">
        <w:rPr>
          <w:sz w:val="29"/>
          <w:szCs w:val="29"/>
          <w:lang w:val="id-ID"/>
        </w:rPr>
        <w:t xml:space="preserve"> 1: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3650"/>
        <w:gridCol w:w="5700"/>
      </w:tblGrid>
      <w:tr w:rsidR="00E9240C" w:rsidRPr="008003A1" w:rsidTr="00E9240C">
        <w:tc>
          <w:tcPr>
            <w:tcW w:w="1952" w:type="pct"/>
          </w:tcPr>
          <w:p w:rsidR="00E9240C" w:rsidRPr="008003A1" w:rsidRDefault="00E9240C" w:rsidP="00E9240C">
            <w:pPr>
              <w:jc w:val="center"/>
              <w:rPr>
                <w:b/>
                <w:lang w:val="id-ID"/>
              </w:rPr>
            </w:pPr>
            <w:r w:rsidRPr="008003A1">
              <w:rPr>
                <w:b/>
                <w:lang w:val="id-ID"/>
              </w:rPr>
              <w:t>Masukan</w:t>
            </w:r>
          </w:p>
        </w:tc>
        <w:tc>
          <w:tcPr>
            <w:tcW w:w="3048" w:type="pct"/>
          </w:tcPr>
          <w:p w:rsidR="00E9240C" w:rsidRPr="008003A1" w:rsidRDefault="00E9240C" w:rsidP="00E9240C">
            <w:pPr>
              <w:jc w:val="center"/>
              <w:rPr>
                <w:b/>
                <w:lang w:val="id-ID"/>
              </w:rPr>
            </w:pPr>
            <w:r w:rsidRPr="008003A1">
              <w:rPr>
                <w:b/>
                <w:lang w:val="id-ID"/>
              </w:rPr>
              <w:t>Keluaran</w:t>
            </w:r>
          </w:p>
        </w:tc>
      </w:tr>
      <w:tr w:rsidR="00E9240C" w:rsidRPr="008003A1" w:rsidTr="00E9240C">
        <w:tc>
          <w:tcPr>
            <w:tcW w:w="1952" w:type="pct"/>
          </w:tcPr>
          <w:p w:rsidR="00E9240C" w:rsidRPr="008003A1" w:rsidRDefault="00E9240C" w:rsidP="00E9240C">
            <w:pPr>
              <w:rPr>
                <w:rFonts w:ascii="Consolas" w:hAnsi="Consolas" w:cs="Consolas"/>
                <w:sz w:val="18"/>
                <w:szCs w:val="18"/>
                <w:lang w:val="id-ID"/>
              </w:rPr>
            </w:pPr>
            <w:r w:rsidRPr="008003A1">
              <w:rPr>
                <w:rFonts w:ascii="Consolas" w:hAnsi="Consolas" w:cs="Consolas"/>
                <w:sz w:val="18"/>
                <w:szCs w:val="18"/>
                <w:lang w:val="id-ID"/>
              </w:rPr>
              <w:t>8</w:t>
            </w:r>
          </w:p>
          <w:p w:rsidR="00E9240C" w:rsidRPr="008003A1" w:rsidRDefault="00E9240C" w:rsidP="00E9240C">
            <w:pPr>
              <w:rPr>
                <w:rFonts w:ascii="Consolas" w:hAnsi="Consolas" w:cs="Consolas"/>
                <w:sz w:val="18"/>
                <w:szCs w:val="18"/>
                <w:lang w:val="id-ID"/>
              </w:rPr>
            </w:pPr>
            <w:r w:rsidRPr="008003A1">
              <w:rPr>
                <w:rFonts w:ascii="Consolas" w:hAnsi="Consolas" w:cs="Consolas"/>
                <w:sz w:val="18"/>
                <w:szCs w:val="18"/>
                <w:lang w:val="id-ID"/>
              </w:rPr>
              <w:t>0  16  27  89  34  65  12  10</w:t>
            </w:r>
          </w:p>
          <w:p w:rsidR="00E9240C" w:rsidRPr="008003A1" w:rsidRDefault="00E9240C" w:rsidP="00E9240C">
            <w:pPr>
              <w:rPr>
                <w:rFonts w:ascii="Consolas" w:hAnsi="Consolas" w:cs="Consolas"/>
                <w:sz w:val="18"/>
                <w:szCs w:val="18"/>
                <w:lang w:val="id-ID"/>
              </w:rPr>
            </w:pPr>
            <w:r w:rsidRPr="008003A1">
              <w:rPr>
                <w:rFonts w:ascii="Consolas" w:hAnsi="Consolas" w:cs="Consolas"/>
                <w:sz w:val="18"/>
                <w:szCs w:val="18"/>
                <w:lang w:val="id-ID"/>
              </w:rPr>
              <w:t>23  0  56  78  32  16  64  32</w:t>
            </w:r>
          </w:p>
          <w:p w:rsidR="00E9240C" w:rsidRPr="008003A1" w:rsidRDefault="00E9240C" w:rsidP="00E9240C">
            <w:pPr>
              <w:rPr>
                <w:rFonts w:ascii="Consolas" w:hAnsi="Consolas" w:cs="Consolas"/>
                <w:sz w:val="18"/>
                <w:szCs w:val="18"/>
                <w:lang w:val="id-ID"/>
              </w:rPr>
            </w:pPr>
            <w:r w:rsidRPr="008003A1">
              <w:rPr>
                <w:rFonts w:ascii="Consolas" w:hAnsi="Consolas" w:cs="Consolas"/>
                <w:sz w:val="18"/>
                <w:szCs w:val="18"/>
                <w:lang w:val="id-ID"/>
              </w:rPr>
              <w:t>36  19  0  82  57  35  80  25</w:t>
            </w:r>
          </w:p>
          <w:p w:rsidR="00E9240C" w:rsidRPr="008003A1" w:rsidRDefault="00E9240C" w:rsidP="00E9240C">
            <w:pPr>
              <w:rPr>
                <w:rFonts w:ascii="Consolas" w:hAnsi="Consolas" w:cs="Consolas"/>
                <w:sz w:val="18"/>
                <w:szCs w:val="18"/>
                <w:lang w:val="id-ID"/>
              </w:rPr>
            </w:pPr>
            <w:r w:rsidRPr="008003A1">
              <w:rPr>
                <w:rFonts w:ascii="Consolas" w:hAnsi="Consolas" w:cs="Consolas"/>
                <w:sz w:val="18"/>
                <w:szCs w:val="18"/>
                <w:lang w:val="id-ID"/>
              </w:rPr>
              <w:t>70  25  79  0  34  51  19  47</w:t>
            </w:r>
          </w:p>
          <w:p w:rsidR="00E9240C" w:rsidRPr="008003A1" w:rsidRDefault="00E9240C" w:rsidP="00E9240C">
            <w:pPr>
              <w:rPr>
                <w:rFonts w:ascii="Consolas" w:hAnsi="Consolas" w:cs="Consolas"/>
                <w:sz w:val="18"/>
                <w:szCs w:val="18"/>
                <w:lang w:val="id-ID"/>
              </w:rPr>
            </w:pPr>
            <w:r w:rsidRPr="008003A1">
              <w:rPr>
                <w:rFonts w:ascii="Consolas" w:hAnsi="Consolas" w:cs="Consolas"/>
                <w:sz w:val="18"/>
                <w:szCs w:val="18"/>
                <w:lang w:val="id-ID"/>
              </w:rPr>
              <w:t>34  25  65  50  0  42  59  41</w:t>
            </w:r>
          </w:p>
          <w:p w:rsidR="00E9240C" w:rsidRPr="008003A1" w:rsidRDefault="00E9240C" w:rsidP="00E9240C">
            <w:pPr>
              <w:rPr>
                <w:rFonts w:ascii="Consolas" w:hAnsi="Consolas" w:cs="Consolas"/>
                <w:sz w:val="18"/>
                <w:szCs w:val="18"/>
                <w:lang w:val="id-ID"/>
              </w:rPr>
            </w:pPr>
            <w:r w:rsidRPr="008003A1">
              <w:rPr>
                <w:rFonts w:ascii="Consolas" w:hAnsi="Consolas" w:cs="Consolas"/>
                <w:sz w:val="18"/>
                <w:szCs w:val="18"/>
                <w:lang w:val="id-ID"/>
              </w:rPr>
              <w:t>35  90  26  10  37  0  76  82</w:t>
            </w:r>
          </w:p>
          <w:p w:rsidR="00E9240C" w:rsidRPr="008003A1" w:rsidRDefault="00E9240C" w:rsidP="00E9240C">
            <w:pPr>
              <w:rPr>
                <w:rFonts w:ascii="Consolas" w:hAnsi="Consolas" w:cs="Consolas"/>
                <w:sz w:val="18"/>
                <w:szCs w:val="18"/>
                <w:lang w:val="id-ID"/>
              </w:rPr>
            </w:pPr>
            <w:r w:rsidRPr="008003A1">
              <w:rPr>
                <w:rFonts w:ascii="Consolas" w:hAnsi="Consolas" w:cs="Consolas"/>
                <w:sz w:val="18"/>
                <w:szCs w:val="18"/>
                <w:lang w:val="id-ID"/>
              </w:rPr>
              <w:t>37  64  63  27  35  59  0  38</w:t>
            </w:r>
          </w:p>
          <w:p w:rsidR="00E9240C" w:rsidRPr="008003A1" w:rsidRDefault="00E9240C" w:rsidP="00E9240C">
            <w:pPr>
              <w:rPr>
                <w:sz w:val="18"/>
                <w:szCs w:val="18"/>
                <w:lang w:val="id-ID"/>
              </w:rPr>
            </w:pPr>
            <w:r w:rsidRPr="008003A1">
              <w:rPr>
                <w:rFonts w:ascii="Consolas" w:hAnsi="Consolas" w:cs="Consolas"/>
                <w:sz w:val="18"/>
                <w:szCs w:val="18"/>
                <w:lang w:val="id-ID"/>
              </w:rPr>
              <w:t>37  80  28  38  58  39  41  0</w:t>
            </w:r>
          </w:p>
        </w:tc>
        <w:tc>
          <w:tcPr>
            <w:tcW w:w="3048" w:type="pct"/>
          </w:tcPr>
          <w:p w:rsidR="00E9240C" w:rsidRPr="008003A1" w:rsidRDefault="00E9240C" w:rsidP="00E9240C">
            <w:pPr>
              <w:rPr>
                <w:rFonts w:ascii="Consolas" w:hAnsi="Consolas" w:cs="Consolas"/>
                <w:sz w:val="18"/>
                <w:szCs w:val="18"/>
                <w:lang w:val="id-ID"/>
              </w:rPr>
            </w:pPr>
            <w:r w:rsidRPr="008003A1">
              <w:rPr>
                <w:rFonts w:ascii="Consolas" w:hAnsi="Consolas" w:cs="Consolas"/>
                <w:sz w:val="18"/>
                <w:szCs w:val="18"/>
                <w:lang w:val="id-ID"/>
              </w:rPr>
              <w:t xml:space="preserve">Matrix: </w:t>
            </w:r>
          </w:p>
          <w:p w:rsidR="00E9240C" w:rsidRPr="008003A1" w:rsidRDefault="00E9240C" w:rsidP="00E9240C">
            <w:pPr>
              <w:rPr>
                <w:rFonts w:ascii="Consolas" w:hAnsi="Consolas" w:cs="Consolas"/>
                <w:sz w:val="18"/>
                <w:szCs w:val="18"/>
                <w:lang w:val="id-ID"/>
              </w:rPr>
            </w:pPr>
            <w:r w:rsidRPr="008003A1">
              <w:rPr>
                <w:rFonts w:ascii="Consolas" w:hAnsi="Consolas" w:cs="Consolas"/>
                <w:sz w:val="18"/>
                <w:szCs w:val="18"/>
                <w:lang w:val="id-ID"/>
              </w:rPr>
              <w:t xml:space="preserve">inf  16  27  89  34  65  12  10  </w:t>
            </w:r>
          </w:p>
          <w:p w:rsidR="00E9240C" w:rsidRPr="008003A1" w:rsidRDefault="00E9240C" w:rsidP="00E9240C">
            <w:pPr>
              <w:rPr>
                <w:rFonts w:ascii="Consolas" w:hAnsi="Consolas" w:cs="Consolas"/>
                <w:sz w:val="18"/>
                <w:szCs w:val="18"/>
                <w:lang w:val="id-ID"/>
              </w:rPr>
            </w:pPr>
            <w:r w:rsidRPr="008003A1">
              <w:rPr>
                <w:rFonts w:ascii="Consolas" w:hAnsi="Consolas" w:cs="Consolas"/>
                <w:sz w:val="18"/>
                <w:szCs w:val="18"/>
                <w:lang w:val="id-ID"/>
              </w:rPr>
              <w:t xml:space="preserve">23  inf  56  78  32  16  64  32  </w:t>
            </w:r>
          </w:p>
          <w:p w:rsidR="00E9240C" w:rsidRPr="008003A1" w:rsidRDefault="00E9240C" w:rsidP="00E9240C">
            <w:pPr>
              <w:rPr>
                <w:rFonts w:ascii="Consolas" w:hAnsi="Consolas" w:cs="Consolas"/>
                <w:sz w:val="18"/>
                <w:szCs w:val="18"/>
                <w:lang w:val="id-ID"/>
              </w:rPr>
            </w:pPr>
            <w:r w:rsidRPr="008003A1">
              <w:rPr>
                <w:rFonts w:ascii="Consolas" w:hAnsi="Consolas" w:cs="Consolas"/>
                <w:sz w:val="18"/>
                <w:szCs w:val="18"/>
                <w:lang w:val="id-ID"/>
              </w:rPr>
              <w:t xml:space="preserve">36  19  inf  82  57  35  80  25  </w:t>
            </w:r>
          </w:p>
          <w:p w:rsidR="00E9240C" w:rsidRPr="008003A1" w:rsidRDefault="00E9240C" w:rsidP="00E9240C">
            <w:pPr>
              <w:rPr>
                <w:rFonts w:ascii="Consolas" w:hAnsi="Consolas" w:cs="Consolas"/>
                <w:sz w:val="18"/>
                <w:szCs w:val="18"/>
                <w:lang w:val="id-ID"/>
              </w:rPr>
            </w:pPr>
            <w:r w:rsidRPr="008003A1">
              <w:rPr>
                <w:rFonts w:ascii="Consolas" w:hAnsi="Consolas" w:cs="Consolas"/>
                <w:sz w:val="18"/>
                <w:szCs w:val="18"/>
                <w:lang w:val="id-ID"/>
              </w:rPr>
              <w:t xml:space="preserve">70  25  79  inf  34  51  19  47  </w:t>
            </w:r>
          </w:p>
          <w:p w:rsidR="00E9240C" w:rsidRPr="008003A1" w:rsidRDefault="00E9240C" w:rsidP="00E9240C">
            <w:pPr>
              <w:rPr>
                <w:rFonts w:ascii="Consolas" w:hAnsi="Consolas" w:cs="Consolas"/>
                <w:sz w:val="18"/>
                <w:szCs w:val="18"/>
                <w:lang w:val="id-ID"/>
              </w:rPr>
            </w:pPr>
            <w:r w:rsidRPr="008003A1">
              <w:rPr>
                <w:rFonts w:ascii="Consolas" w:hAnsi="Consolas" w:cs="Consolas"/>
                <w:sz w:val="18"/>
                <w:szCs w:val="18"/>
                <w:lang w:val="id-ID"/>
              </w:rPr>
              <w:t xml:space="preserve">34  25  65  50  inf  42  59  41  </w:t>
            </w:r>
          </w:p>
          <w:p w:rsidR="00E9240C" w:rsidRPr="008003A1" w:rsidRDefault="00E9240C" w:rsidP="00E9240C">
            <w:pPr>
              <w:rPr>
                <w:rFonts w:ascii="Consolas" w:hAnsi="Consolas" w:cs="Consolas"/>
                <w:sz w:val="18"/>
                <w:szCs w:val="18"/>
                <w:lang w:val="id-ID"/>
              </w:rPr>
            </w:pPr>
            <w:r w:rsidRPr="008003A1">
              <w:rPr>
                <w:rFonts w:ascii="Consolas" w:hAnsi="Consolas" w:cs="Consolas"/>
                <w:sz w:val="18"/>
                <w:szCs w:val="18"/>
                <w:lang w:val="id-ID"/>
              </w:rPr>
              <w:t xml:space="preserve">35  90  26  10  37  inf  76  82  </w:t>
            </w:r>
          </w:p>
          <w:p w:rsidR="00E9240C" w:rsidRPr="008003A1" w:rsidRDefault="00E9240C" w:rsidP="00E9240C">
            <w:pPr>
              <w:rPr>
                <w:rFonts w:ascii="Consolas" w:hAnsi="Consolas" w:cs="Consolas"/>
                <w:sz w:val="18"/>
                <w:szCs w:val="18"/>
                <w:lang w:val="id-ID"/>
              </w:rPr>
            </w:pPr>
            <w:r w:rsidRPr="008003A1">
              <w:rPr>
                <w:rFonts w:ascii="Consolas" w:hAnsi="Consolas" w:cs="Consolas"/>
                <w:sz w:val="18"/>
                <w:szCs w:val="18"/>
                <w:lang w:val="id-ID"/>
              </w:rPr>
              <w:t xml:space="preserve">37  64  63  27  35  59  inf  38  </w:t>
            </w:r>
          </w:p>
          <w:p w:rsidR="00E9240C" w:rsidRPr="008003A1" w:rsidRDefault="00E9240C" w:rsidP="00E9240C">
            <w:pPr>
              <w:rPr>
                <w:rFonts w:ascii="Consolas" w:hAnsi="Consolas" w:cs="Consolas"/>
                <w:sz w:val="18"/>
                <w:szCs w:val="18"/>
                <w:lang w:val="id-ID"/>
              </w:rPr>
            </w:pPr>
            <w:r w:rsidRPr="008003A1">
              <w:rPr>
                <w:rFonts w:ascii="Consolas" w:hAnsi="Consolas" w:cs="Consolas"/>
                <w:sz w:val="18"/>
                <w:szCs w:val="18"/>
                <w:lang w:val="id-ID"/>
              </w:rPr>
              <w:t xml:space="preserve">37  80  28  38  58  39  41  inf  </w:t>
            </w:r>
          </w:p>
          <w:p w:rsidR="00E9240C" w:rsidRPr="008003A1" w:rsidRDefault="00E9240C" w:rsidP="00E9240C">
            <w:pPr>
              <w:rPr>
                <w:rFonts w:ascii="Consolas" w:hAnsi="Consolas" w:cs="Consolas"/>
                <w:sz w:val="18"/>
                <w:szCs w:val="18"/>
                <w:lang w:val="id-ID"/>
              </w:rPr>
            </w:pPr>
          </w:p>
          <w:p w:rsidR="00E9240C" w:rsidRPr="008003A1" w:rsidRDefault="00E9240C" w:rsidP="00E9240C">
            <w:pPr>
              <w:rPr>
                <w:rFonts w:ascii="Consolas" w:hAnsi="Consolas" w:cs="Consolas"/>
                <w:sz w:val="18"/>
                <w:szCs w:val="18"/>
                <w:lang w:val="id-ID"/>
              </w:rPr>
            </w:pPr>
            <w:r w:rsidRPr="008003A1">
              <w:rPr>
                <w:rFonts w:ascii="Consolas" w:hAnsi="Consolas" w:cs="Consolas"/>
                <w:sz w:val="18"/>
                <w:szCs w:val="18"/>
                <w:lang w:val="id-ID"/>
              </w:rPr>
              <w:t>Path:  0 -&gt; 7 -&gt; 2 -&gt; 1 -&gt; 5 -&gt; 3 -&gt; 6 -&gt; 4 -&gt; 0</w:t>
            </w:r>
          </w:p>
          <w:p w:rsidR="00E9240C" w:rsidRPr="008003A1" w:rsidRDefault="00E9240C" w:rsidP="00E9240C">
            <w:pPr>
              <w:rPr>
                <w:rFonts w:ascii="Consolas" w:hAnsi="Consolas" w:cs="Consolas"/>
                <w:sz w:val="18"/>
                <w:szCs w:val="18"/>
                <w:lang w:val="id-ID"/>
              </w:rPr>
            </w:pPr>
            <w:r w:rsidRPr="008003A1">
              <w:rPr>
                <w:rFonts w:ascii="Consolas" w:hAnsi="Consolas" w:cs="Consolas"/>
                <w:sz w:val="18"/>
                <w:szCs w:val="18"/>
                <w:lang w:val="id-ID"/>
              </w:rPr>
              <w:t>Cost: 171</w:t>
            </w:r>
          </w:p>
          <w:p w:rsidR="00E9240C" w:rsidRPr="008003A1" w:rsidRDefault="00E9240C" w:rsidP="00E9240C">
            <w:pPr>
              <w:rPr>
                <w:rFonts w:ascii="Consolas" w:hAnsi="Consolas" w:cs="Consolas"/>
                <w:sz w:val="18"/>
                <w:szCs w:val="18"/>
                <w:lang w:val="id-ID"/>
              </w:rPr>
            </w:pPr>
            <w:r w:rsidRPr="008003A1">
              <w:rPr>
                <w:rFonts w:ascii="Consolas" w:hAnsi="Consolas" w:cs="Consolas"/>
                <w:sz w:val="18"/>
                <w:szCs w:val="18"/>
                <w:lang w:val="id-ID"/>
              </w:rPr>
              <w:t>Elapsed time: 0 us</w:t>
            </w:r>
          </w:p>
          <w:p w:rsidR="00E9240C" w:rsidRPr="008003A1" w:rsidRDefault="00E9240C" w:rsidP="00E9240C">
            <w:pPr>
              <w:rPr>
                <w:rFonts w:ascii="Consolas" w:hAnsi="Consolas" w:cs="Consolas"/>
                <w:sz w:val="18"/>
                <w:szCs w:val="18"/>
                <w:lang w:val="id-ID"/>
              </w:rPr>
            </w:pPr>
            <w:r w:rsidRPr="008003A1">
              <w:rPr>
                <w:rFonts w:ascii="Consolas" w:hAnsi="Consolas" w:cs="Consolas"/>
                <w:sz w:val="18"/>
                <w:szCs w:val="18"/>
                <w:lang w:val="id-ID"/>
              </w:rPr>
              <w:t>GraphViz file generated to ../usr/test_rcm_2.gv</w:t>
            </w:r>
          </w:p>
          <w:p w:rsidR="00E9240C" w:rsidRPr="008003A1" w:rsidRDefault="00E9240C" w:rsidP="00E9240C">
            <w:pPr>
              <w:rPr>
                <w:rFonts w:ascii="Consolas" w:hAnsi="Consolas" w:cs="Consolas"/>
                <w:sz w:val="18"/>
                <w:szCs w:val="18"/>
                <w:lang w:val="id-ID"/>
              </w:rPr>
            </w:pPr>
            <w:r w:rsidRPr="008003A1">
              <w:rPr>
                <w:rFonts w:ascii="Consolas" w:hAnsi="Consolas" w:cs="Consolas"/>
                <w:sz w:val="18"/>
                <w:szCs w:val="18"/>
                <w:lang w:val="id-ID"/>
              </w:rPr>
              <w:t>Graph image generated to ../usr/test_rcm_2.png</w:t>
            </w:r>
          </w:p>
          <w:p w:rsidR="00E9240C" w:rsidRPr="008003A1" w:rsidRDefault="00E9240C" w:rsidP="00E9240C">
            <w:pPr>
              <w:rPr>
                <w:sz w:val="18"/>
                <w:szCs w:val="18"/>
                <w:lang w:val="id-ID"/>
              </w:rPr>
            </w:pPr>
            <w:r w:rsidRPr="008003A1">
              <w:rPr>
                <w:rFonts w:ascii="Consolas" w:hAnsi="Consolas" w:cs="Consolas"/>
                <w:sz w:val="18"/>
                <w:szCs w:val="18"/>
                <w:lang w:val="id-ID"/>
              </w:rPr>
              <w:t>Graph image generated to ../usr/test_rcm_2.svg</w:t>
            </w:r>
          </w:p>
        </w:tc>
      </w:tr>
    </w:tbl>
    <w:p w:rsidR="00E9240C" w:rsidRPr="008003A1" w:rsidRDefault="00E9240C" w:rsidP="00E9240C">
      <w:pPr>
        <w:jc w:val="center"/>
        <w:rPr>
          <w:lang w:val="id-ID"/>
        </w:rPr>
      </w:pPr>
      <w:r w:rsidRPr="008003A1">
        <w:rPr>
          <w:lang w:val="id-ID"/>
        </w:rPr>
        <w:lastRenderedPageBreak/>
        <w:drawing>
          <wp:inline distT="0" distB="0" distL="0" distR="0" wp14:anchorId="146B6F60" wp14:editId="5A467A22">
            <wp:extent cx="3600000" cy="3600000"/>
            <wp:effectExtent l="0" t="0" r="635" b="635"/>
            <wp:docPr id="9" name="Graphic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96DAC541-7B7A-43D3-8B79-37D633B846F1}">
                          <asvg:svgBlip xmlns:asvg="http://schemas.microsoft.com/office/drawing/2016/SVG/main" r:embed="rId1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240C" w:rsidRPr="008003A1" w:rsidRDefault="008003A1" w:rsidP="00E9240C">
      <w:pPr>
        <w:pStyle w:val="Heading3"/>
        <w:rPr>
          <w:sz w:val="29"/>
          <w:szCs w:val="29"/>
          <w:lang w:val="id-ID"/>
        </w:rPr>
      </w:pPr>
      <w:r w:rsidRPr="008003A1">
        <w:rPr>
          <w:i/>
          <w:sz w:val="29"/>
          <w:szCs w:val="29"/>
          <w:lang w:val="id-ID"/>
        </w:rPr>
        <w:t>Test Case</w:t>
      </w:r>
      <w:r w:rsidR="00E9240C" w:rsidRPr="008003A1">
        <w:rPr>
          <w:sz w:val="29"/>
          <w:szCs w:val="29"/>
          <w:lang w:val="id-ID"/>
        </w:rPr>
        <w:t xml:space="preserve"> 2: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3964"/>
        <w:gridCol w:w="5386"/>
      </w:tblGrid>
      <w:tr w:rsidR="00E9240C" w:rsidRPr="008003A1" w:rsidTr="00E9240C">
        <w:tc>
          <w:tcPr>
            <w:tcW w:w="2120" w:type="pct"/>
          </w:tcPr>
          <w:p w:rsidR="00E9240C" w:rsidRPr="008003A1" w:rsidRDefault="00E9240C" w:rsidP="00E9240C">
            <w:pPr>
              <w:jc w:val="center"/>
              <w:rPr>
                <w:b/>
                <w:lang w:val="id-ID"/>
              </w:rPr>
            </w:pPr>
            <w:r w:rsidRPr="008003A1">
              <w:rPr>
                <w:b/>
                <w:lang w:val="id-ID"/>
              </w:rPr>
              <w:t>Masukan</w:t>
            </w:r>
          </w:p>
        </w:tc>
        <w:tc>
          <w:tcPr>
            <w:tcW w:w="2880" w:type="pct"/>
          </w:tcPr>
          <w:p w:rsidR="00E9240C" w:rsidRPr="008003A1" w:rsidRDefault="00E9240C" w:rsidP="00E9240C">
            <w:pPr>
              <w:jc w:val="center"/>
              <w:rPr>
                <w:b/>
                <w:lang w:val="id-ID"/>
              </w:rPr>
            </w:pPr>
            <w:r w:rsidRPr="008003A1">
              <w:rPr>
                <w:b/>
                <w:lang w:val="id-ID"/>
              </w:rPr>
              <w:t>Keluaran</w:t>
            </w:r>
          </w:p>
        </w:tc>
      </w:tr>
      <w:tr w:rsidR="00E9240C" w:rsidRPr="008003A1" w:rsidTr="00E9240C">
        <w:tc>
          <w:tcPr>
            <w:tcW w:w="2120" w:type="pct"/>
          </w:tcPr>
          <w:p w:rsidR="00E9240C" w:rsidRPr="008003A1" w:rsidRDefault="00E9240C" w:rsidP="00E9240C">
            <w:pPr>
              <w:rPr>
                <w:rFonts w:ascii="Consolas" w:hAnsi="Consolas" w:cs="Consolas"/>
                <w:sz w:val="18"/>
                <w:szCs w:val="18"/>
                <w:lang w:val="id-ID"/>
              </w:rPr>
            </w:pPr>
            <w:r w:rsidRPr="008003A1">
              <w:rPr>
                <w:rFonts w:ascii="Consolas" w:hAnsi="Consolas" w:cs="Consolas"/>
                <w:sz w:val="18"/>
                <w:szCs w:val="18"/>
                <w:lang w:val="id-ID"/>
              </w:rPr>
              <w:t>10</w:t>
            </w:r>
          </w:p>
          <w:p w:rsidR="00E9240C" w:rsidRPr="008003A1" w:rsidRDefault="00E9240C" w:rsidP="00E9240C">
            <w:pPr>
              <w:rPr>
                <w:rFonts w:ascii="Consolas" w:hAnsi="Consolas" w:cs="Consolas"/>
                <w:sz w:val="18"/>
                <w:szCs w:val="18"/>
                <w:lang w:val="id-ID"/>
              </w:rPr>
            </w:pPr>
            <w:r w:rsidRPr="008003A1">
              <w:rPr>
                <w:rFonts w:ascii="Consolas" w:hAnsi="Consolas" w:cs="Consolas"/>
                <w:sz w:val="18"/>
                <w:szCs w:val="18"/>
                <w:lang w:val="id-ID"/>
              </w:rPr>
              <w:t xml:space="preserve">0  </w:t>
            </w:r>
            <w:r w:rsidR="008003A1" w:rsidRPr="008003A1">
              <w:rPr>
                <w:rFonts w:ascii="Consolas" w:hAnsi="Consolas" w:cs="Consolas"/>
                <w:sz w:val="18"/>
                <w:szCs w:val="18"/>
                <w:lang w:val="id-ID"/>
              </w:rPr>
              <w:t xml:space="preserve"> </w:t>
            </w:r>
            <w:r w:rsidRPr="008003A1">
              <w:rPr>
                <w:rFonts w:ascii="Consolas" w:hAnsi="Consolas" w:cs="Consolas"/>
                <w:sz w:val="18"/>
                <w:szCs w:val="18"/>
                <w:lang w:val="id-ID"/>
              </w:rPr>
              <w:t>1</w:t>
            </w:r>
            <w:r w:rsidR="008003A1" w:rsidRPr="008003A1">
              <w:rPr>
                <w:rFonts w:ascii="Consolas" w:hAnsi="Consolas" w:cs="Consolas"/>
                <w:sz w:val="18"/>
                <w:szCs w:val="18"/>
                <w:lang w:val="id-ID"/>
              </w:rPr>
              <w:t xml:space="preserve"> </w:t>
            </w:r>
            <w:r w:rsidRPr="008003A1">
              <w:rPr>
                <w:rFonts w:ascii="Consolas" w:hAnsi="Consolas" w:cs="Consolas"/>
                <w:sz w:val="18"/>
                <w:szCs w:val="18"/>
                <w:lang w:val="id-ID"/>
              </w:rPr>
              <w:t xml:space="preserve">  2</w:t>
            </w:r>
            <w:r w:rsidR="008003A1" w:rsidRPr="008003A1">
              <w:rPr>
                <w:rFonts w:ascii="Consolas" w:hAnsi="Consolas" w:cs="Consolas"/>
                <w:sz w:val="18"/>
                <w:szCs w:val="18"/>
                <w:lang w:val="id-ID"/>
              </w:rPr>
              <w:t xml:space="preserve"> </w:t>
            </w:r>
            <w:r w:rsidRPr="008003A1">
              <w:rPr>
                <w:rFonts w:ascii="Consolas" w:hAnsi="Consolas" w:cs="Consolas"/>
                <w:sz w:val="18"/>
                <w:szCs w:val="18"/>
                <w:lang w:val="id-ID"/>
              </w:rPr>
              <w:t xml:space="preserve">  3</w:t>
            </w:r>
            <w:r w:rsidR="008003A1" w:rsidRPr="008003A1">
              <w:rPr>
                <w:rFonts w:ascii="Consolas" w:hAnsi="Consolas" w:cs="Consolas"/>
                <w:sz w:val="18"/>
                <w:szCs w:val="18"/>
                <w:lang w:val="id-ID"/>
              </w:rPr>
              <w:t xml:space="preserve"> </w:t>
            </w:r>
            <w:r w:rsidRPr="008003A1">
              <w:rPr>
                <w:rFonts w:ascii="Consolas" w:hAnsi="Consolas" w:cs="Consolas"/>
                <w:sz w:val="18"/>
                <w:szCs w:val="18"/>
                <w:lang w:val="id-ID"/>
              </w:rPr>
              <w:t xml:space="preserve">  4</w:t>
            </w:r>
            <w:r w:rsidR="008003A1" w:rsidRPr="008003A1">
              <w:rPr>
                <w:rFonts w:ascii="Consolas" w:hAnsi="Consolas" w:cs="Consolas"/>
                <w:sz w:val="18"/>
                <w:szCs w:val="18"/>
                <w:lang w:val="id-ID"/>
              </w:rPr>
              <w:t xml:space="preserve"> </w:t>
            </w:r>
            <w:r w:rsidRPr="008003A1">
              <w:rPr>
                <w:rFonts w:ascii="Consolas" w:hAnsi="Consolas" w:cs="Consolas"/>
                <w:sz w:val="18"/>
                <w:szCs w:val="18"/>
                <w:lang w:val="id-ID"/>
              </w:rPr>
              <w:t xml:space="preserve">  5</w:t>
            </w:r>
            <w:r w:rsidR="008003A1" w:rsidRPr="008003A1">
              <w:rPr>
                <w:rFonts w:ascii="Consolas" w:hAnsi="Consolas" w:cs="Consolas"/>
                <w:sz w:val="18"/>
                <w:szCs w:val="18"/>
                <w:lang w:val="id-ID"/>
              </w:rPr>
              <w:t xml:space="preserve"> </w:t>
            </w:r>
            <w:r w:rsidRPr="008003A1">
              <w:rPr>
                <w:rFonts w:ascii="Consolas" w:hAnsi="Consolas" w:cs="Consolas"/>
                <w:sz w:val="18"/>
                <w:szCs w:val="18"/>
                <w:lang w:val="id-ID"/>
              </w:rPr>
              <w:t xml:space="preserve">  6</w:t>
            </w:r>
            <w:r w:rsidR="008003A1" w:rsidRPr="008003A1">
              <w:rPr>
                <w:rFonts w:ascii="Consolas" w:hAnsi="Consolas" w:cs="Consolas"/>
                <w:sz w:val="18"/>
                <w:szCs w:val="18"/>
                <w:lang w:val="id-ID"/>
              </w:rPr>
              <w:t xml:space="preserve"> </w:t>
            </w:r>
            <w:r w:rsidRPr="008003A1">
              <w:rPr>
                <w:rFonts w:ascii="Consolas" w:hAnsi="Consolas" w:cs="Consolas"/>
                <w:sz w:val="18"/>
                <w:szCs w:val="18"/>
                <w:lang w:val="id-ID"/>
              </w:rPr>
              <w:t xml:space="preserve">  7</w:t>
            </w:r>
            <w:r w:rsidR="008003A1" w:rsidRPr="008003A1">
              <w:rPr>
                <w:rFonts w:ascii="Consolas" w:hAnsi="Consolas" w:cs="Consolas"/>
                <w:sz w:val="18"/>
                <w:szCs w:val="18"/>
                <w:lang w:val="id-ID"/>
              </w:rPr>
              <w:t xml:space="preserve"> </w:t>
            </w:r>
            <w:r w:rsidRPr="008003A1">
              <w:rPr>
                <w:rFonts w:ascii="Consolas" w:hAnsi="Consolas" w:cs="Consolas"/>
                <w:sz w:val="18"/>
                <w:szCs w:val="18"/>
                <w:lang w:val="id-ID"/>
              </w:rPr>
              <w:t xml:space="preserve">  8</w:t>
            </w:r>
            <w:r w:rsidR="008003A1" w:rsidRPr="008003A1">
              <w:rPr>
                <w:rFonts w:ascii="Consolas" w:hAnsi="Consolas" w:cs="Consolas"/>
                <w:sz w:val="18"/>
                <w:szCs w:val="18"/>
                <w:lang w:val="id-ID"/>
              </w:rPr>
              <w:t xml:space="preserve"> </w:t>
            </w:r>
            <w:r w:rsidRPr="008003A1">
              <w:rPr>
                <w:rFonts w:ascii="Consolas" w:hAnsi="Consolas" w:cs="Consolas"/>
                <w:sz w:val="18"/>
                <w:szCs w:val="18"/>
                <w:lang w:val="id-ID"/>
              </w:rPr>
              <w:t xml:space="preserve">  9</w:t>
            </w:r>
          </w:p>
          <w:p w:rsidR="00E9240C" w:rsidRPr="008003A1" w:rsidRDefault="00E9240C" w:rsidP="00E9240C">
            <w:pPr>
              <w:rPr>
                <w:rFonts w:ascii="Consolas" w:hAnsi="Consolas" w:cs="Consolas"/>
                <w:sz w:val="18"/>
                <w:szCs w:val="18"/>
                <w:lang w:val="id-ID"/>
              </w:rPr>
            </w:pPr>
            <w:r w:rsidRPr="008003A1">
              <w:rPr>
                <w:rFonts w:ascii="Consolas" w:hAnsi="Consolas" w:cs="Consolas"/>
                <w:sz w:val="18"/>
                <w:szCs w:val="18"/>
                <w:lang w:val="id-ID"/>
              </w:rPr>
              <w:t>10  0  11  12  13  14  15  16  17  18</w:t>
            </w:r>
          </w:p>
          <w:p w:rsidR="00E9240C" w:rsidRPr="008003A1" w:rsidRDefault="00E9240C" w:rsidP="00E9240C">
            <w:pPr>
              <w:rPr>
                <w:rFonts w:ascii="Consolas" w:hAnsi="Consolas" w:cs="Consolas"/>
                <w:sz w:val="18"/>
                <w:szCs w:val="18"/>
                <w:lang w:val="id-ID"/>
              </w:rPr>
            </w:pPr>
            <w:r w:rsidRPr="008003A1">
              <w:rPr>
                <w:rFonts w:ascii="Consolas" w:hAnsi="Consolas" w:cs="Consolas"/>
                <w:sz w:val="18"/>
                <w:szCs w:val="18"/>
                <w:lang w:val="id-ID"/>
              </w:rPr>
              <w:t>19  20  0  21  22  23  24  25  26  27</w:t>
            </w:r>
          </w:p>
          <w:p w:rsidR="00E9240C" w:rsidRPr="008003A1" w:rsidRDefault="00E9240C" w:rsidP="00E9240C">
            <w:pPr>
              <w:rPr>
                <w:rFonts w:ascii="Consolas" w:hAnsi="Consolas" w:cs="Consolas"/>
                <w:sz w:val="18"/>
                <w:szCs w:val="18"/>
                <w:lang w:val="id-ID"/>
              </w:rPr>
            </w:pPr>
            <w:r w:rsidRPr="008003A1">
              <w:rPr>
                <w:rFonts w:ascii="Consolas" w:hAnsi="Consolas" w:cs="Consolas"/>
                <w:sz w:val="18"/>
                <w:szCs w:val="18"/>
                <w:lang w:val="id-ID"/>
              </w:rPr>
              <w:t>28  29  30  0  31  32  33  34  35  36</w:t>
            </w:r>
          </w:p>
          <w:p w:rsidR="00E9240C" w:rsidRPr="008003A1" w:rsidRDefault="00E9240C" w:rsidP="00E9240C">
            <w:pPr>
              <w:rPr>
                <w:rFonts w:ascii="Consolas" w:hAnsi="Consolas" w:cs="Consolas"/>
                <w:sz w:val="18"/>
                <w:szCs w:val="18"/>
                <w:lang w:val="id-ID"/>
              </w:rPr>
            </w:pPr>
            <w:r w:rsidRPr="008003A1">
              <w:rPr>
                <w:rFonts w:ascii="Consolas" w:hAnsi="Consolas" w:cs="Consolas"/>
                <w:sz w:val="18"/>
                <w:szCs w:val="18"/>
                <w:lang w:val="id-ID"/>
              </w:rPr>
              <w:t>37  38  39  40  0  41  42  43  44  45</w:t>
            </w:r>
          </w:p>
          <w:p w:rsidR="00E9240C" w:rsidRPr="008003A1" w:rsidRDefault="00E9240C" w:rsidP="00E9240C">
            <w:pPr>
              <w:rPr>
                <w:rFonts w:ascii="Consolas" w:hAnsi="Consolas" w:cs="Consolas"/>
                <w:sz w:val="18"/>
                <w:szCs w:val="18"/>
                <w:lang w:val="id-ID"/>
              </w:rPr>
            </w:pPr>
            <w:r w:rsidRPr="008003A1">
              <w:rPr>
                <w:rFonts w:ascii="Consolas" w:hAnsi="Consolas" w:cs="Consolas"/>
                <w:sz w:val="18"/>
                <w:szCs w:val="18"/>
                <w:lang w:val="id-ID"/>
              </w:rPr>
              <w:t>46  47  48  49  50  0  51  52  53  54</w:t>
            </w:r>
          </w:p>
          <w:p w:rsidR="00E9240C" w:rsidRPr="008003A1" w:rsidRDefault="00E9240C" w:rsidP="00E9240C">
            <w:pPr>
              <w:rPr>
                <w:rFonts w:ascii="Consolas" w:hAnsi="Consolas" w:cs="Consolas"/>
                <w:sz w:val="18"/>
                <w:szCs w:val="18"/>
                <w:lang w:val="id-ID"/>
              </w:rPr>
            </w:pPr>
            <w:r w:rsidRPr="008003A1">
              <w:rPr>
                <w:rFonts w:ascii="Consolas" w:hAnsi="Consolas" w:cs="Consolas"/>
                <w:sz w:val="18"/>
                <w:szCs w:val="18"/>
                <w:lang w:val="id-ID"/>
              </w:rPr>
              <w:t>55  56  57  58  59  60  0  61  62  63</w:t>
            </w:r>
          </w:p>
          <w:p w:rsidR="00E9240C" w:rsidRPr="008003A1" w:rsidRDefault="00E9240C" w:rsidP="00E9240C">
            <w:pPr>
              <w:rPr>
                <w:rFonts w:ascii="Consolas" w:hAnsi="Consolas" w:cs="Consolas"/>
                <w:sz w:val="18"/>
                <w:szCs w:val="18"/>
                <w:lang w:val="id-ID"/>
              </w:rPr>
            </w:pPr>
            <w:r w:rsidRPr="008003A1">
              <w:rPr>
                <w:rFonts w:ascii="Consolas" w:hAnsi="Consolas" w:cs="Consolas"/>
                <w:sz w:val="18"/>
                <w:szCs w:val="18"/>
                <w:lang w:val="id-ID"/>
              </w:rPr>
              <w:t>64  65  66  67  68  69  70  0  71  72</w:t>
            </w:r>
          </w:p>
          <w:p w:rsidR="00E9240C" w:rsidRPr="008003A1" w:rsidRDefault="00E9240C" w:rsidP="00E9240C">
            <w:pPr>
              <w:rPr>
                <w:rFonts w:ascii="Consolas" w:hAnsi="Consolas" w:cs="Consolas"/>
                <w:sz w:val="18"/>
                <w:szCs w:val="18"/>
                <w:lang w:val="id-ID"/>
              </w:rPr>
            </w:pPr>
            <w:r w:rsidRPr="008003A1">
              <w:rPr>
                <w:rFonts w:ascii="Consolas" w:hAnsi="Consolas" w:cs="Consolas"/>
                <w:sz w:val="18"/>
                <w:szCs w:val="18"/>
                <w:lang w:val="id-ID"/>
              </w:rPr>
              <w:t>73  74  75  76  77  78  79  80  0  81</w:t>
            </w:r>
          </w:p>
          <w:p w:rsidR="00E9240C" w:rsidRPr="008003A1" w:rsidRDefault="00E9240C" w:rsidP="00E9240C">
            <w:pPr>
              <w:rPr>
                <w:sz w:val="18"/>
                <w:szCs w:val="18"/>
                <w:lang w:val="id-ID"/>
              </w:rPr>
            </w:pPr>
            <w:r w:rsidRPr="008003A1">
              <w:rPr>
                <w:rFonts w:ascii="Consolas" w:hAnsi="Consolas" w:cs="Consolas"/>
                <w:sz w:val="18"/>
                <w:szCs w:val="18"/>
                <w:lang w:val="id-ID"/>
              </w:rPr>
              <w:t>82  83  84  85  86  87  88  89  90  0</w:t>
            </w:r>
          </w:p>
        </w:tc>
        <w:tc>
          <w:tcPr>
            <w:tcW w:w="2880" w:type="pct"/>
          </w:tcPr>
          <w:p w:rsidR="00E9240C" w:rsidRPr="008003A1" w:rsidRDefault="00E9240C" w:rsidP="00E9240C">
            <w:pPr>
              <w:rPr>
                <w:rFonts w:ascii="Consolas" w:hAnsi="Consolas" w:cs="Consolas"/>
                <w:sz w:val="18"/>
                <w:szCs w:val="18"/>
                <w:lang w:val="id-ID"/>
              </w:rPr>
            </w:pPr>
            <w:r w:rsidRPr="008003A1">
              <w:rPr>
                <w:rFonts w:ascii="Consolas" w:hAnsi="Consolas" w:cs="Consolas"/>
                <w:sz w:val="18"/>
                <w:szCs w:val="18"/>
                <w:lang w:val="id-ID"/>
              </w:rPr>
              <w:t xml:space="preserve">Matrix: </w:t>
            </w:r>
          </w:p>
          <w:p w:rsidR="00E9240C" w:rsidRPr="008003A1" w:rsidRDefault="00E9240C" w:rsidP="00E9240C">
            <w:pPr>
              <w:rPr>
                <w:rFonts w:ascii="Consolas" w:hAnsi="Consolas" w:cs="Consolas"/>
                <w:sz w:val="18"/>
                <w:szCs w:val="18"/>
                <w:lang w:val="id-ID"/>
              </w:rPr>
            </w:pPr>
            <w:r w:rsidRPr="008003A1">
              <w:rPr>
                <w:rFonts w:ascii="Consolas" w:hAnsi="Consolas" w:cs="Consolas"/>
                <w:sz w:val="18"/>
                <w:szCs w:val="18"/>
                <w:lang w:val="id-ID"/>
              </w:rPr>
              <w:t xml:space="preserve">inf </w:t>
            </w:r>
            <w:r w:rsidR="008003A1" w:rsidRPr="008003A1">
              <w:rPr>
                <w:rFonts w:ascii="Consolas" w:hAnsi="Consolas" w:cs="Consolas"/>
                <w:sz w:val="18"/>
                <w:szCs w:val="18"/>
                <w:lang w:val="id-ID"/>
              </w:rPr>
              <w:t xml:space="preserve"> </w:t>
            </w:r>
            <w:r w:rsidRPr="008003A1">
              <w:rPr>
                <w:rFonts w:ascii="Consolas" w:hAnsi="Consolas" w:cs="Consolas"/>
                <w:sz w:val="18"/>
                <w:szCs w:val="18"/>
                <w:lang w:val="id-ID"/>
              </w:rPr>
              <w:t xml:space="preserve"> 1</w:t>
            </w:r>
            <w:r w:rsidR="008003A1" w:rsidRPr="008003A1">
              <w:rPr>
                <w:rFonts w:ascii="Consolas" w:hAnsi="Consolas" w:cs="Consolas"/>
                <w:sz w:val="18"/>
                <w:szCs w:val="18"/>
                <w:lang w:val="id-ID"/>
              </w:rPr>
              <w:t xml:space="preserve"> </w:t>
            </w:r>
            <w:r w:rsidRPr="008003A1">
              <w:rPr>
                <w:rFonts w:ascii="Consolas" w:hAnsi="Consolas" w:cs="Consolas"/>
                <w:sz w:val="18"/>
                <w:szCs w:val="18"/>
                <w:lang w:val="id-ID"/>
              </w:rPr>
              <w:t xml:space="preserve">  2</w:t>
            </w:r>
            <w:r w:rsidR="008003A1" w:rsidRPr="008003A1">
              <w:rPr>
                <w:rFonts w:ascii="Consolas" w:hAnsi="Consolas" w:cs="Consolas"/>
                <w:sz w:val="18"/>
                <w:szCs w:val="18"/>
                <w:lang w:val="id-ID"/>
              </w:rPr>
              <w:t xml:space="preserve"> </w:t>
            </w:r>
            <w:r w:rsidRPr="008003A1">
              <w:rPr>
                <w:rFonts w:ascii="Consolas" w:hAnsi="Consolas" w:cs="Consolas"/>
                <w:sz w:val="18"/>
                <w:szCs w:val="18"/>
                <w:lang w:val="id-ID"/>
              </w:rPr>
              <w:t xml:space="preserve">  3</w:t>
            </w:r>
            <w:r w:rsidR="008003A1" w:rsidRPr="008003A1">
              <w:rPr>
                <w:rFonts w:ascii="Consolas" w:hAnsi="Consolas" w:cs="Consolas"/>
                <w:sz w:val="18"/>
                <w:szCs w:val="18"/>
                <w:lang w:val="id-ID"/>
              </w:rPr>
              <w:t xml:space="preserve"> </w:t>
            </w:r>
            <w:r w:rsidRPr="008003A1">
              <w:rPr>
                <w:rFonts w:ascii="Consolas" w:hAnsi="Consolas" w:cs="Consolas"/>
                <w:sz w:val="18"/>
                <w:szCs w:val="18"/>
                <w:lang w:val="id-ID"/>
              </w:rPr>
              <w:t xml:space="preserve">  4</w:t>
            </w:r>
            <w:r w:rsidR="008003A1" w:rsidRPr="008003A1">
              <w:rPr>
                <w:rFonts w:ascii="Consolas" w:hAnsi="Consolas" w:cs="Consolas"/>
                <w:sz w:val="18"/>
                <w:szCs w:val="18"/>
                <w:lang w:val="id-ID"/>
              </w:rPr>
              <w:t xml:space="preserve"> </w:t>
            </w:r>
            <w:r w:rsidRPr="008003A1">
              <w:rPr>
                <w:rFonts w:ascii="Consolas" w:hAnsi="Consolas" w:cs="Consolas"/>
                <w:sz w:val="18"/>
                <w:szCs w:val="18"/>
                <w:lang w:val="id-ID"/>
              </w:rPr>
              <w:t xml:space="preserve">  5</w:t>
            </w:r>
            <w:r w:rsidR="008003A1" w:rsidRPr="008003A1">
              <w:rPr>
                <w:rFonts w:ascii="Consolas" w:hAnsi="Consolas" w:cs="Consolas"/>
                <w:sz w:val="18"/>
                <w:szCs w:val="18"/>
                <w:lang w:val="id-ID"/>
              </w:rPr>
              <w:t xml:space="preserve"> </w:t>
            </w:r>
            <w:r w:rsidRPr="008003A1">
              <w:rPr>
                <w:rFonts w:ascii="Consolas" w:hAnsi="Consolas" w:cs="Consolas"/>
                <w:sz w:val="18"/>
                <w:szCs w:val="18"/>
                <w:lang w:val="id-ID"/>
              </w:rPr>
              <w:t xml:space="preserve">  6</w:t>
            </w:r>
            <w:r w:rsidR="008003A1" w:rsidRPr="008003A1">
              <w:rPr>
                <w:rFonts w:ascii="Consolas" w:hAnsi="Consolas" w:cs="Consolas"/>
                <w:sz w:val="18"/>
                <w:szCs w:val="18"/>
                <w:lang w:val="id-ID"/>
              </w:rPr>
              <w:t xml:space="preserve"> </w:t>
            </w:r>
            <w:r w:rsidRPr="008003A1">
              <w:rPr>
                <w:rFonts w:ascii="Consolas" w:hAnsi="Consolas" w:cs="Consolas"/>
                <w:sz w:val="18"/>
                <w:szCs w:val="18"/>
                <w:lang w:val="id-ID"/>
              </w:rPr>
              <w:t xml:space="preserve">  7</w:t>
            </w:r>
            <w:r w:rsidR="008003A1" w:rsidRPr="008003A1">
              <w:rPr>
                <w:rFonts w:ascii="Consolas" w:hAnsi="Consolas" w:cs="Consolas"/>
                <w:sz w:val="18"/>
                <w:szCs w:val="18"/>
                <w:lang w:val="id-ID"/>
              </w:rPr>
              <w:t xml:space="preserve"> </w:t>
            </w:r>
            <w:r w:rsidRPr="008003A1">
              <w:rPr>
                <w:rFonts w:ascii="Consolas" w:hAnsi="Consolas" w:cs="Consolas"/>
                <w:sz w:val="18"/>
                <w:szCs w:val="18"/>
                <w:lang w:val="id-ID"/>
              </w:rPr>
              <w:t xml:space="preserve">  8</w:t>
            </w:r>
            <w:r w:rsidR="008003A1" w:rsidRPr="008003A1">
              <w:rPr>
                <w:rFonts w:ascii="Consolas" w:hAnsi="Consolas" w:cs="Consolas"/>
                <w:sz w:val="18"/>
                <w:szCs w:val="18"/>
                <w:lang w:val="id-ID"/>
              </w:rPr>
              <w:t xml:space="preserve"> </w:t>
            </w:r>
            <w:r w:rsidRPr="008003A1">
              <w:rPr>
                <w:rFonts w:ascii="Consolas" w:hAnsi="Consolas" w:cs="Consolas"/>
                <w:sz w:val="18"/>
                <w:szCs w:val="18"/>
                <w:lang w:val="id-ID"/>
              </w:rPr>
              <w:t xml:space="preserve">  9  </w:t>
            </w:r>
          </w:p>
          <w:p w:rsidR="00E9240C" w:rsidRPr="008003A1" w:rsidRDefault="00E9240C" w:rsidP="00E9240C">
            <w:pPr>
              <w:rPr>
                <w:rFonts w:ascii="Consolas" w:hAnsi="Consolas" w:cs="Consolas"/>
                <w:sz w:val="18"/>
                <w:szCs w:val="18"/>
                <w:lang w:val="id-ID"/>
              </w:rPr>
            </w:pPr>
            <w:r w:rsidRPr="008003A1">
              <w:rPr>
                <w:rFonts w:ascii="Consolas" w:hAnsi="Consolas" w:cs="Consolas"/>
                <w:sz w:val="18"/>
                <w:szCs w:val="18"/>
                <w:lang w:val="id-ID"/>
              </w:rPr>
              <w:t xml:space="preserve">10  inf  11  12  13  14  15  16  17  18  </w:t>
            </w:r>
          </w:p>
          <w:p w:rsidR="00E9240C" w:rsidRPr="008003A1" w:rsidRDefault="00E9240C" w:rsidP="00E9240C">
            <w:pPr>
              <w:rPr>
                <w:rFonts w:ascii="Consolas" w:hAnsi="Consolas" w:cs="Consolas"/>
                <w:sz w:val="18"/>
                <w:szCs w:val="18"/>
                <w:lang w:val="id-ID"/>
              </w:rPr>
            </w:pPr>
            <w:r w:rsidRPr="008003A1">
              <w:rPr>
                <w:rFonts w:ascii="Consolas" w:hAnsi="Consolas" w:cs="Consolas"/>
                <w:sz w:val="18"/>
                <w:szCs w:val="18"/>
                <w:lang w:val="id-ID"/>
              </w:rPr>
              <w:t xml:space="preserve">19  20  inf  21  22  23  24  25  26  27  </w:t>
            </w:r>
          </w:p>
          <w:p w:rsidR="00E9240C" w:rsidRPr="008003A1" w:rsidRDefault="00E9240C" w:rsidP="00E9240C">
            <w:pPr>
              <w:rPr>
                <w:rFonts w:ascii="Consolas" w:hAnsi="Consolas" w:cs="Consolas"/>
                <w:sz w:val="18"/>
                <w:szCs w:val="18"/>
                <w:lang w:val="id-ID"/>
              </w:rPr>
            </w:pPr>
            <w:r w:rsidRPr="008003A1">
              <w:rPr>
                <w:rFonts w:ascii="Consolas" w:hAnsi="Consolas" w:cs="Consolas"/>
                <w:sz w:val="18"/>
                <w:szCs w:val="18"/>
                <w:lang w:val="id-ID"/>
              </w:rPr>
              <w:t xml:space="preserve">28  29  30  inf  31  32  33  34  35  36  </w:t>
            </w:r>
          </w:p>
          <w:p w:rsidR="00E9240C" w:rsidRPr="008003A1" w:rsidRDefault="00E9240C" w:rsidP="00E9240C">
            <w:pPr>
              <w:rPr>
                <w:rFonts w:ascii="Consolas" w:hAnsi="Consolas" w:cs="Consolas"/>
                <w:sz w:val="18"/>
                <w:szCs w:val="18"/>
                <w:lang w:val="id-ID"/>
              </w:rPr>
            </w:pPr>
            <w:r w:rsidRPr="008003A1">
              <w:rPr>
                <w:rFonts w:ascii="Consolas" w:hAnsi="Consolas" w:cs="Consolas"/>
                <w:sz w:val="18"/>
                <w:szCs w:val="18"/>
                <w:lang w:val="id-ID"/>
              </w:rPr>
              <w:t xml:space="preserve">37  38  39  40  inf  41  42  43  44  45  </w:t>
            </w:r>
          </w:p>
          <w:p w:rsidR="00E9240C" w:rsidRPr="008003A1" w:rsidRDefault="00E9240C" w:rsidP="00E9240C">
            <w:pPr>
              <w:rPr>
                <w:rFonts w:ascii="Consolas" w:hAnsi="Consolas" w:cs="Consolas"/>
                <w:sz w:val="18"/>
                <w:szCs w:val="18"/>
                <w:lang w:val="id-ID"/>
              </w:rPr>
            </w:pPr>
            <w:r w:rsidRPr="008003A1">
              <w:rPr>
                <w:rFonts w:ascii="Consolas" w:hAnsi="Consolas" w:cs="Consolas"/>
                <w:sz w:val="18"/>
                <w:szCs w:val="18"/>
                <w:lang w:val="id-ID"/>
              </w:rPr>
              <w:t xml:space="preserve">46  47  48  49  50  inf  51  52  53  54  </w:t>
            </w:r>
          </w:p>
          <w:p w:rsidR="00E9240C" w:rsidRPr="008003A1" w:rsidRDefault="00E9240C" w:rsidP="00E9240C">
            <w:pPr>
              <w:rPr>
                <w:rFonts w:ascii="Consolas" w:hAnsi="Consolas" w:cs="Consolas"/>
                <w:sz w:val="18"/>
                <w:szCs w:val="18"/>
                <w:lang w:val="id-ID"/>
              </w:rPr>
            </w:pPr>
            <w:r w:rsidRPr="008003A1">
              <w:rPr>
                <w:rFonts w:ascii="Consolas" w:hAnsi="Consolas" w:cs="Consolas"/>
                <w:sz w:val="18"/>
                <w:szCs w:val="18"/>
                <w:lang w:val="id-ID"/>
              </w:rPr>
              <w:t xml:space="preserve">55  56  57  58  59  60  inf  61  62  63  </w:t>
            </w:r>
          </w:p>
          <w:p w:rsidR="00E9240C" w:rsidRPr="008003A1" w:rsidRDefault="00E9240C" w:rsidP="00E9240C">
            <w:pPr>
              <w:rPr>
                <w:rFonts w:ascii="Consolas" w:hAnsi="Consolas" w:cs="Consolas"/>
                <w:sz w:val="18"/>
                <w:szCs w:val="18"/>
                <w:lang w:val="id-ID"/>
              </w:rPr>
            </w:pPr>
            <w:r w:rsidRPr="008003A1">
              <w:rPr>
                <w:rFonts w:ascii="Consolas" w:hAnsi="Consolas" w:cs="Consolas"/>
                <w:sz w:val="18"/>
                <w:szCs w:val="18"/>
                <w:lang w:val="id-ID"/>
              </w:rPr>
              <w:t xml:space="preserve">64  65  66  67  68  69  70  inf  71  72  </w:t>
            </w:r>
          </w:p>
          <w:p w:rsidR="00E9240C" w:rsidRPr="008003A1" w:rsidRDefault="00E9240C" w:rsidP="00E9240C">
            <w:pPr>
              <w:rPr>
                <w:rFonts w:ascii="Consolas" w:hAnsi="Consolas" w:cs="Consolas"/>
                <w:sz w:val="18"/>
                <w:szCs w:val="18"/>
                <w:lang w:val="id-ID"/>
              </w:rPr>
            </w:pPr>
            <w:r w:rsidRPr="008003A1">
              <w:rPr>
                <w:rFonts w:ascii="Consolas" w:hAnsi="Consolas" w:cs="Consolas"/>
                <w:sz w:val="18"/>
                <w:szCs w:val="18"/>
                <w:lang w:val="id-ID"/>
              </w:rPr>
              <w:t xml:space="preserve">73  74  75  76  77  78  79  80  inf  81  </w:t>
            </w:r>
          </w:p>
          <w:p w:rsidR="00E9240C" w:rsidRPr="008003A1" w:rsidRDefault="00E9240C" w:rsidP="00E9240C">
            <w:pPr>
              <w:rPr>
                <w:rFonts w:ascii="Consolas" w:hAnsi="Consolas" w:cs="Consolas"/>
                <w:sz w:val="18"/>
                <w:szCs w:val="18"/>
                <w:lang w:val="id-ID"/>
              </w:rPr>
            </w:pPr>
            <w:r w:rsidRPr="008003A1">
              <w:rPr>
                <w:rFonts w:ascii="Consolas" w:hAnsi="Consolas" w:cs="Consolas"/>
                <w:sz w:val="18"/>
                <w:szCs w:val="18"/>
                <w:lang w:val="id-ID"/>
              </w:rPr>
              <w:t xml:space="preserve">82  83  84  85  86  87  88  89  90  inf  </w:t>
            </w:r>
          </w:p>
          <w:p w:rsidR="00E9240C" w:rsidRPr="008003A1" w:rsidRDefault="00E9240C" w:rsidP="00E9240C">
            <w:pPr>
              <w:rPr>
                <w:rFonts w:ascii="Consolas" w:hAnsi="Consolas" w:cs="Consolas"/>
                <w:sz w:val="18"/>
                <w:szCs w:val="18"/>
                <w:lang w:val="id-ID"/>
              </w:rPr>
            </w:pPr>
          </w:p>
          <w:p w:rsidR="00E9240C" w:rsidRPr="008003A1" w:rsidRDefault="00E9240C" w:rsidP="00E9240C">
            <w:pPr>
              <w:rPr>
                <w:rFonts w:ascii="Consolas" w:hAnsi="Consolas" w:cs="Consolas"/>
                <w:sz w:val="18"/>
                <w:szCs w:val="18"/>
                <w:lang w:val="id-ID"/>
              </w:rPr>
            </w:pPr>
            <w:r w:rsidRPr="008003A1">
              <w:rPr>
                <w:rFonts w:ascii="Consolas" w:hAnsi="Consolas" w:cs="Consolas"/>
                <w:sz w:val="18"/>
                <w:szCs w:val="18"/>
                <w:lang w:val="id-ID"/>
              </w:rPr>
              <w:t>Path:  0 -&gt; 1 -&gt; 2 -&gt; 3 -&gt; 4 -&gt; 5 -&gt; 6 -&gt; 7 -&gt; 8 -&gt; 9 -&gt; 0</w:t>
            </w:r>
          </w:p>
          <w:p w:rsidR="00E9240C" w:rsidRPr="008003A1" w:rsidRDefault="00E9240C" w:rsidP="00E9240C">
            <w:pPr>
              <w:rPr>
                <w:rFonts w:ascii="Consolas" w:hAnsi="Consolas" w:cs="Consolas"/>
                <w:sz w:val="18"/>
                <w:szCs w:val="18"/>
                <w:lang w:val="id-ID"/>
              </w:rPr>
            </w:pPr>
            <w:r w:rsidRPr="008003A1">
              <w:rPr>
                <w:rFonts w:ascii="Consolas" w:hAnsi="Consolas" w:cs="Consolas"/>
                <w:sz w:val="18"/>
                <w:szCs w:val="18"/>
                <w:lang w:val="id-ID"/>
              </w:rPr>
              <w:t>Cost: 451</w:t>
            </w:r>
          </w:p>
          <w:p w:rsidR="00E9240C" w:rsidRPr="008003A1" w:rsidRDefault="00E9240C" w:rsidP="00E9240C">
            <w:pPr>
              <w:rPr>
                <w:rFonts w:ascii="Consolas" w:hAnsi="Consolas" w:cs="Consolas"/>
                <w:sz w:val="18"/>
                <w:szCs w:val="18"/>
                <w:lang w:val="id-ID"/>
              </w:rPr>
            </w:pPr>
            <w:r w:rsidRPr="008003A1">
              <w:rPr>
                <w:rFonts w:ascii="Consolas" w:hAnsi="Consolas" w:cs="Consolas"/>
                <w:sz w:val="18"/>
                <w:szCs w:val="18"/>
                <w:lang w:val="id-ID"/>
              </w:rPr>
              <w:t>Elapsed time: 500 us</w:t>
            </w:r>
          </w:p>
          <w:p w:rsidR="00E9240C" w:rsidRPr="008003A1" w:rsidRDefault="00E9240C" w:rsidP="00E9240C">
            <w:pPr>
              <w:rPr>
                <w:rFonts w:ascii="Consolas" w:hAnsi="Consolas" w:cs="Consolas"/>
                <w:sz w:val="18"/>
                <w:szCs w:val="18"/>
                <w:lang w:val="id-ID"/>
              </w:rPr>
            </w:pPr>
            <w:r w:rsidRPr="008003A1">
              <w:rPr>
                <w:rFonts w:ascii="Consolas" w:hAnsi="Consolas" w:cs="Consolas"/>
                <w:sz w:val="18"/>
                <w:szCs w:val="18"/>
                <w:lang w:val="id-ID"/>
              </w:rPr>
              <w:t>GraphViz file generated to ../usr/test_rcm_3.gv</w:t>
            </w:r>
          </w:p>
          <w:p w:rsidR="00E9240C" w:rsidRPr="008003A1" w:rsidRDefault="00E9240C" w:rsidP="00E9240C">
            <w:pPr>
              <w:rPr>
                <w:rFonts w:ascii="Consolas" w:hAnsi="Consolas" w:cs="Consolas"/>
                <w:sz w:val="18"/>
                <w:szCs w:val="18"/>
                <w:lang w:val="id-ID"/>
              </w:rPr>
            </w:pPr>
            <w:r w:rsidRPr="008003A1">
              <w:rPr>
                <w:rFonts w:ascii="Consolas" w:hAnsi="Consolas" w:cs="Consolas"/>
                <w:sz w:val="18"/>
                <w:szCs w:val="18"/>
                <w:lang w:val="id-ID"/>
              </w:rPr>
              <w:t>Graph image generated to ../usr/test_rcm_3.png</w:t>
            </w:r>
          </w:p>
          <w:p w:rsidR="00E9240C" w:rsidRPr="008003A1" w:rsidRDefault="00E9240C" w:rsidP="00E9240C">
            <w:pPr>
              <w:rPr>
                <w:sz w:val="18"/>
                <w:szCs w:val="18"/>
                <w:lang w:val="id-ID"/>
              </w:rPr>
            </w:pPr>
            <w:r w:rsidRPr="008003A1">
              <w:rPr>
                <w:rFonts w:ascii="Consolas" w:hAnsi="Consolas" w:cs="Consolas"/>
                <w:sz w:val="18"/>
                <w:szCs w:val="18"/>
                <w:lang w:val="id-ID"/>
              </w:rPr>
              <w:t>Graph image generated to ../usr/test_rcm_3.svg</w:t>
            </w:r>
          </w:p>
        </w:tc>
      </w:tr>
    </w:tbl>
    <w:p w:rsidR="00E9240C" w:rsidRPr="008003A1" w:rsidRDefault="00E9240C" w:rsidP="00E9240C">
      <w:pPr>
        <w:jc w:val="center"/>
        <w:rPr>
          <w:lang w:val="id-ID"/>
        </w:rPr>
      </w:pPr>
      <w:r w:rsidRPr="008003A1">
        <w:rPr>
          <w:lang w:val="id-ID"/>
        </w:rPr>
        <w:lastRenderedPageBreak/>
        <w:drawing>
          <wp:inline distT="0" distB="0" distL="0" distR="0" wp14:anchorId="4EEAC29B" wp14:editId="37BA9525">
            <wp:extent cx="3600000" cy="3471538"/>
            <wp:effectExtent l="0" t="0" r="635" b="0"/>
            <wp:docPr id="10" name="Graphic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96DAC541-7B7A-43D3-8B79-37D633B846F1}">
                          <asvg:svgBlip xmlns:asvg="http://schemas.microsoft.com/office/drawing/2016/SVG/main" r:embed="rId1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3471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1DD4" w:rsidRPr="008003A1" w:rsidRDefault="00591DD4" w:rsidP="00591DD4">
      <w:pPr>
        <w:rPr>
          <w:lang w:val="id-ID"/>
        </w:rPr>
      </w:pPr>
    </w:p>
    <w:sectPr w:rsidR="00591DD4" w:rsidRPr="008003A1" w:rsidSect="00691FCC">
      <w:footerReference w:type="default" r:id="rId17"/>
      <w:pgSz w:w="12240" w:h="15840"/>
      <w:pgMar w:top="1440" w:right="1440" w:bottom="1440" w:left="1440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093C89" w:rsidRDefault="00093C89" w:rsidP="00CB2997">
      <w:r>
        <w:separator/>
      </w:r>
    </w:p>
  </w:endnote>
  <w:endnote w:type="continuationSeparator" w:id="0">
    <w:p w:rsidR="00093C89" w:rsidRDefault="00093C89" w:rsidP="00CB299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PMingLiU">
    <w:altName w:val="Microsoft JhengHei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LM Roman 12">
    <w:panose1 w:val="00000500000000000000"/>
    <w:charset w:val="00"/>
    <w:family w:val="modern"/>
    <w:notTrueType/>
    <w:pitch w:val="variable"/>
    <w:sig w:usb0="20000007" w:usb1="00000000" w:usb2="00000000" w:usb3="00000000" w:csb0="00000193" w:csb1="00000000"/>
  </w:font>
  <w:font w:name="cmr12">
    <w:altName w:val="Vrinda"/>
    <w:panose1 w:val="020B0500000000000000"/>
    <w:charset w:val="00"/>
    <w:family w:val="swiss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LM Roman 17">
    <w:panose1 w:val="00000500000000000000"/>
    <w:charset w:val="00"/>
    <w:family w:val="modern"/>
    <w:notTrueType/>
    <w:pitch w:val="variable"/>
    <w:sig w:usb0="20000007" w:usb1="00000000" w:usb2="00000000" w:usb3="00000000" w:csb0="00000193" w:csb1="00000000"/>
  </w:font>
  <w:font w:name="cmr8">
    <w:altName w:val="Times New Roman"/>
    <w:panose1 w:val="020B0500000000000000"/>
    <w:charset w:val="00"/>
    <w:family w:val="swiss"/>
    <w:pitch w:val="variable"/>
    <w:sig w:usb0="00000003" w:usb1="00000000" w:usb2="00000000" w:usb3="00000000" w:csb0="000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Style w:val="TableGrid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4675"/>
      <w:gridCol w:w="4675"/>
    </w:tblGrid>
    <w:tr w:rsidR="00E9240C" w:rsidTr="00691FCC">
      <w:tc>
        <w:tcPr>
          <w:tcW w:w="4675" w:type="dxa"/>
        </w:tcPr>
        <w:p w:rsidR="00E9240C" w:rsidRDefault="00E9240C">
          <w:pPr>
            <w:pStyle w:val="Footer"/>
          </w:pPr>
          <w:r>
            <w:rPr>
              <w:sz w:val="20"/>
            </w:rPr>
            <w:t>IF2211-13151065-Tucil3</w:t>
          </w:r>
        </w:p>
      </w:tc>
      <w:tc>
        <w:tcPr>
          <w:tcW w:w="4675" w:type="dxa"/>
        </w:tcPr>
        <w:p w:rsidR="00E9240C" w:rsidRDefault="00E9240C" w:rsidP="00691FCC">
          <w:pPr>
            <w:pStyle w:val="Footer"/>
            <w:jc w:val="right"/>
          </w:pPr>
          <w:r w:rsidRPr="00691FCC">
            <w:rPr>
              <w:sz w:val="20"/>
            </w:rPr>
            <w:fldChar w:fldCharType="begin"/>
          </w:r>
          <w:r w:rsidRPr="00691FCC">
            <w:rPr>
              <w:sz w:val="20"/>
            </w:rPr>
            <w:instrText xml:space="preserve"> PAGE  \* Arabic  \* MERGEFORMAT </w:instrText>
          </w:r>
          <w:r w:rsidRPr="00691FCC">
            <w:rPr>
              <w:sz w:val="20"/>
            </w:rPr>
            <w:fldChar w:fldCharType="separate"/>
          </w:r>
          <w:r w:rsidR="008003A1">
            <w:rPr>
              <w:noProof/>
              <w:sz w:val="20"/>
            </w:rPr>
            <w:t>18</w:t>
          </w:r>
          <w:r w:rsidRPr="00691FCC">
            <w:rPr>
              <w:sz w:val="20"/>
            </w:rPr>
            <w:fldChar w:fldCharType="end"/>
          </w:r>
        </w:p>
      </w:tc>
    </w:tr>
  </w:tbl>
  <w:p w:rsidR="00E9240C" w:rsidRDefault="00E9240C" w:rsidP="00691FCC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093C89" w:rsidRDefault="00093C89" w:rsidP="00CB2997">
      <w:r>
        <w:separator/>
      </w:r>
    </w:p>
  </w:footnote>
  <w:footnote w:type="continuationSeparator" w:id="0">
    <w:p w:rsidR="00093C89" w:rsidRDefault="00093C89" w:rsidP="00CB299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41550EBC"/>
    <w:multiLevelType w:val="multilevel"/>
    <w:tmpl w:val="17800270"/>
    <w:lvl w:ilvl="0">
      <w:start w:val="1"/>
      <w:numFmt w:val="decimal"/>
      <w:lvlText w:val="%1"/>
      <w:lvlJc w:val="left"/>
      <w:pPr>
        <w:ind w:left="360" w:hanging="360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792" w:hanging="432"/>
      </w:pPr>
      <w:rPr>
        <w:rFonts w:hint="eastAsia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eastAsia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eastAsia"/>
      </w:rPr>
    </w:lvl>
  </w:abstractNum>
  <w:abstractNum w:abstractNumId="1" w15:restartNumberingAfterBreak="0">
    <w:nsid w:val="417B5F2E"/>
    <w:multiLevelType w:val="multilevel"/>
    <w:tmpl w:val="15ACD3C4"/>
    <w:lvl w:ilvl="0">
      <w:start w:val="1"/>
      <w:numFmt w:val="decimal"/>
      <w:pStyle w:val="Heading1"/>
      <w:lvlText w:val="%1"/>
      <w:lvlJc w:val="left"/>
      <w:pPr>
        <w:ind w:left="360" w:hanging="360"/>
      </w:pPr>
      <w:rPr>
        <w:rFonts w:hint="eastAsia"/>
        <w:i w:val="0"/>
      </w:rPr>
    </w:lvl>
    <w:lvl w:ilvl="1">
      <w:start w:val="1"/>
      <w:numFmt w:val="decimal"/>
      <w:pStyle w:val="Heading2"/>
      <w:lvlText w:val="%1.%2"/>
      <w:lvlJc w:val="left"/>
      <w:pPr>
        <w:ind w:left="792" w:hanging="432"/>
      </w:pPr>
      <w:rPr>
        <w:rFonts w:hint="eastAsia"/>
        <w:i w:val="0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eastAsia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eastAsia"/>
      </w:rPr>
    </w:lvl>
  </w:abstractNum>
  <w:abstractNum w:abstractNumId="2" w15:restartNumberingAfterBreak="0">
    <w:nsid w:val="66813EBF"/>
    <w:multiLevelType w:val="multilevel"/>
    <w:tmpl w:val="DDDCCF62"/>
    <w:lvl w:ilvl="0">
      <w:start w:val="1"/>
      <w:numFmt w:val="decimal"/>
      <w:lvlText w:val="(%1)"/>
      <w:lvlJc w:val="center"/>
      <w:pPr>
        <w:ind w:left="360" w:hanging="72"/>
      </w:pPr>
      <w:rPr>
        <w:rFonts w:hint="eastAsia"/>
      </w:rPr>
    </w:lvl>
    <w:lvl w:ilvl="1">
      <w:start w:val="1"/>
      <w:numFmt w:val="lowerLetter"/>
      <w:lvlText w:val="%2)"/>
      <w:lvlJc w:val="left"/>
      <w:pPr>
        <w:ind w:left="720" w:hanging="360"/>
      </w:pPr>
      <w:rPr>
        <w:rFonts w:hint="eastAsia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eastAsia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eastAsia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eastAsia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eastAsia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eastAsia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eastAsia"/>
      </w:r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attachedTemplate r:id="rId1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87E3C"/>
    <w:rsid w:val="000261BF"/>
    <w:rsid w:val="00074DE2"/>
    <w:rsid w:val="00087E3C"/>
    <w:rsid w:val="00093C89"/>
    <w:rsid w:val="001D43BD"/>
    <w:rsid w:val="001E03C0"/>
    <w:rsid w:val="00246ACE"/>
    <w:rsid w:val="0036357B"/>
    <w:rsid w:val="00481282"/>
    <w:rsid w:val="00591DD4"/>
    <w:rsid w:val="005A1EE4"/>
    <w:rsid w:val="005C0279"/>
    <w:rsid w:val="00635E13"/>
    <w:rsid w:val="006450BC"/>
    <w:rsid w:val="00691FCC"/>
    <w:rsid w:val="006D193E"/>
    <w:rsid w:val="006E7514"/>
    <w:rsid w:val="006F6DA9"/>
    <w:rsid w:val="0072072D"/>
    <w:rsid w:val="008003A1"/>
    <w:rsid w:val="00913D7B"/>
    <w:rsid w:val="009F4B6E"/>
    <w:rsid w:val="00A832D2"/>
    <w:rsid w:val="00AA5ACE"/>
    <w:rsid w:val="00B062A8"/>
    <w:rsid w:val="00BB0B9B"/>
    <w:rsid w:val="00CA3EED"/>
    <w:rsid w:val="00CB2997"/>
    <w:rsid w:val="00E924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HK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380B050"/>
  <w15:docId w15:val="{64B890C2-D580-427A-8F03-736414D37B4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TW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  <w:rsid w:val="00E9240C"/>
    <w:pPr>
      <w:autoSpaceDE w:val="0"/>
      <w:autoSpaceDN w:val="0"/>
      <w:adjustRightInd w:val="0"/>
      <w:spacing w:after="0"/>
    </w:pPr>
    <w:rPr>
      <w:rFonts w:ascii="LM Roman 12" w:hAnsi="LM Roman 12" w:cs="cmr12"/>
      <w:sz w:val="24"/>
      <w:szCs w:val="24"/>
    </w:rPr>
  </w:style>
  <w:style w:type="paragraph" w:styleId="Heading1">
    <w:name w:val="heading 1"/>
    <w:basedOn w:val="ListParagraph"/>
    <w:next w:val="Normal"/>
    <w:link w:val="Heading1Char"/>
    <w:uiPriority w:val="9"/>
    <w:qFormat/>
    <w:rsid w:val="00CB2997"/>
    <w:pPr>
      <w:numPr>
        <w:numId w:val="2"/>
      </w:numPr>
      <w:spacing w:after="300" w:line="288" w:lineRule="auto"/>
      <w:ind w:left="547" w:hanging="547"/>
      <w:outlineLvl w:val="0"/>
    </w:pPr>
    <w:rPr>
      <w:rFonts w:cs="Times New Roman"/>
      <w:b/>
      <w:sz w:val="34"/>
      <w:szCs w:val="34"/>
    </w:rPr>
  </w:style>
  <w:style w:type="paragraph" w:styleId="Heading2">
    <w:name w:val="heading 2"/>
    <w:basedOn w:val="ListParagraph"/>
    <w:next w:val="Normal"/>
    <w:link w:val="Heading2Char"/>
    <w:uiPriority w:val="9"/>
    <w:unhideWhenUsed/>
    <w:qFormat/>
    <w:rsid w:val="00CB2997"/>
    <w:pPr>
      <w:numPr>
        <w:ilvl w:val="1"/>
        <w:numId w:val="2"/>
      </w:numPr>
      <w:spacing w:line="444" w:lineRule="auto"/>
      <w:ind w:left="806" w:hanging="806"/>
      <w:outlineLvl w:val="1"/>
    </w:pPr>
    <w:rPr>
      <w:rFonts w:cs="Times New Roman"/>
      <w:b/>
      <w:sz w:val="29"/>
      <w:szCs w:val="29"/>
    </w:rPr>
  </w:style>
  <w:style w:type="paragraph" w:styleId="Heading3">
    <w:name w:val="heading 3"/>
    <w:basedOn w:val="Heading1"/>
    <w:next w:val="Normal"/>
    <w:link w:val="Heading3Char"/>
    <w:uiPriority w:val="9"/>
    <w:unhideWhenUsed/>
    <w:qFormat/>
    <w:rsid w:val="00CB2997"/>
    <w:pPr>
      <w:numPr>
        <w:numId w:val="0"/>
      </w:numPr>
      <w:outlineLvl w:val="2"/>
    </w:p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F6DA9"/>
    <w:pPr>
      <w:ind w:left="720"/>
      <w:contextualSpacing/>
    </w:pPr>
  </w:style>
  <w:style w:type="paragraph" w:styleId="FootnoteText">
    <w:name w:val="footnote text"/>
    <w:basedOn w:val="Normal"/>
    <w:link w:val="FootnoteTextChar"/>
    <w:uiPriority w:val="99"/>
    <w:unhideWhenUsed/>
    <w:rsid w:val="006F6DA9"/>
    <w:pPr>
      <w:spacing w:line="240" w:lineRule="auto"/>
    </w:pPr>
    <w:rPr>
      <w:sz w:val="18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rsid w:val="006F6DA9"/>
    <w:rPr>
      <w:rFonts w:ascii="LM Roman 12" w:hAnsi="LM Roman 12"/>
      <w:sz w:val="18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6F6DA9"/>
    <w:rPr>
      <w:vertAlign w:val="superscript"/>
    </w:rPr>
  </w:style>
  <w:style w:type="table" w:styleId="TableGrid">
    <w:name w:val="Table Grid"/>
    <w:basedOn w:val="TableNormal"/>
    <w:uiPriority w:val="59"/>
    <w:rsid w:val="00074DE2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074DE2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74DE2"/>
    <w:rPr>
      <w:rFonts w:ascii="Tahoma" w:hAnsi="Tahoma" w:cs="Tahoma"/>
      <w:sz w:val="16"/>
      <w:szCs w:val="16"/>
    </w:rPr>
  </w:style>
  <w:style w:type="character" w:customStyle="1" w:styleId="Heading1Char">
    <w:name w:val="Heading 1 Char"/>
    <w:basedOn w:val="DefaultParagraphFont"/>
    <w:link w:val="Heading1"/>
    <w:uiPriority w:val="9"/>
    <w:rsid w:val="00CB2997"/>
    <w:rPr>
      <w:rFonts w:ascii="LM Roman 12" w:hAnsi="LM Roman 12" w:cs="Times New Roman"/>
      <w:b/>
      <w:sz w:val="34"/>
      <w:szCs w:val="34"/>
    </w:rPr>
  </w:style>
  <w:style w:type="paragraph" w:styleId="Title">
    <w:name w:val="Title"/>
    <w:basedOn w:val="Normal"/>
    <w:next w:val="Normal"/>
    <w:link w:val="TitleChar"/>
    <w:uiPriority w:val="10"/>
    <w:qFormat/>
    <w:rsid w:val="00CB2997"/>
    <w:pPr>
      <w:jc w:val="center"/>
    </w:pPr>
    <w:rPr>
      <w:rFonts w:ascii="LM Roman 17" w:hAnsi="LM Roman 17" w:cs="Times New Roman"/>
      <w:sz w:val="34"/>
      <w:szCs w:val="34"/>
    </w:rPr>
  </w:style>
  <w:style w:type="character" w:customStyle="1" w:styleId="TitleChar">
    <w:name w:val="Title Char"/>
    <w:basedOn w:val="DefaultParagraphFont"/>
    <w:link w:val="Title"/>
    <w:uiPriority w:val="10"/>
    <w:rsid w:val="00CB2997"/>
    <w:rPr>
      <w:rFonts w:ascii="LM Roman 17" w:hAnsi="LM Roman 17" w:cs="Times New Roman"/>
      <w:sz w:val="34"/>
      <w:szCs w:val="34"/>
    </w:rPr>
  </w:style>
  <w:style w:type="character" w:customStyle="1" w:styleId="Heading2Char">
    <w:name w:val="Heading 2 Char"/>
    <w:basedOn w:val="DefaultParagraphFont"/>
    <w:link w:val="Heading2"/>
    <w:uiPriority w:val="9"/>
    <w:rsid w:val="00CB2997"/>
    <w:rPr>
      <w:rFonts w:ascii="LM Roman 12" w:hAnsi="LM Roman 12" w:cs="Times New Roman"/>
      <w:b/>
      <w:sz w:val="29"/>
      <w:szCs w:val="29"/>
    </w:rPr>
  </w:style>
  <w:style w:type="paragraph" w:styleId="Subtitle">
    <w:name w:val="Subtitle"/>
    <w:basedOn w:val="Normal"/>
    <w:next w:val="Normal"/>
    <w:link w:val="SubtitleChar"/>
    <w:uiPriority w:val="11"/>
    <w:qFormat/>
    <w:rsid w:val="00CB2997"/>
    <w:pPr>
      <w:jc w:val="center"/>
    </w:pPr>
  </w:style>
  <w:style w:type="character" w:customStyle="1" w:styleId="SubtitleChar">
    <w:name w:val="Subtitle Char"/>
    <w:basedOn w:val="DefaultParagraphFont"/>
    <w:link w:val="Subtitle"/>
    <w:uiPriority w:val="11"/>
    <w:rsid w:val="00CB2997"/>
    <w:rPr>
      <w:rFonts w:ascii="LM Roman 12" w:hAnsi="LM Roman 12" w:cs="cmr12"/>
      <w:sz w:val="24"/>
      <w:szCs w:val="24"/>
    </w:rPr>
  </w:style>
  <w:style w:type="character" w:styleId="Strong">
    <w:name w:val="Strong"/>
    <w:uiPriority w:val="22"/>
    <w:qFormat/>
    <w:rsid w:val="00CB2997"/>
    <w:rPr>
      <w:b/>
    </w:rPr>
  </w:style>
  <w:style w:type="character" w:customStyle="1" w:styleId="Heading3Char">
    <w:name w:val="Heading 3 Char"/>
    <w:basedOn w:val="DefaultParagraphFont"/>
    <w:link w:val="Heading3"/>
    <w:uiPriority w:val="9"/>
    <w:rsid w:val="00CB2997"/>
    <w:rPr>
      <w:rFonts w:ascii="LM Roman 12" w:hAnsi="LM Roman 12" w:cs="Times New Roman"/>
      <w:b/>
      <w:sz w:val="34"/>
      <w:szCs w:val="34"/>
    </w:rPr>
  </w:style>
  <w:style w:type="paragraph" w:styleId="Header">
    <w:name w:val="header"/>
    <w:basedOn w:val="Normal"/>
    <w:link w:val="HeaderChar"/>
    <w:uiPriority w:val="99"/>
    <w:unhideWhenUsed/>
    <w:rsid w:val="005A1EE4"/>
    <w:pPr>
      <w:tabs>
        <w:tab w:val="center" w:pos="4513"/>
        <w:tab w:val="right" w:pos="9026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A1EE4"/>
    <w:rPr>
      <w:rFonts w:ascii="LM Roman 12" w:hAnsi="LM Roman 12" w:cs="cmr12"/>
      <w:sz w:val="24"/>
      <w:szCs w:val="24"/>
    </w:rPr>
  </w:style>
  <w:style w:type="paragraph" w:styleId="Footer">
    <w:name w:val="footer"/>
    <w:basedOn w:val="Normal"/>
    <w:link w:val="FooterChar"/>
    <w:uiPriority w:val="99"/>
    <w:unhideWhenUsed/>
    <w:rsid w:val="005A1EE4"/>
    <w:pPr>
      <w:tabs>
        <w:tab w:val="center" w:pos="4513"/>
        <w:tab w:val="right" w:pos="9026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A1EE4"/>
    <w:rPr>
      <w:rFonts w:ascii="LM Roman 12" w:hAnsi="LM Roman 12" w:cs="cmr12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svg"/><Relationship Id="rId17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9.sv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sv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sv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ASUS\Documents\Custom%20Office%20Templates\Format%20LaTeX%20-%20Cover%20ITB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F07B1F3D-2223-458E-B7B9-C88EF298432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Format LaTeX - Cover ITB.dotx</Template>
  <TotalTime>81</TotalTime>
  <Pages>21</Pages>
  <Words>3529</Words>
  <Characters>20118</Characters>
  <Application>Microsoft Office Word</Application>
  <DocSecurity>0</DocSecurity>
  <Lines>167</Lines>
  <Paragraphs>47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EECS</Company>
  <LinksUpToDate>false</LinksUpToDate>
  <CharactersWithSpaces>23600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FelixLimanta</dc:creator>
  <cp:lastModifiedBy>Felix Limanta</cp:lastModifiedBy>
  <cp:revision>4</cp:revision>
  <dcterms:created xsi:type="dcterms:W3CDTF">2017-04-01T09:16:00Z</dcterms:created>
  <dcterms:modified xsi:type="dcterms:W3CDTF">2017-04-03T10:52:00Z</dcterms:modified>
</cp:coreProperties>
</file>