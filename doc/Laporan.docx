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3C0" w:rsidRDefault="00087E3C" w:rsidP="00CB2997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943600" cy="44196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61BF" w:rsidRDefault="00087E3C" w:rsidP="001E03C0">
                            <w:pPr>
                              <w:jc w:val="center"/>
                              <w:rPr>
                                <w:rFonts w:ascii="LM Roman 17" w:hAnsi="LM Roman 17"/>
                                <w:sz w:val="34"/>
                                <w:szCs w:val="34"/>
                              </w:rPr>
                            </w:pPr>
                            <w:proofErr w:type="spellStart"/>
                            <w:r>
                              <w:rPr>
                                <w:rFonts w:ascii="LM Roman 17" w:hAnsi="LM Roman 17"/>
                                <w:sz w:val="34"/>
                                <w:szCs w:val="34"/>
                              </w:rPr>
                              <w:t>Pen</w:t>
                            </w:r>
                            <w:r w:rsidR="000261BF">
                              <w:rPr>
                                <w:rFonts w:ascii="LM Roman 17" w:hAnsi="LM Roman 17"/>
                                <w:sz w:val="34"/>
                                <w:szCs w:val="34"/>
                              </w:rPr>
                              <w:t>yelesaian</w:t>
                            </w:r>
                            <w:proofErr w:type="spellEnd"/>
                            <w:r w:rsidR="000261BF">
                              <w:rPr>
                                <w:rFonts w:ascii="LM Roman 17" w:hAnsi="LM Roman 17"/>
                                <w:sz w:val="3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="000261BF">
                              <w:rPr>
                                <w:rFonts w:ascii="LM Roman 17" w:hAnsi="LM Roman 17"/>
                                <w:sz w:val="34"/>
                                <w:szCs w:val="34"/>
                              </w:rPr>
                              <w:t>Persoalan</w:t>
                            </w:r>
                            <w:proofErr w:type="spellEnd"/>
                            <w:r w:rsidR="000261BF">
                              <w:rPr>
                                <w:rFonts w:ascii="LM Roman 17" w:hAnsi="LM Roman 17"/>
                                <w:sz w:val="34"/>
                                <w:szCs w:val="34"/>
                              </w:rPr>
                              <w:t xml:space="preserve"> TSP </w:t>
                            </w:r>
                            <w:proofErr w:type="spellStart"/>
                            <w:r w:rsidR="000261BF">
                              <w:rPr>
                                <w:rFonts w:ascii="LM Roman 17" w:hAnsi="LM Roman 17"/>
                                <w:sz w:val="34"/>
                                <w:szCs w:val="34"/>
                              </w:rPr>
                              <w:t>dengan</w:t>
                            </w:r>
                            <w:proofErr w:type="spellEnd"/>
                            <w:r w:rsidR="000261BF">
                              <w:rPr>
                                <w:rFonts w:ascii="LM Roman 17" w:hAnsi="LM Roman 17"/>
                                <w:sz w:val="34"/>
                                <w:szCs w:val="34"/>
                              </w:rPr>
                              <w:t xml:space="preserve"> Algoritma</w:t>
                            </w:r>
                          </w:p>
                          <w:p w:rsidR="001E03C0" w:rsidRPr="000261BF" w:rsidRDefault="000261BF" w:rsidP="001E03C0">
                            <w:pPr>
                              <w:jc w:val="center"/>
                              <w:rPr>
                                <w:rFonts w:ascii="LM Roman 17" w:hAnsi="LM Roman 17"/>
                                <w:i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LM Roman 17" w:hAnsi="LM Roman 17"/>
                                <w:i/>
                                <w:sz w:val="34"/>
                                <w:szCs w:val="34"/>
                              </w:rPr>
                              <w:t>Branch and Bound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68pt;height:34.8pt;z-index:2516567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" stroked="f">
                <v:textbox style="mso-fit-shape-to-text:t">
                  <w:txbxContent>
                    <w:p w:rsidR="000261BF" w:rsidRDefault="00087E3C" w:rsidP="001E03C0">
                      <w:pPr>
                        <w:jc w:val="center"/>
                        <w:rPr>
                          <w:rFonts w:ascii="LM Roman 17" w:hAnsi="LM Roman 17"/>
                          <w:sz w:val="34"/>
                          <w:szCs w:val="34"/>
                        </w:rPr>
                      </w:pPr>
                      <w:proofErr w:type="spellStart"/>
                      <w:r>
                        <w:rPr>
                          <w:rFonts w:ascii="LM Roman 17" w:hAnsi="LM Roman 17"/>
                          <w:sz w:val="34"/>
                          <w:szCs w:val="34"/>
                        </w:rPr>
                        <w:t>Pen</w:t>
                      </w:r>
                      <w:r w:rsidR="000261BF">
                        <w:rPr>
                          <w:rFonts w:ascii="LM Roman 17" w:hAnsi="LM Roman 17"/>
                          <w:sz w:val="34"/>
                          <w:szCs w:val="34"/>
                        </w:rPr>
                        <w:t>yelesaian</w:t>
                      </w:r>
                      <w:proofErr w:type="spellEnd"/>
                      <w:r w:rsidR="000261BF">
                        <w:rPr>
                          <w:rFonts w:ascii="LM Roman 17" w:hAnsi="LM Roman 17"/>
                          <w:sz w:val="34"/>
                          <w:szCs w:val="34"/>
                        </w:rPr>
                        <w:t xml:space="preserve"> </w:t>
                      </w:r>
                      <w:proofErr w:type="spellStart"/>
                      <w:r w:rsidR="000261BF">
                        <w:rPr>
                          <w:rFonts w:ascii="LM Roman 17" w:hAnsi="LM Roman 17"/>
                          <w:sz w:val="34"/>
                          <w:szCs w:val="34"/>
                        </w:rPr>
                        <w:t>Persoalan</w:t>
                      </w:r>
                      <w:proofErr w:type="spellEnd"/>
                      <w:r w:rsidR="000261BF">
                        <w:rPr>
                          <w:rFonts w:ascii="LM Roman 17" w:hAnsi="LM Roman 17"/>
                          <w:sz w:val="34"/>
                          <w:szCs w:val="34"/>
                        </w:rPr>
                        <w:t xml:space="preserve"> TSP </w:t>
                      </w:r>
                      <w:proofErr w:type="spellStart"/>
                      <w:r w:rsidR="000261BF">
                        <w:rPr>
                          <w:rFonts w:ascii="LM Roman 17" w:hAnsi="LM Roman 17"/>
                          <w:sz w:val="34"/>
                          <w:szCs w:val="34"/>
                        </w:rPr>
                        <w:t>dengan</w:t>
                      </w:r>
                      <w:proofErr w:type="spellEnd"/>
                      <w:r w:rsidR="000261BF">
                        <w:rPr>
                          <w:rFonts w:ascii="LM Roman 17" w:hAnsi="LM Roman 17"/>
                          <w:sz w:val="34"/>
                          <w:szCs w:val="34"/>
                        </w:rPr>
                        <w:t xml:space="preserve"> Algoritma</w:t>
                      </w:r>
                    </w:p>
                    <w:p w:rsidR="001E03C0" w:rsidRPr="000261BF" w:rsidRDefault="000261BF" w:rsidP="001E03C0">
                      <w:pPr>
                        <w:jc w:val="center"/>
                        <w:rPr>
                          <w:rFonts w:ascii="LM Roman 17" w:hAnsi="LM Roman 17"/>
                          <w:i/>
                          <w:sz w:val="34"/>
                          <w:szCs w:val="34"/>
                        </w:rPr>
                      </w:pPr>
                      <w:r>
                        <w:rPr>
                          <w:rFonts w:ascii="LM Roman 17" w:hAnsi="LM Roman 17"/>
                          <w:i/>
                          <w:sz w:val="34"/>
                          <w:szCs w:val="34"/>
                        </w:rPr>
                        <w:t>Branch and Bound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72072D" w:rsidRDefault="001E03C0">
      <w:pPr>
        <w:autoSpaceDE/>
        <w:autoSpaceDN/>
        <w:adjustRightInd/>
        <w:spacing w:after="200"/>
        <w:sectPr w:rsidR="0072072D" w:rsidSect="006E751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D29DE">
        <w:rPr>
          <w:noProof/>
          <w:lang w:eastAsia="en-US"/>
        </w:rPr>
        <w:drawing>
          <wp:anchor distT="0" distB="0" distL="114300" distR="114300" simplePos="0" relativeHeight="251655680" behindDoc="0" locked="0" layoutInCell="1" allowOverlap="1" wp14:anchorId="00867EB4" wp14:editId="42B77C02">
            <wp:simplePos x="0" y="0"/>
            <wp:positionH relativeFrom="margin">
              <wp:posOffset>2114550</wp:posOffset>
            </wp:positionH>
            <wp:positionV relativeFrom="margin">
              <wp:posOffset>3996690</wp:posOffset>
            </wp:positionV>
            <wp:extent cx="1714500" cy="25190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M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E3C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2857500</wp:posOffset>
                </wp:positionV>
                <wp:extent cx="5943600" cy="588010"/>
                <wp:effectExtent l="0" t="0" r="0" b="444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88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03C0" w:rsidRDefault="001E03C0" w:rsidP="001E03C0">
                            <w:pPr>
                              <w:jc w:val="center"/>
                            </w:pPr>
                            <w:proofErr w:type="spellStart"/>
                            <w:r>
                              <w:t>oleh</w:t>
                            </w:r>
                            <w:proofErr w:type="spellEnd"/>
                          </w:p>
                          <w:p w:rsidR="001E03C0" w:rsidRPr="001E03C0" w:rsidRDefault="001E03C0" w:rsidP="001E03C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E03C0">
                              <w:rPr>
                                <w:b/>
                              </w:rPr>
                              <w:t>Felix Limanta / 13515065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0;margin-top:225pt;width:468pt;height:46.3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" stroked="f">
                <v:textbox style="mso-fit-shape-to-text:t">
                  <w:txbxContent>
                    <w:p w:rsidR="001E03C0" w:rsidRDefault="001E03C0" w:rsidP="001E03C0">
                      <w:pPr>
                        <w:jc w:val="center"/>
                      </w:pPr>
                      <w:proofErr w:type="spellStart"/>
                      <w:r>
                        <w:t>oleh</w:t>
                      </w:r>
                      <w:proofErr w:type="spellEnd"/>
                    </w:p>
                    <w:p w:rsidR="001E03C0" w:rsidRPr="001E03C0" w:rsidRDefault="001E03C0" w:rsidP="001E03C0">
                      <w:pPr>
                        <w:jc w:val="center"/>
                        <w:rPr>
                          <w:b/>
                        </w:rPr>
                      </w:pPr>
                      <w:r w:rsidRPr="001E03C0">
                        <w:rPr>
                          <w:b/>
                        </w:rPr>
                        <w:t>Felix Limanta / 13515065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87E3C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1371600</wp:posOffset>
                </wp:positionV>
                <wp:extent cx="5943600" cy="914400"/>
                <wp:effectExtent l="0" t="0" r="0" b="190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03C0" w:rsidRPr="001E03C0" w:rsidRDefault="001E03C0" w:rsidP="001E03C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1E03C0">
                              <w:rPr>
                                <w:b/>
                              </w:rPr>
                              <w:t>Laporan</w:t>
                            </w:r>
                            <w:proofErr w:type="spellEnd"/>
                          </w:p>
                          <w:p w:rsidR="001E03C0" w:rsidRDefault="001E03C0" w:rsidP="001E03C0">
                            <w:pPr>
                              <w:jc w:val="center"/>
                            </w:pPr>
                            <w:proofErr w:type="spellStart"/>
                            <w:r>
                              <w:t>Disusun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memenuhi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persyaratan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kuliah</w:t>
                            </w:r>
                            <w:proofErr w:type="spellEnd"/>
                          </w:p>
                          <w:p w:rsidR="001E03C0" w:rsidRDefault="001E03C0" w:rsidP="001E03C0">
                            <w:pPr>
                              <w:jc w:val="center"/>
                            </w:pPr>
                            <w:r>
                              <w:t xml:space="preserve">IF2211 – </w:t>
                            </w:r>
                            <w:proofErr w:type="spellStart"/>
                            <w:r>
                              <w:t>Strategi</w:t>
                            </w:r>
                            <w:proofErr w:type="spellEnd"/>
                            <w:r>
                              <w:t xml:space="preserve"> Algoritma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0;margin-top:108pt;width:468pt;height:1in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" stroked="f">
                <v:textbox>
                  <w:txbxContent>
                    <w:p w:rsidR="001E03C0" w:rsidRPr="001E03C0" w:rsidRDefault="001E03C0" w:rsidP="001E03C0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1E03C0">
                        <w:rPr>
                          <w:b/>
                        </w:rPr>
                        <w:t>Laporan</w:t>
                      </w:r>
                      <w:proofErr w:type="spellEnd"/>
                    </w:p>
                    <w:p w:rsidR="001E03C0" w:rsidRDefault="001E03C0" w:rsidP="001E03C0">
                      <w:pPr>
                        <w:jc w:val="center"/>
                      </w:pPr>
                      <w:proofErr w:type="spellStart"/>
                      <w:r>
                        <w:t>Disusun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memenuhi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persyaratan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kuliah</w:t>
                      </w:r>
                      <w:proofErr w:type="spellEnd"/>
                    </w:p>
                    <w:p w:rsidR="001E03C0" w:rsidRDefault="001E03C0" w:rsidP="001E03C0">
                      <w:pPr>
                        <w:jc w:val="center"/>
                      </w:pPr>
                      <w:r>
                        <w:t xml:space="preserve">IF2211 – </w:t>
                      </w:r>
                      <w:proofErr w:type="spellStart"/>
                      <w:r>
                        <w:t>Strategi</w:t>
                      </w:r>
                      <w:proofErr w:type="spellEnd"/>
                      <w:r>
                        <w:t xml:space="preserve"> Algoritma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87E3C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776" behindDoc="0" locked="1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943600" cy="109093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090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03C0" w:rsidRPr="001E03C0" w:rsidRDefault="001E03C0" w:rsidP="001E03C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E03C0">
                              <w:rPr>
                                <w:b/>
                              </w:rPr>
                              <w:t xml:space="preserve">Program </w:t>
                            </w:r>
                            <w:proofErr w:type="spellStart"/>
                            <w:r w:rsidRPr="001E03C0">
                              <w:rPr>
                                <w:b/>
                              </w:rPr>
                              <w:t>Studi</w:t>
                            </w:r>
                            <w:proofErr w:type="spellEnd"/>
                            <w:r w:rsidRPr="001E03C0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1E03C0">
                              <w:rPr>
                                <w:b/>
                              </w:rPr>
                              <w:t>Teknik</w:t>
                            </w:r>
                            <w:proofErr w:type="spellEnd"/>
                            <w:r w:rsidRPr="001E03C0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1E03C0">
                              <w:rPr>
                                <w:b/>
                              </w:rPr>
                              <w:t>Informatika</w:t>
                            </w:r>
                            <w:proofErr w:type="spellEnd"/>
                          </w:p>
                          <w:p w:rsidR="001E03C0" w:rsidRPr="001E03C0" w:rsidRDefault="001E03C0" w:rsidP="001E03C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1E03C0">
                              <w:rPr>
                                <w:b/>
                              </w:rPr>
                              <w:t>Institut</w:t>
                            </w:r>
                            <w:proofErr w:type="spellEnd"/>
                            <w:r w:rsidRPr="001E03C0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1E03C0">
                              <w:rPr>
                                <w:b/>
                              </w:rPr>
                              <w:t>Teknologi</w:t>
                            </w:r>
                            <w:proofErr w:type="spellEnd"/>
                            <w:r w:rsidRPr="001E03C0">
                              <w:rPr>
                                <w:b/>
                              </w:rPr>
                              <w:t xml:space="preserve"> Bandung</w:t>
                            </w:r>
                          </w:p>
                          <w:p w:rsidR="001E03C0" w:rsidRPr="001E03C0" w:rsidRDefault="001E03C0" w:rsidP="001E03C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E03C0">
                              <w:rPr>
                                <w:b/>
                              </w:rPr>
                              <w:t>Bandung</w:t>
                            </w:r>
                          </w:p>
                          <w:p w:rsidR="001E03C0" w:rsidRPr="001E03C0" w:rsidRDefault="001E03C0" w:rsidP="001E03C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DATE \@ "\yyyy"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087E3C">
                              <w:rPr>
                                <w:b/>
                                <w:noProof/>
                              </w:rPr>
                              <w:t>2017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0;margin-top:0;width:468pt;height:85.9pt;z-index:2516597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" stroked="f">
                <v:textbox style="mso-fit-shape-to-text:t">
                  <w:txbxContent>
                    <w:p w:rsidR="001E03C0" w:rsidRPr="001E03C0" w:rsidRDefault="001E03C0" w:rsidP="001E03C0">
                      <w:pPr>
                        <w:jc w:val="center"/>
                        <w:rPr>
                          <w:b/>
                        </w:rPr>
                      </w:pPr>
                      <w:r w:rsidRPr="001E03C0">
                        <w:rPr>
                          <w:b/>
                        </w:rPr>
                        <w:t xml:space="preserve">Program </w:t>
                      </w:r>
                      <w:proofErr w:type="spellStart"/>
                      <w:r w:rsidRPr="001E03C0">
                        <w:rPr>
                          <w:b/>
                        </w:rPr>
                        <w:t>Studi</w:t>
                      </w:r>
                      <w:proofErr w:type="spellEnd"/>
                      <w:r w:rsidRPr="001E03C0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1E03C0">
                        <w:rPr>
                          <w:b/>
                        </w:rPr>
                        <w:t>Teknik</w:t>
                      </w:r>
                      <w:proofErr w:type="spellEnd"/>
                      <w:r w:rsidRPr="001E03C0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1E03C0">
                        <w:rPr>
                          <w:b/>
                        </w:rPr>
                        <w:t>Informatika</w:t>
                      </w:r>
                      <w:proofErr w:type="spellEnd"/>
                    </w:p>
                    <w:p w:rsidR="001E03C0" w:rsidRPr="001E03C0" w:rsidRDefault="001E03C0" w:rsidP="001E03C0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1E03C0">
                        <w:rPr>
                          <w:b/>
                        </w:rPr>
                        <w:t>Institut</w:t>
                      </w:r>
                      <w:proofErr w:type="spellEnd"/>
                      <w:r w:rsidRPr="001E03C0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1E03C0">
                        <w:rPr>
                          <w:b/>
                        </w:rPr>
                        <w:t>Teknologi</w:t>
                      </w:r>
                      <w:proofErr w:type="spellEnd"/>
                      <w:r w:rsidRPr="001E03C0">
                        <w:rPr>
                          <w:b/>
                        </w:rPr>
                        <w:t xml:space="preserve"> Bandung</w:t>
                      </w:r>
                    </w:p>
                    <w:p w:rsidR="001E03C0" w:rsidRPr="001E03C0" w:rsidRDefault="001E03C0" w:rsidP="001E03C0">
                      <w:pPr>
                        <w:jc w:val="center"/>
                        <w:rPr>
                          <w:b/>
                        </w:rPr>
                      </w:pPr>
                      <w:r w:rsidRPr="001E03C0">
                        <w:rPr>
                          <w:b/>
                        </w:rPr>
                        <w:t>Bandung</w:t>
                      </w:r>
                    </w:p>
                    <w:p w:rsidR="001E03C0" w:rsidRPr="001E03C0" w:rsidRDefault="001E03C0" w:rsidP="001E03C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fldChar w:fldCharType="begin"/>
                      </w:r>
                      <w:r>
                        <w:rPr>
                          <w:b/>
                        </w:rPr>
                        <w:instrText xml:space="preserve"> DATE \@ "\yyyy" </w:instrText>
                      </w:r>
                      <w:r>
                        <w:rPr>
                          <w:b/>
                        </w:rPr>
                        <w:fldChar w:fldCharType="separate"/>
                      </w:r>
                      <w:r w:rsidR="00087E3C">
                        <w:rPr>
                          <w:b/>
                          <w:noProof/>
                        </w:rPr>
                        <w:t>2017</w:t>
                      </w:r>
                      <w:r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>
        <w:br w:type="page"/>
      </w:r>
    </w:p>
    <w:p w:rsidR="006F6DA9" w:rsidRPr="00CB2997" w:rsidRDefault="006E7514" w:rsidP="00CB2997">
      <w:pPr>
        <w:pStyle w:val="Heading1"/>
      </w:pPr>
      <w:r w:rsidRPr="00CB2997">
        <w:lastRenderedPageBreak/>
        <w:t>Introduction</w:t>
      </w:r>
    </w:p>
    <w:p w:rsidR="006E7514" w:rsidRPr="006E7514" w:rsidRDefault="006E7514" w:rsidP="00CB2997">
      <w:r w:rsidRPr="006E7514">
        <w:t>This paper.</w:t>
      </w:r>
      <w:r w:rsidR="00BB0B9B">
        <w:rPr>
          <w:rStyle w:val="FootnoteReference"/>
        </w:rPr>
        <w:footnoteReference w:id="1"/>
      </w:r>
      <w:r w:rsidRPr="006E7514">
        <w:rPr>
          <w:rFonts w:cs="cmr8"/>
          <w:sz w:val="16"/>
          <w:szCs w:val="16"/>
        </w:rPr>
        <w:t xml:space="preserve"> </w:t>
      </w:r>
      <w:r w:rsidRPr="006E7514">
        <w:t>Theoretically,</w:t>
      </w:r>
      <w:r w:rsidR="005C0279">
        <w:t xml:space="preserve"> </w:t>
      </w:r>
      <w:r w:rsidRPr="006E7514">
        <w:t>...</w:t>
      </w:r>
    </w:p>
    <w:p w:rsidR="006E7514" w:rsidRPr="00CB2997" w:rsidRDefault="006E7514" w:rsidP="00CB2997">
      <w:r w:rsidRPr="00CB2997">
        <w:t>The issue of ...</w:t>
      </w:r>
    </w:p>
    <w:p w:rsidR="006E7514" w:rsidRPr="006E7514" w:rsidRDefault="006E7514" w:rsidP="00CB2997">
      <w:r w:rsidRPr="006E7514">
        <w:t>This paper is organized as follows. The next section presents ... Then, Section 3 discusses</w:t>
      </w:r>
    </w:p>
    <w:p w:rsidR="006F6DA9" w:rsidRDefault="006E7514" w:rsidP="00CB2997">
      <w:r w:rsidRPr="006E7514">
        <w:t>the ... Section 4 analyzes the ... Concluding remarks are offered in Section 5.</w:t>
      </w:r>
    </w:p>
    <w:p w:rsidR="006E7514" w:rsidRPr="006E7514" w:rsidRDefault="006E7514" w:rsidP="00CB2997"/>
    <w:p w:rsidR="006E7514" w:rsidRPr="006F6DA9" w:rsidRDefault="006E7514" w:rsidP="00CB2997">
      <w:pPr>
        <w:pStyle w:val="Heading1"/>
      </w:pPr>
      <w:r>
        <w:t>Model</w:t>
      </w:r>
    </w:p>
    <w:p w:rsidR="006E7514" w:rsidRPr="00CB2997" w:rsidRDefault="006E7514" w:rsidP="00CB2997">
      <w:pPr>
        <w:pStyle w:val="Heading2"/>
      </w:pPr>
      <w:r w:rsidRPr="00CB2997">
        <w:t>Setup</w:t>
      </w:r>
    </w:p>
    <w:p w:rsidR="00074DE2" w:rsidRPr="00CB2997" w:rsidRDefault="00074DE2" w:rsidP="00CB2997">
      <w:pPr>
        <w:pStyle w:val="Heading2"/>
      </w:pPr>
      <w:r w:rsidRPr="00CB2997">
        <w:t>Model</w:t>
      </w:r>
    </w:p>
    <w:p w:rsidR="00074DE2" w:rsidRDefault="00074DE2" w:rsidP="00CB2997">
      <w:r w:rsidRPr="00E05FD1">
        <w:t xml:space="preserve">A player faces a dynamic optimization problem of 5 periods.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E05FD1">
        <w:t xml:space="preserve"> denotes the player’s action in period </w:t>
      </w:r>
      <w:r w:rsidRPr="00E05FD1">
        <w:rPr>
          <w:i/>
        </w:rPr>
        <w:t>t</w:t>
      </w:r>
      <w:r w:rsidRPr="00E05FD1">
        <w:t xml:space="preserve">, </w:t>
      </w:r>
    </w:p>
    <w:tbl>
      <w:tblPr>
        <w:tblStyle w:val="TableGrid"/>
        <w:tblW w:w="99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346" w:type="dxa"/>
          <w:left w:w="115" w:type="dxa"/>
          <w:bottom w:w="230" w:type="dxa"/>
          <w:right w:w="115" w:type="dxa"/>
        </w:tblCellMar>
        <w:tblLook w:val="04A0" w:firstRow="1" w:lastRow="0" w:firstColumn="1" w:lastColumn="0" w:noHBand="0" w:noVBand="1"/>
      </w:tblPr>
      <w:tblGrid>
        <w:gridCol w:w="8845"/>
        <w:gridCol w:w="1080"/>
      </w:tblGrid>
      <w:tr w:rsidR="00074DE2" w:rsidRPr="00DB6D2A" w:rsidTr="00074DE2">
        <w:tc>
          <w:tcPr>
            <w:tcW w:w="8845" w:type="dxa"/>
            <w:vAlign w:val="center"/>
          </w:tcPr>
          <w:p w:rsidR="00074DE2" w:rsidRPr="00DB6D2A" w:rsidRDefault="006D193E" w:rsidP="00CB2997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∈{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1080" w:type="dxa"/>
            <w:vAlign w:val="center"/>
          </w:tcPr>
          <w:p w:rsidR="00074DE2" w:rsidRPr="00DB6D2A" w:rsidRDefault="00074DE2" w:rsidP="00CB2997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074DE2" w:rsidRDefault="00074DE2" w:rsidP="00CB2997">
      <w:r w:rsidRPr="00E05FD1">
        <w:t>We denote the vector of action choi</w:t>
      </w:r>
      <w:bookmarkStart w:id="0" w:name="_GoBack"/>
      <w:bookmarkEnd w:id="0"/>
      <w:r w:rsidRPr="00E05FD1">
        <w:t xml:space="preserve">ces by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3</m:t>
                </m:r>
              </m:sub>
            </m:sSub>
          </m:e>
        </m:d>
      </m:oMath>
      <w:r w:rsidRPr="00E05FD1">
        <w:t xml:space="preserve">. Playing in a period yields an immediately consumption level of </w:t>
      </w:r>
      <w:r w:rsidRPr="00E05FD1">
        <w:rPr>
          <w:i/>
        </w:rPr>
        <w:t>x</w:t>
      </w:r>
      <w:r w:rsidRPr="00E05FD1">
        <w:t xml:space="preserve"> at a certain future cost, to be paid at period 4, while   not playing yields no consumption and incurs no cost, so </w:t>
      </w:r>
    </w:p>
    <w:tbl>
      <w:tblPr>
        <w:tblStyle w:val="TableGrid"/>
        <w:tblW w:w="99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346" w:type="dxa"/>
          <w:left w:w="115" w:type="dxa"/>
          <w:bottom w:w="230" w:type="dxa"/>
          <w:right w:w="115" w:type="dxa"/>
        </w:tblCellMar>
        <w:tblLook w:val="04A0" w:firstRow="1" w:lastRow="0" w:firstColumn="1" w:lastColumn="0" w:noHBand="0" w:noVBand="1"/>
      </w:tblPr>
      <w:tblGrid>
        <w:gridCol w:w="8845"/>
        <w:gridCol w:w="1080"/>
      </w:tblGrid>
      <w:tr w:rsidR="00074DE2" w:rsidRPr="00DB6D2A" w:rsidTr="00074DE2">
        <w:tc>
          <w:tcPr>
            <w:tcW w:w="8845" w:type="dxa"/>
            <w:vAlign w:val="center"/>
          </w:tcPr>
          <w:p w:rsidR="00074DE2" w:rsidRPr="00DB6D2A" w:rsidRDefault="006D193E" w:rsidP="00CB2997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080" w:type="dxa"/>
            <w:vAlign w:val="center"/>
          </w:tcPr>
          <w:p w:rsidR="00074DE2" w:rsidRPr="00DB6D2A" w:rsidRDefault="00074DE2" w:rsidP="00CB2997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074DE2" w:rsidRDefault="00074DE2" w:rsidP="00CB2997">
      <w:r w:rsidRPr="00E05FD1">
        <w:t xml:space="preserve">The player observe </w:t>
      </w:r>
      <w:r w:rsidRPr="00E05FD1">
        <w:rPr>
          <w:i/>
        </w:rPr>
        <w:t>x</w:t>
      </w:r>
      <w:r w:rsidRPr="00E05FD1">
        <w:t xml:space="preserve"> in period 1 before she pick her action. </w:t>
      </w:r>
    </w:p>
    <w:p w:rsidR="005C0279" w:rsidRDefault="005C0279" w:rsidP="00CB2997">
      <w:r w:rsidRPr="00E05FD1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E05FD1">
        <w:t xml:space="preserve"> denotes total cost for playing </w:t>
      </w:r>
      <w:r w:rsidRPr="00E05FD1">
        <w:rPr>
          <w:i/>
        </w:rPr>
        <w:t>s</w:t>
      </w:r>
      <w:r w:rsidRPr="00E05FD1">
        <w:t xml:space="preserve"> games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/>
              </w:rPr>
              <m:t>t</m:t>
            </m:r>
          </m:sub>
        </m:sSub>
        <m:r>
          <w:rPr>
            <w:rFonts w:ascii="Cambria Math"/>
          </w:rPr>
          <m:t xml:space="preserve"> </m:t>
        </m:r>
      </m:oMath>
      <w:r w:rsidRPr="00E05FD1">
        <w:t xml:space="preserve">the number of games played up till and including time </w:t>
      </w:r>
      <w:r w:rsidRPr="00E05FD1">
        <w:rPr>
          <w:i/>
        </w:rPr>
        <w:t>t</w:t>
      </w:r>
      <w:r w:rsidRPr="00E05FD1">
        <w:t>.</w:t>
      </w:r>
    </w:p>
    <w:p w:rsidR="005C0279" w:rsidRPr="00E05FD1" w:rsidRDefault="005C0279" w:rsidP="00CB2997"/>
    <w:p w:rsidR="005C0279" w:rsidRPr="006F6DA9" w:rsidRDefault="005C0279" w:rsidP="00CB2997">
      <w:pPr>
        <w:pStyle w:val="Heading2"/>
      </w:pPr>
      <w:r>
        <w:t>Implications</w:t>
      </w:r>
    </w:p>
    <w:p w:rsidR="005C0279" w:rsidRDefault="005C0279" w:rsidP="00CB2997"/>
    <w:p w:rsidR="005C0279" w:rsidRDefault="005C0279" w:rsidP="00CB2997">
      <w:r>
        <w:lastRenderedPageBreak/>
        <w:t></w:t>
      </w:r>
      <w:r>
        <w:t></w:t>
      </w:r>
      <w:r>
        <w:t></w:t>
      </w:r>
      <w:r>
        <w:t></w:t>
      </w:r>
      <w:r>
        <w:t></w:t>
      </w:r>
      <w:r>
        <w:t></w:t>
      </w:r>
      <w:r>
        <w:t></w:t>
      </w:r>
      <w:r>
        <w:t></w:t>
      </w:r>
      <w:r>
        <w:t></w:t>
      </w:r>
      <w:r>
        <w:t></w:t>
      </w:r>
    </w:p>
    <w:p w:rsidR="00CB2997" w:rsidRPr="00CB2997" w:rsidRDefault="00CB2997" w:rsidP="00CB2997">
      <w:pPr>
        <w:pStyle w:val="Heading1"/>
        <w:numPr>
          <w:ilvl w:val="0"/>
          <w:numId w:val="0"/>
        </w:numPr>
      </w:pPr>
      <w:r w:rsidRPr="00CB2997">
        <w:t>References</w:t>
      </w:r>
    </w:p>
    <w:p w:rsidR="005C0279" w:rsidRDefault="005C0279" w:rsidP="00CB2997">
      <w:r>
        <w:rPr>
          <w:rFonts w:cs="NewCenturySchlbk-Roman"/>
        </w:rPr>
        <w:t xml:space="preserve">Ashraf, Nava, Dean </w:t>
      </w:r>
      <w:proofErr w:type="spellStart"/>
      <w:r>
        <w:rPr>
          <w:rFonts w:cs="NewCenturySchlbk-Roman"/>
        </w:rPr>
        <w:t>Karlan</w:t>
      </w:r>
      <w:proofErr w:type="spellEnd"/>
      <w:r>
        <w:rPr>
          <w:rFonts w:cs="NewCenturySchlbk-Roman"/>
        </w:rPr>
        <w:t xml:space="preserve"> and Wesley Yin. </w:t>
      </w:r>
      <w:r w:rsidRPr="00426509">
        <w:t>“</w:t>
      </w:r>
      <w:r>
        <w:t>Tying Odysseus to the Mast: Evidence from a Commitment Savings Product in the Philippines.</w:t>
      </w:r>
      <w:r w:rsidRPr="00426509">
        <w:t>”</w:t>
      </w:r>
      <w:r>
        <w:t xml:space="preserve"> </w:t>
      </w:r>
      <w:r>
        <w:rPr>
          <w:u w:val="single"/>
        </w:rPr>
        <w:t>Quarterly Journal of Economics</w:t>
      </w:r>
      <w:r>
        <w:t>. Vol. 121, No. 2, pp. 635-672.  May 2006.</w:t>
      </w:r>
    </w:p>
    <w:p w:rsidR="006F6DA9" w:rsidRPr="006E7514" w:rsidRDefault="006F6DA9" w:rsidP="00CB2997"/>
    <w:sectPr w:rsidR="006F6DA9" w:rsidRPr="006E7514" w:rsidSect="006E7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93E" w:rsidRDefault="006D193E" w:rsidP="00CB2997">
      <w:r>
        <w:separator/>
      </w:r>
    </w:p>
  </w:endnote>
  <w:endnote w:type="continuationSeparator" w:id="0">
    <w:p w:rsidR="006D193E" w:rsidRDefault="006D193E" w:rsidP="00CB2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mr12">
    <w:altName w:val="Vrinda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 Roman 17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mr8">
    <w:altName w:val="Times New Roman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wCenturySchlbk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93E" w:rsidRDefault="006D193E" w:rsidP="00CB2997">
      <w:r>
        <w:separator/>
      </w:r>
    </w:p>
  </w:footnote>
  <w:footnote w:type="continuationSeparator" w:id="0">
    <w:p w:rsidR="006D193E" w:rsidRDefault="006D193E" w:rsidP="00CB2997">
      <w:r>
        <w:continuationSeparator/>
      </w:r>
    </w:p>
  </w:footnote>
  <w:footnote w:id="1">
    <w:p w:rsidR="00BB0B9B" w:rsidRDefault="00BB0B9B" w:rsidP="00CB299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5C0279">
        <w:t>Ashraf</w:t>
      </w:r>
      <w:r w:rsidRPr="00BB0B9B">
        <w:t xml:space="preserve"> et. al [1] uses a ...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50EBC"/>
    <w:multiLevelType w:val="multilevel"/>
    <w:tmpl w:val="1780027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" w15:restartNumberingAfterBreak="0">
    <w:nsid w:val="417B5F2E"/>
    <w:multiLevelType w:val="multilevel"/>
    <w:tmpl w:val="077C62EC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 w15:restartNumberingAfterBreak="0">
    <w:nsid w:val="66813EBF"/>
    <w:multiLevelType w:val="multilevel"/>
    <w:tmpl w:val="DDDCCF62"/>
    <w:lvl w:ilvl="0">
      <w:start w:val="1"/>
      <w:numFmt w:val="decimal"/>
      <w:lvlText w:val="(%1)"/>
      <w:lvlJc w:val="center"/>
      <w:pPr>
        <w:ind w:left="360" w:hanging="7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E3C"/>
    <w:rsid w:val="000261BF"/>
    <w:rsid w:val="00074DE2"/>
    <w:rsid w:val="00087E3C"/>
    <w:rsid w:val="001D43BD"/>
    <w:rsid w:val="001E03C0"/>
    <w:rsid w:val="00246ACE"/>
    <w:rsid w:val="0036357B"/>
    <w:rsid w:val="00481282"/>
    <w:rsid w:val="005C0279"/>
    <w:rsid w:val="006450BC"/>
    <w:rsid w:val="006D193E"/>
    <w:rsid w:val="006E7514"/>
    <w:rsid w:val="006F6DA9"/>
    <w:rsid w:val="0072072D"/>
    <w:rsid w:val="009F4B6E"/>
    <w:rsid w:val="00A832D2"/>
    <w:rsid w:val="00AA5ACE"/>
    <w:rsid w:val="00B062A8"/>
    <w:rsid w:val="00BB0B9B"/>
    <w:rsid w:val="00CA3EED"/>
    <w:rsid w:val="00CB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8769"/>
  <w15:docId w15:val="{64B890C2-D580-427A-8F03-736414D3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B2997"/>
    <w:pPr>
      <w:autoSpaceDE w:val="0"/>
      <w:autoSpaceDN w:val="0"/>
      <w:adjustRightInd w:val="0"/>
      <w:spacing w:after="0"/>
    </w:pPr>
    <w:rPr>
      <w:rFonts w:ascii="LM Roman 12" w:hAnsi="LM Roman 12" w:cs="cmr12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CB2997"/>
    <w:pPr>
      <w:numPr>
        <w:numId w:val="2"/>
      </w:numPr>
      <w:spacing w:after="300" w:line="288" w:lineRule="auto"/>
      <w:ind w:left="547" w:hanging="547"/>
      <w:outlineLvl w:val="0"/>
    </w:pPr>
    <w:rPr>
      <w:rFonts w:cs="Times New Roman"/>
      <w:b/>
      <w:sz w:val="34"/>
      <w:szCs w:val="3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B2997"/>
    <w:pPr>
      <w:numPr>
        <w:ilvl w:val="1"/>
        <w:numId w:val="2"/>
      </w:numPr>
      <w:spacing w:line="444" w:lineRule="auto"/>
      <w:ind w:left="806" w:hanging="806"/>
      <w:outlineLvl w:val="1"/>
    </w:pPr>
    <w:rPr>
      <w:rFonts w:cs="Times New Roman"/>
      <w:b/>
      <w:sz w:val="29"/>
      <w:szCs w:val="29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CB2997"/>
    <w:pPr>
      <w:numPr>
        <w:numId w:val="0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DA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6F6DA9"/>
    <w:pPr>
      <w:spacing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F6DA9"/>
    <w:rPr>
      <w:rFonts w:ascii="LM Roman 12" w:hAnsi="LM Roman 12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6DA9"/>
    <w:rPr>
      <w:vertAlign w:val="superscript"/>
    </w:rPr>
  </w:style>
  <w:style w:type="table" w:styleId="TableGrid">
    <w:name w:val="Table Grid"/>
    <w:basedOn w:val="TableNormal"/>
    <w:uiPriority w:val="59"/>
    <w:rsid w:val="00074D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4D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D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B2997"/>
    <w:rPr>
      <w:rFonts w:ascii="LM Roman 12" w:hAnsi="LM Roman 12" w:cs="Times New Roman"/>
      <w:b/>
      <w:sz w:val="34"/>
      <w:szCs w:val="34"/>
    </w:rPr>
  </w:style>
  <w:style w:type="paragraph" w:styleId="Title">
    <w:name w:val="Title"/>
    <w:basedOn w:val="Normal"/>
    <w:next w:val="Normal"/>
    <w:link w:val="TitleChar"/>
    <w:uiPriority w:val="10"/>
    <w:qFormat/>
    <w:rsid w:val="00CB2997"/>
    <w:pPr>
      <w:jc w:val="center"/>
    </w:pPr>
    <w:rPr>
      <w:rFonts w:ascii="LM Roman 17" w:hAnsi="LM Roman 17" w:cs="Times New Roman"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CB2997"/>
    <w:rPr>
      <w:rFonts w:ascii="LM Roman 17" w:hAnsi="LM Roman 17" w:cs="Times New Roman"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CB2997"/>
    <w:rPr>
      <w:rFonts w:ascii="LM Roman 12" w:hAnsi="LM Roman 12" w:cs="Times New Roman"/>
      <w:b/>
      <w:sz w:val="29"/>
      <w:szCs w:val="29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997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CB2997"/>
    <w:rPr>
      <w:rFonts w:ascii="LM Roman 12" w:hAnsi="LM Roman 12" w:cs="cmr12"/>
      <w:sz w:val="24"/>
      <w:szCs w:val="24"/>
    </w:rPr>
  </w:style>
  <w:style w:type="character" w:styleId="Strong">
    <w:name w:val="Strong"/>
    <w:uiPriority w:val="22"/>
    <w:qFormat/>
    <w:rsid w:val="00CB299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CB2997"/>
    <w:rPr>
      <w:rFonts w:ascii="LM Roman 12" w:hAnsi="LM Roman 12" w:cs="Times New Roman"/>
      <w:b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cuments\Custom%20Office%20Templates\Format%20LaTeX%20-%20Cover%20IT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E7C05-51E3-49A7-8B14-19D160E8F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 LaTeX - Cover ITB.dotx</Template>
  <TotalTime>2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EECS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FelixLimanta</dc:creator>
  <cp:lastModifiedBy>Felix Limanta</cp:lastModifiedBy>
  <cp:revision>3</cp:revision>
  <dcterms:created xsi:type="dcterms:W3CDTF">2017-04-01T09:16:00Z</dcterms:created>
  <dcterms:modified xsi:type="dcterms:W3CDTF">2017-04-01T09:19:00Z</dcterms:modified>
</cp:coreProperties>
</file>